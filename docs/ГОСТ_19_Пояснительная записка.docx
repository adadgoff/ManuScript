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8C51B" w14:textId="77777777" w:rsidR="000F0C22" w:rsidRDefault="00773C86" w:rsidP="00C325EB">
      <w:pPr>
        <w:pStyle w:val="19ffff5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CE4D1E">
        <w:t>Название организации</w:t>
      </w:r>
      <w:r>
        <w:fldChar w:fldCharType="end"/>
      </w:r>
    </w:p>
    <w:p w14:paraId="314E9286" w14:textId="77777777" w:rsidR="00C325EB" w:rsidRPr="00C325EB" w:rsidRDefault="00C325EB" w:rsidP="001A6C95">
      <w:pPr>
        <w:pStyle w:val="19ff4"/>
      </w:pPr>
    </w:p>
    <w:p w14:paraId="2E57DFDE" w14:textId="77777777" w:rsidR="004B4B38" w:rsidRPr="0035690D" w:rsidRDefault="004B4B38" w:rsidP="004B4B38">
      <w:pPr>
        <w:pStyle w:val="19ffff2"/>
      </w:pPr>
      <w:r w:rsidRPr="00C816E8">
        <w:t>УТВЕРЖД</w:t>
      </w:r>
      <w:r>
        <w:t>ЕН</w:t>
      </w:r>
      <w:r w:rsidR="0035690D">
        <w:t>О</w:t>
      </w:r>
    </w:p>
    <w:p w14:paraId="7C342288" w14:textId="77777777" w:rsidR="00473224" w:rsidRDefault="00000000" w:rsidP="004B4B38">
      <w:pPr>
        <w:pStyle w:val="19ffff3"/>
      </w:pPr>
      <w:fldSimple w:instr=" DOCPROPERTY  обозначение_документа  \* MERGEFORMAT ">
        <w:r w:rsidR="00CE4D1E">
          <w:t>A.B.CCCCC-DD 81 FF-G</w:t>
        </w:r>
      </w:fldSimple>
      <w:r w:rsidR="009C5658" w:rsidRPr="00C816E8">
        <w:t>-ЛУ</w:t>
      </w:r>
    </w:p>
    <w:p w14:paraId="771DC845" w14:textId="77777777" w:rsidR="00473224" w:rsidRDefault="00473224" w:rsidP="001A6C95">
      <w:pPr>
        <w:pStyle w:val="19ff4"/>
      </w:pPr>
    </w:p>
    <w:p w14:paraId="4C98EB7D" w14:textId="77777777" w:rsidR="00473224" w:rsidRDefault="00473224" w:rsidP="001A6C95">
      <w:pPr>
        <w:pStyle w:val="19ff4"/>
      </w:pPr>
    </w:p>
    <w:p w14:paraId="218EEDF5" w14:textId="77777777" w:rsidR="00C325EB" w:rsidRDefault="00C325EB" w:rsidP="001A6C95">
      <w:pPr>
        <w:pStyle w:val="19ff4"/>
      </w:pPr>
    </w:p>
    <w:p w14:paraId="034B97CA" w14:textId="77777777" w:rsidR="00C325EB" w:rsidRDefault="00C325EB" w:rsidP="001A6C95">
      <w:pPr>
        <w:pStyle w:val="19ff4"/>
      </w:pPr>
    </w:p>
    <w:p w14:paraId="060AD450" w14:textId="77777777" w:rsidR="00AE4FCA" w:rsidRDefault="00AE4FCA" w:rsidP="001A6C95">
      <w:pPr>
        <w:pStyle w:val="19ff4"/>
      </w:pPr>
    </w:p>
    <w:p w14:paraId="687FAFD1" w14:textId="77777777" w:rsidR="0035690D" w:rsidRPr="0035690D" w:rsidRDefault="0035690D" w:rsidP="001A6C95">
      <w:pPr>
        <w:pStyle w:val="19ff4"/>
      </w:pPr>
    </w:p>
    <w:p w14:paraId="0588E2F3" w14:textId="77777777" w:rsidR="00C325EB" w:rsidRDefault="00C325EB" w:rsidP="001A6C95">
      <w:pPr>
        <w:pStyle w:val="19ff4"/>
      </w:pPr>
    </w:p>
    <w:p w14:paraId="6F773C65" w14:textId="77777777" w:rsidR="00C325EB" w:rsidRDefault="00C325EB" w:rsidP="001A6C95">
      <w:pPr>
        <w:pStyle w:val="19ff4"/>
      </w:pPr>
    </w:p>
    <w:p w14:paraId="4C54F0C4" w14:textId="77777777" w:rsidR="00AE4FCA" w:rsidRDefault="00AE4FCA" w:rsidP="001A6C95">
      <w:pPr>
        <w:pStyle w:val="19ff4"/>
      </w:pPr>
    </w:p>
    <w:p w14:paraId="71A575A1" w14:textId="77777777" w:rsidR="00C325EB" w:rsidRPr="00540BD7" w:rsidRDefault="00500BEB" w:rsidP="001641BD">
      <w:pPr>
        <w:pStyle w:val="19fffff0"/>
      </w:pPr>
      <w:r w:rsidRPr="00540BD7">
        <w:fldChar w:fldCharType="begin"/>
      </w:r>
      <w:r w:rsidRPr="00540BD7">
        <w:instrText xml:space="preserve"> DOCPROPERTY  полное_название_</w:instrText>
      </w:r>
      <w:r w:rsidR="008C55B3" w:rsidRPr="00540BD7">
        <w:instrText>программы</w:instrText>
      </w:r>
      <w:r w:rsidRPr="00540BD7">
        <w:instrText xml:space="preserve">  \* MERGEFORMAT </w:instrText>
      </w:r>
      <w:r w:rsidRPr="00540BD7">
        <w:fldChar w:fldCharType="separate"/>
      </w:r>
      <w:r w:rsidR="00CE4D1E">
        <w:t>Полное название программы</w:t>
      </w:r>
      <w:r w:rsidRPr="00540BD7">
        <w:fldChar w:fldCharType="end"/>
      </w:r>
    </w:p>
    <w:p w14:paraId="739E86F0" w14:textId="77777777" w:rsidR="00C325EB" w:rsidRDefault="00000000" w:rsidP="00C325EB">
      <w:pPr>
        <w:pStyle w:val="19fff6"/>
      </w:pPr>
      <w:fldSimple w:instr=" DOCPROPERTY  Title  \* MERGEFORMAT ">
        <w:r w:rsidR="00CE4D1E">
          <w:t>Пояснительная записка</w:t>
        </w:r>
      </w:fldSimple>
    </w:p>
    <w:p w14:paraId="23ABA34B" w14:textId="77777777" w:rsidR="00C325EB" w:rsidRPr="004B13F5" w:rsidRDefault="00C325EB" w:rsidP="00C325EB">
      <w:pPr>
        <w:pStyle w:val="19ff5"/>
      </w:pPr>
      <w:r w:rsidRPr="00C816E8">
        <w:fldChar w:fldCharType="begin"/>
      </w:r>
      <w:r w:rsidRPr="00C816E8">
        <w:instrText xml:space="preserve"> DOCPROPERTY  </w:instrText>
      </w:r>
      <w:r w:rsidRPr="00C816E8">
        <w:rPr>
          <w:highlight w:val="lightGray"/>
        </w:rPr>
        <w:instrText>обозначение</w:instrText>
      </w:r>
      <w:r w:rsidRPr="00C816E8">
        <w:instrText xml:space="preserve">_документа  \* MERGEFORMAT </w:instrText>
      </w:r>
      <w:r w:rsidRPr="00C816E8">
        <w:fldChar w:fldCharType="separate"/>
      </w:r>
      <w:r w:rsidR="00CE4D1E">
        <w:t>A.B.CCCCC-DD 81 FF-G</w:t>
      </w:r>
      <w:r w:rsidRPr="00C816E8">
        <w:fldChar w:fldCharType="end"/>
      </w:r>
    </w:p>
    <w:p w14:paraId="0AA442B3" w14:textId="77777777" w:rsidR="00C325EB" w:rsidRPr="004B4B38" w:rsidRDefault="00C325EB" w:rsidP="008125F0">
      <w:pPr>
        <w:pStyle w:val="19ff6"/>
      </w:pPr>
      <w:r>
        <w:t xml:space="preserve">Листов </w:t>
      </w:r>
      <w:r>
        <w:fldChar w:fldCharType="begin"/>
      </w:r>
      <w:r w:rsidRPr="00F85499">
        <w:instrText xml:space="preserve"> =</w:instrText>
      </w:r>
      <w:r>
        <w:fldChar w:fldCharType="begin"/>
      </w:r>
      <w:r w:rsidRPr="00F85499">
        <w:instrText xml:space="preserve"> </w:instrText>
      </w:r>
      <w:r>
        <w:instrText>NUMPAGES</w:instrText>
      </w:r>
      <w:r w:rsidRPr="00F85499">
        <w:instrText xml:space="preserve">   \* </w:instrText>
      </w:r>
      <w:r>
        <w:instrText>MERGEFORMAT</w:instrText>
      </w:r>
      <w:r w:rsidRPr="00F85499">
        <w:instrText xml:space="preserve"> </w:instrText>
      </w:r>
      <w:r>
        <w:fldChar w:fldCharType="separate"/>
      </w:r>
      <w:r w:rsidR="00CE4D1E">
        <w:rPr>
          <w:noProof/>
        </w:rPr>
        <w:instrText>4</w:instrText>
      </w:r>
      <w:r>
        <w:fldChar w:fldCharType="end"/>
      </w:r>
      <w:r w:rsidRPr="00F85499">
        <w:instrText xml:space="preserve"> - 1 </w:instrText>
      </w:r>
      <w:r>
        <w:fldChar w:fldCharType="separate"/>
      </w:r>
      <w:r w:rsidR="00CE4D1E">
        <w:rPr>
          <w:noProof/>
        </w:rPr>
        <w:t>3</w:t>
      </w:r>
      <w:r>
        <w:fldChar w:fldCharType="end"/>
      </w:r>
    </w:p>
    <w:p w14:paraId="5A9F8752" w14:textId="77777777" w:rsidR="00C325EB" w:rsidRDefault="00C325EB" w:rsidP="001A6C95">
      <w:pPr>
        <w:pStyle w:val="19ff4"/>
      </w:pPr>
    </w:p>
    <w:p w14:paraId="35173AC4" w14:textId="77777777" w:rsidR="00AE4FCA" w:rsidRDefault="00AE4FCA" w:rsidP="001A6C95">
      <w:pPr>
        <w:pStyle w:val="19ff4"/>
      </w:pPr>
    </w:p>
    <w:p w14:paraId="57365335" w14:textId="77777777" w:rsidR="00C325EB" w:rsidRDefault="00C325EB" w:rsidP="001A6C95">
      <w:pPr>
        <w:pStyle w:val="19ff4"/>
      </w:pPr>
    </w:p>
    <w:p w14:paraId="5A230892" w14:textId="77777777" w:rsidR="00C325EB" w:rsidRDefault="00C325EB" w:rsidP="001A6C95">
      <w:pPr>
        <w:pStyle w:val="19ff4"/>
      </w:pPr>
    </w:p>
    <w:p w14:paraId="0D0CAD99" w14:textId="77777777" w:rsidR="00C325EB" w:rsidRDefault="00C325EB" w:rsidP="001A6C95">
      <w:pPr>
        <w:pStyle w:val="19ff4"/>
      </w:pPr>
    </w:p>
    <w:p w14:paraId="3A6C70EB" w14:textId="77777777" w:rsidR="00AE4FCA" w:rsidRDefault="00AE4FCA" w:rsidP="001A6C95">
      <w:pPr>
        <w:pStyle w:val="19ff4"/>
      </w:pPr>
    </w:p>
    <w:p w14:paraId="6D34B2E5" w14:textId="77777777" w:rsidR="00C325EB" w:rsidRDefault="00C325EB" w:rsidP="001A6C95">
      <w:pPr>
        <w:pStyle w:val="19ff4"/>
      </w:pPr>
    </w:p>
    <w:p w14:paraId="19BFFEFE" w14:textId="77777777" w:rsidR="00C325EB" w:rsidRDefault="00C325EB" w:rsidP="001A6C95">
      <w:pPr>
        <w:pStyle w:val="19ff4"/>
      </w:pPr>
    </w:p>
    <w:p w14:paraId="75A61D3A" w14:textId="77777777" w:rsidR="00C325EB" w:rsidRDefault="00C325EB" w:rsidP="001A6C95">
      <w:pPr>
        <w:pStyle w:val="19ff4"/>
      </w:pPr>
    </w:p>
    <w:p w14:paraId="00BC3ACD" w14:textId="77777777" w:rsidR="00C325EB" w:rsidRDefault="00C325EB" w:rsidP="001A6C95">
      <w:pPr>
        <w:pStyle w:val="19ff4"/>
      </w:pPr>
    </w:p>
    <w:p w14:paraId="50288058" w14:textId="77777777" w:rsidR="00830C7C" w:rsidRPr="00210AF4" w:rsidRDefault="00C325EB" w:rsidP="00ED4F51">
      <w:pPr>
        <w:pStyle w:val="19ff7"/>
      </w:pPr>
      <w:r>
        <w:fldChar w:fldCharType="begin"/>
      </w:r>
      <w:r>
        <w:instrText xml:space="preserve"> </w:instrText>
      </w:r>
      <w:r w:rsidR="00CE4D1E">
        <w:instrText>DOCPROPERTY  «год_издания»</w:instrText>
      </w:r>
      <w:r>
        <w:instrText xml:space="preserve">  \* MERGEFORMAT </w:instrText>
      </w:r>
      <w:r>
        <w:fldChar w:fldCharType="separate"/>
      </w:r>
      <w:r w:rsidR="00CE4D1E">
        <w:rPr>
          <w:noProof/>
        </w:rPr>
        <w:t>2015</w:t>
      </w:r>
      <w:r>
        <w:fldChar w:fldCharType="end"/>
      </w:r>
    </w:p>
    <w:p w14:paraId="3CD0A0D0" w14:textId="77777777" w:rsidR="0069117E" w:rsidRDefault="0069117E" w:rsidP="003F38DF">
      <w:pPr>
        <w:sectPr w:rsidR="0069117E" w:rsidSect="00A5625D">
          <w:headerReference w:type="first" r:id="rId8"/>
          <w:pgSz w:w="11906" w:h="16838" w:code="9"/>
          <w:pgMar w:top="851" w:right="567" w:bottom="851" w:left="1418" w:header="284" w:footer="340" w:gutter="0"/>
          <w:cols w:space="708"/>
          <w:titlePg/>
          <w:docGrid w:linePitch="360"/>
        </w:sectPr>
      </w:pPr>
    </w:p>
    <w:p w14:paraId="2AB61FA2" w14:textId="77777777" w:rsidR="006B1C42" w:rsidRDefault="006B1C42" w:rsidP="006B1C42">
      <w:pPr>
        <w:pStyle w:val="1918"/>
      </w:pPr>
      <w:r>
        <w:lastRenderedPageBreak/>
        <w:t>Аннотация</w:t>
      </w:r>
    </w:p>
    <w:p w14:paraId="27E85C0D" w14:textId="77777777" w:rsidR="006B1C42" w:rsidRPr="006B1C42" w:rsidRDefault="006B1C42" w:rsidP="006B1C42">
      <w:pPr>
        <w:pStyle w:val="198"/>
      </w:pPr>
    </w:p>
    <w:p w14:paraId="18201C2B" w14:textId="77777777" w:rsidR="00C53AC2" w:rsidRDefault="00E85E29" w:rsidP="006B1C42">
      <w:pPr>
        <w:pStyle w:val="1918"/>
      </w:pPr>
      <w:r>
        <w:lastRenderedPageBreak/>
        <w:t>Содержание</w:t>
      </w:r>
    </w:p>
    <w:p w14:paraId="22E54F00" w14:textId="77777777" w:rsidR="00AB7618" w:rsidRDefault="006B1C42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caps/>
        </w:rPr>
        <w:fldChar w:fldCharType="begin"/>
      </w:r>
      <w:r>
        <w:instrText xml:space="preserve"> TOC \o "1-3" \f \h \z \t "19_Заголовок_1_Дополнительный;1" </w:instrText>
      </w:r>
      <w:r>
        <w:rPr>
          <w:caps/>
        </w:rPr>
        <w:fldChar w:fldCharType="separate"/>
      </w:r>
      <w:hyperlink w:anchor="_Toc408477451" w:history="1">
        <w:r w:rsidR="00AB7618" w:rsidRPr="003A69FB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AB761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AB7618" w:rsidRPr="003A69FB">
          <w:rPr>
            <w:rStyle w:val="af9"/>
          </w:rPr>
          <w:t>Введение</w:t>
        </w:r>
        <w:r w:rsidR="00AB7618">
          <w:rPr>
            <w:webHidden/>
          </w:rPr>
          <w:tab/>
        </w:r>
        <w:r w:rsidR="00AB7618">
          <w:rPr>
            <w:webHidden/>
          </w:rPr>
          <w:fldChar w:fldCharType="begin"/>
        </w:r>
        <w:r w:rsidR="00AB7618">
          <w:rPr>
            <w:webHidden/>
          </w:rPr>
          <w:instrText xml:space="preserve"> PAGEREF _Toc408477451 \h </w:instrText>
        </w:r>
        <w:r w:rsidR="00AB7618">
          <w:rPr>
            <w:webHidden/>
          </w:rPr>
        </w:r>
        <w:r w:rsidR="00AB7618">
          <w:rPr>
            <w:webHidden/>
          </w:rPr>
          <w:fldChar w:fldCharType="separate"/>
        </w:r>
        <w:r w:rsidR="00CE4D1E">
          <w:rPr>
            <w:webHidden/>
          </w:rPr>
          <w:t>4</w:t>
        </w:r>
        <w:r w:rsidR="00AB7618">
          <w:rPr>
            <w:webHidden/>
          </w:rPr>
          <w:fldChar w:fldCharType="end"/>
        </w:r>
      </w:hyperlink>
    </w:p>
    <w:p w14:paraId="52148160" w14:textId="77777777" w:rsidR="00AB7618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7452" w:history="1">
        <w:r w:rsidR="00AB7618" w:rsidRPr="003A69FB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AB7618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B7618" w:rsidRPr="003A69FB">
          <w:rPr>
            <w:rStyle w:val="af9"/>
            <w:noProof/>
          </w:rPr>
          <w:t>Наименование программы и условное обозначение темы разработки</w:t>
        </w:r>
        <w:r w:rsidR="00AB7618">
          <w:rPr>
            <w:noProof/>
            <w:webHidden/>
          </w:rPr>
          <w:tab/>
        </w:r>
        <w:r w:rsidR="00AB7618">
          <w:rPr>
            <w:noProof/>
            <w:webHidden/>
          </w:rPr>
          <w:fldChar w:fldCharType="begin"/>
        </w:r>
        <w:r w:rsidR="00AB7618">
          <w:rPr>
            <w:noProof/>
            <w:webHidden/>
          </w:rPr>
          <w:instrText xml:space="preserve"> PAGEREF _Toc408477452 \h </w:instrText>
        </w:r>
        <w:r w:rsidR="00AB7618">
          <w:rPr>
            <w:noProof/>
            <w:webHidden/>
          </w:rPr>
        </w:r>
        <w:r w:rsidR="00AB7618">
          <w:rPr>
            <w:noProof/>
            <w:webHidden/>
          </w:rPr>
          <w:fldChar w:fldCharType="separate"/>
        </w:r>
        <w:r w:rsidR="00CE4D1E">
          <w:rPr>
            <w:noProof/>
            <w:webHidden/>
          </w:rPr>
          <w:t>4</w:t>
        </w:r>
        <w:r w:rsidR="00AB7618">
          <w:rPr>
            <w:noProof/>
            <w:webHidden/>
          </w:rPr>
          <w:fldChar w:fldCharType="end"/>
        </w:r>
      </w:hyperlink>
    </w:p>
    <w:p w14:paraId="77B41990" w14:textId="77777777" w:rsidR="00AB7618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7453" w:history="1">
        <w:r w:rsidR="00AB7618" w:rsidRPr="003A69FB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AB7618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B7618" w:rsidRPr="003A69FB">
          <w:rPr>
            <w:rStyle w:val="af9"/>
            <w:noProof/>
          </w:rPr>
          <w:t>Документы, на основании которых ведется разработка</w:t>
        </w:r>
        <w:r w:rsidR="00AB7618">
          <w:rPr>
            <w:noProof/>
            <w:webHidden/>
          </w:rPr>
          <w:tab/>
        </w:r>
        <w:r w:rsidR="00AB7618">
          <w:rPr>
            <w:noProof/>
            <w:webHidden/>
          </w:rPr>
          <w:fldChar w:fldCharType="begin"/>
        </w:r>
        <w:r w:rsidR="00AB7618">
          <w:rPr>
            <w:noProof/>
            <w:webHidden/>
          </w:rPr>
          <w:instrText xml:space="preserve"> PAGEREF _Toc408477453 \h </w:instrText>
        </w:r>
        <w:r w:rsidR="00AB7618">
          <w:rPr>
            <w:noProof/>
            <w:webHidden/>
          </w:rPr>
        </w:r>
        <w:r w:rsidR="00AB7618">
          <w:rPr>
            <w:noProof/>
            <w:webHidden/>
          </w:rPr>
          <w:fldChar w:fldCharType="separate"/>
        </w:r>
        <w:r w:rsidR="00CE4D1E">
          <w:rPr>
            <w:noProof/>
            <w:webHidden/>
          </w:rPr>
          <w:t>4</w:t>
        </w:r>
        <w:r w:rsidR="00AB7618">
          <w:rPr>
            <w:noProof/>
            <w:webHidden/>
          </w:rPr>
          <w:fldChar w:fldCharType="end"/>
        </w:r>
      </w:hyperlink>
    </w:p>
    <w:p w14:paraId="53459369" w14:textId="77777777" w:rsidR="00AB7618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7454" w:history="1">
        <w:r w:rsidR="00AB7618" w:rsidRPr="003A69FB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AB761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AB7618" w:rsidRPr="003A69FB">
          <w:rPr>
            <w:rStyle w:val="af9"/>
          </w:rPr>
          <w:t>Назначение и область применения</w:t>
        </w:r>
        <w:r w:rsidR="00AB7618">
          <w:rPr>
            <w:webHidden/>
          </w:rPr>
          <w:tab/>
        </w:r>
        <w:r w:rsidR="00AB7618">
          <w:rPr>
            <w:webHidden/>
          </w:rPr>
          <w:fldChar w:fldCharType="begin"/>
        </w:r>
        <w:r w:rsidR="00AB7618">
          <w:rPr>
            <w:webHidden/>
          </w:rPr>
          <w:instrText xml:space="preserve"> PAGEREF _Toc408477454 \h </w:instrText>
        </w:r>
        <w:r w:rsidR="00AB7618">
          <w:rPr>
            <w:webHidden/>
          </w:rPr>
        </w:r>
        <w:r w:rsidR="00AB7618">
          <w:rPr>
            <w:webHidden/>
          </w:rPr>
          <w:fldChar w:fldCharType="separate"/>
        </w:r>
        <w:r w:rsidR="00CE4D1E">
          <w:rPr>
            <w:webHidden/>
          </w:rPr>
          <w:t>5</w:t>
        </w:r>
        <w:r w:rsidR="00AB7618">
          <w:rPr>
            <w:webHidden/>
          </w:rPr>
          <w:fldChar w:fldCharType="end"/>
        </w:r>
      </w:hyperlink>
    </w:p>
    <w:p w14:paraId="2F3504C7" w14:textId="77777777" w:rsidR="00AB7618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7455" w:history="1">
        <w:r w:rsidR="00AB7618" w:rsidRPr="003A69FB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AB7618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B7618" w:rsidRPr="003A69FB">
          <w:rPr>
            <w:rStyle w:val="af9"/>
            <w:noProof/>
          </w:rPr>
          <w:t>Назначение программы</w:t>
        </w:r>
        <w:r w:rsidR="00AB7618">
          <w:rPr>
            <w:noProof/>
            <w:webHidden/>
          </w:rPr>
          <w:tab/>
        </w:r>
        <w:r w:rsidR="00AB7618">
          <w:rPr>
            <w:noProof/>
            <w:webHidden/>
          </w:rPr>
          <w:fldChar w:fldCharType="begin"/>
        </w:r>
        <w:r w:rsidR="00AB7618">
          <w:rPr>
            <w:noProof/>
            <w:webHidden/>
          </w:rPr>
          <w:instrText xml:space="preserve"> PAGEREF _Toc408477455 \h </w:instrText>
        </w:r>
        <w:r w:rsidR="00AB7618">
          <w:rPr>
            <w:noProof/>
            <w:webHidden/>
          </w:rPr>
        </w:r>
        <w:r w:rsidR="00AB7618">
          <w:rPr>
            <w:noProof/>
            <w:webHidden/>
          </w:rPr>
          <w:fldChar w:fldCharType="separate"/>
        </w:r>
        <w:r w:rsidR="00CE4D1E">
          <w:rPr>
            <w:noProof/>
            <w:webHidden/>
          </w:rPr>
          <w:t>5</w:t>
        </w:r>
        <w:r w:rsidR="00AB7618">
          <w:rPr>
            <w:noProof/>
            <w:webHidden/>
          </w:rPr>
          <w:fldChar w:fldCharType="end"/>
        </w:r>
      </w:hyperlink>
    </w:p>
    <w:p w14:paraId="200513C5" w14:textId="77777777" w:rsidR="00AB7618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7456" w:history="1">
        <w:r w:rsidR="00AB7618" w:rsidRPr="003A69FB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AB7618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B7618" w:rsidRPr="003A69FB">
          <w:rPr>
            <w:rStyle w:val="af9"/>
            <w:noProof/>
          </w:rPr>
          <w:t>Область применения программы</w:t>
        </w:r>
        <w:r w:rsidR="00AB7618">
          <w:rPr>
            <w:noProof/>
            <w:webHidden/>
          </w:rPr>
          <w:tab/>
        </w:r>
        <w:r w:rsidR="00AB7618">
          <w:rPr>
            <w:noProof/>
            <w:webHidden/>
          </w:rPr>
          <w:fldChar w:fldCharType="begin"/>
        </w:r>
        <w:r w:rsidR="00AB7618">
          <w:rPr>
            <w:noProof/>
            <w:webHidden/>
          </w:rPr>
          <w:instrText xml:space="preserve"> PAGEREF _Toc408477456 \h </w:instrText>
        </w:r>
        <w:r w:rsidR="00AB7618">
          <w:rPr>
            <w:noProof/>
            <w:webHidden/>
          </w:rPr>
        </w:r>
        <w:r w:rsidR="00AB7618">
          <w:rPr>
            <w:noProof/>
            <w:webHidden/>
          </w:rPr>
          <w:fldChar w:fldCharType="separate"/>
        </w:r>
        <w:r w:rsidR="00CE4D1E">
          <w:rPr>
            <w:noProof/>
            <w:webHidden/>
          </w:rPr>
          <w:t>5</w:t>
        </w:r>
        <w:r w:rsidR="00AB7618">
          <w:rPr>
            <w:noProof/>
            <w:webHidden/>
          </w:rPr>
          <w:fldChar w:fldCharType="end"/>
        </w:r>
      </w:hyperlink>
    </w:p>
    <w:p w14:paraId="7DD43F5C" w14:textId="77777777" w:rsidR="00AB7618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7457" w:history="1">
        <w:r w:rsidR="00AB7618" w:rsidRPr="003A69FB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AB761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AB7618" w:rsidRPr="003A69FB">
          <w:rPr>
            <w:rStyle w:val="af9"/>
          </w:rPr>
          <w:t>Технические характеристики</w:t>
        </w:r>
        <w:r w:rsidR="00AB7618">
          <w:rPr>
            <w:webHidden/>
          </w:rPr>
          <w:tab/>
        </w:r>
        <w:r w:rsidR="00AB7618">
          <w:rPr>
            <w:webHidden/>
          </w:rPr>
          <w:fldChar w:fldCharType="begin"/>
        </w:r>
        <w:r w:rsidR="00AB7618">
          <w:rPr>
            <w:webHidden/>
          </w:rPr>
          <w:instrText xml:space="preserve"> PAGEREF _Toc408477457 \h </w:instrText>
        </w:r>
        <w:r w:rsidR="00AB7618">
          <w:rPr>
            <w:webHidden/>
          </w:rPr>
        </w:r>
        <w:r w:rsidR="00AB7618">
          <w:rPr>
            <w:webHidden/>
          </w:rPr>
          <w:fldChar w:fldCharType="separate"/>
        </w:r>
        <w:r w:rsidR="00CE4D1E">
          <w:rPr>
            <w:webHidden/>
          </w:rPr>
          <w:t>6</w:t>
        </w:r>
        <w:r w:rsidR="00AB7618">
          <w:rPr>
            <w:webHidden/>
          </w:rPr>
          <w:fldChar w:fldCharType="end"/>
        </w:r>
      </w:hyperlink>
    </w:p>
    <w:p w14:paraId="528FA19C" w14:textId="77777777" w:rsidR="00AB7618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7458" w:history="1">
        <w:r w:rsidR="00AB7618" w:rsidRPr="003A69FB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AB7618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B7618" w:rsidRPr="003A69FB">
          <w:rPr>
            <w:rStyle w:val="af9"/>
            <w:noProof/>
          </w:rPr>
          <w:t>Постановка задачи на разработку программы</w:t>
        </w:r>
        <w:r w:rsidR="00AB7618">
          <w:rPr>
            <w:noProof/>
            <w:webHidden/>
          </w:rPr>
          <w:tab/>
        </w:r>
        <w:r w:rsidR="00AB7618">
          <w:rPr>
            <w:noProof/>
            <w:webHidden/>
          </w:rPr>
          <w:fldChar w:fldCharType="begin"/>
        </w:r>
        <w:r w:rsidR="00AB7618">
          <w:rPr>
            <w:noProof/>
            <w:webHidden/>
          </w:rPr>
          <w:instrText xml:space="preserve"> PAGEREF _Toc408477458 \h </w:instrText>
        </w:r>
        <w:r w:rsidR="00AB7618">
          <w:rPr>
            <w:noProof/>
            <w:webHidden/>
          </w:rPr>
        </w:r>
        <w:r w:rsidR="00AB7618">
          <w:rPr>
            <w:noProof/>
            <w:webHidden/>
          </w:rPr>
          <w:fldChar w:fldCharType="separate"/>
        </w:r>
        <w:r w:rsidR="00CE4D1E">
          <w:rPr>
            <w:noProof/>
            <w:webHidden/>
          </w:rPr>
          <w:t>6</w:t>
        </w:r>
        <w:r w:rsidR="00AB7618">
          <w:rPr>
            <w:noProof/>
            <w:webHidden/>
          </w:rPr>
          <w:fldChar w:fldCharType="end"/>
        </w:r>
      </w:hyperlink>
    </w:p>
    <w:p w14:paraId="6B37BACE" w14:textId="77777777" w:rsidR="00AB7618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7459" w:history="1">
        <w:r w:rsidR="00AB7618" w:rsidRPr="003A69FB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AB7618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B7618" w:rsidRPr="003A69FB">
          <w:rPr>
            <w:rStyle w:val="af9"/>
            <w:noProof/>
          </w:rPr>
          <w:t>Описание применяемых математических методов</w:t>
        </w:r>
        <w:r w:rsidR="00AB7618">
          <w:rPr>
            <w:noProof/>
            <w:webHidden/>
          </w:rPr>
          <w:tab/>
        </w:r>
        <w:r w:rsidR="00AB7618">
          <w:rPr>
            <w:noProof/>
            <w:webHidden/>
          </w:rPr>
          <w:fldChar w:fldCharType="begin"/>
        </w:r>
        <w:r w:rsidR="00AB7618">
          <w:rPr>
            <w:noProof/>
            <w:webHidden/>
          </w:rPr>
          <w:instrText xml:space="preserve"> PAGEREF _Toc408477459 \h </w:instrText>
        </w:r>
        <w:r w:rsidR="00AB7618">
          <w:rPr>
            <w:noProof/>
            <w:webHidden/>
          </w:rPr>
        </w:r>
        <w:r w:rsidR="00AB7618">
          <w:rPr>
            <w:noProof/>
            <w:webHidden/>
          </w:rPr>
          <w:fldChar w:fldCharType="separate"/>
        </w:r>
        <w:r w:rsidR="00CE4D1E">
          <w:rPr>
            <w:noProof/>
            <w:webHidden/>
          </w:rPr>
          <w:t>6</w:t>
        </w:r>
        <w:r w:rsidR="00AB7618">
          <w:rPr>
            <w:noProof/>
            <w:webHidden/>
          </w:rPr>
          <w:fldChar w:fldCharType="end"/>
        </w:r>
      </w:hyperlink>
    </w:p>
    <w:p w14:paraId="54066892" w14:textId="77777777" w:rsidR="00AB7618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7460" w:history="1">
        <w:r w:rsidR="00AB7618" w:rsidRPr="003A69FB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AB7618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B7618" w:rsidRPr="003A69FB">
          <w:rPr>
            <w:rStyle w:val="af9"/>
            <w:noProof/>
          </w:rPr>
          <w:t>Описание допущений и ограничений, связанных с выбранным математическим материалом</w:t>
        </w:r>
        <w:r w:rsidR="00AB7618">
          <w:rPr>
            <w:noProof/>
            <w:webHidden/>
          </w:rPr>
          <w:tab/>
        </w:r>
        <w:r w:rsidR="00AB7618">
          <w:rPr>
            <w:noProof/>
            <w:webHidden/>
          </w:rPr>
          <w:fldChar w:fldCharType="begin"/>
        </w:r>
        <w:r w:rsidR="00AB7618">
          <w:rPr>
            <w:noProof/>
            <w:webHidden/>
          </w:rPr>
          <w:instrText xml:space="preserve"> PAGEREF _Toc408477460 \h </w:instrText>
        </w:r>
        <w:r w:rsidR="00AB7618">
          <w:rPr>
            <w:noProof/>
            <w:webHidden/>
          </w:rPr>
        </w:r>
        <w:r w:rsidR="00AB7618">
          <w:rPr>
            <w:noProof/>
            <w:webHidden/>
          </w:rPr>
          <w:fldChar w:fldCharType="separate"/>
        </w:r>
        <w:r w:rsidR="00CE4D1E">
          <w:rPr>
            <w:noProof/>
            <w:webHidden/>
          </w:rPr>
          <w:t>6</w:t>
        </w:r>
        <w:r w:rsidR="00AB7618">
          <w:rPr>
            <w:noProof/>
            <w:webHidden/>
          </w:rPr>
          <w:fldChar w:fldCharType="end"/>
        </w:r>
      </w:hyperlink>
    </w:p>
    <w:p w14:paraId="14E68D12" w14:textId="77777777" w:rsidR="00AB7618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7461" w:history="1">
        <w:r w:rsidR="00AB7618" w:rsidRPr="003A69FB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AB7618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B7618" w:rsidRPr="003A69FB">
          <w:rPr>
            <w:rStyle w:val="af9"/>
            <w:noProof/>
          </w:rPr>
          <w:t>Описание алгоритма и функционирования программы</w:t>
        </w:r>
        <w:r w:rsidR="00AB7618">
          <w:rPr>
            <w:noProof/>
            <w:webHidden/>
          </w:rPr>
          <w:tab/>
        </w:r>
        <w:r w:rsidR="00AB7618">
          <w:rPr>
            <w:noProof/>
            <w:webHidden/>
          </w:rPr>
          <w:fldChar w:fldCharType="begin"/>
        </w:r>
        <w:r w:rsidR="00AB7618">
          <w:rPr>
            <w:noProof/>
            <w:webHidden/>
          </w:rPr>
          <w:instrText xml:space="preserve"> PAGEREF _Toc408477461 \h </w:instrText>
        </w:r>
        <w:r w:rsidR="00AB7618">
          <w:rPr>
            <w:noProof/>
            <w:webHidden/>
          </w:rPr>
        </w:r>
        <w:r w:rsidR="00AB7618">
          <w:rPr>
            <w:noProof/>
            <w:webHidden/>
          </w:rPr>
          <w:fldChar w:fldCharType="separate"/>
        </w:r>
        <w:r w:rsidR="00CE4D1E">
          <w:rPr>
            <w:noProof/>
            <w:webHidden/>
          </w:rPr>
          <w:t>6</w:t>
        </w:r>
        <w:r w:rsidR="00AB7618">
          <w:rPr>
            <w:noProof/>
            <w:webHidden/>
          </w:rPr>
          <w:fldChar w:fldCharType="end"/>
        </w:r>
      </w:hyperlink>
    </w:p>
    <w:p w14:paraId="6BBEB1D2" w14:textId="77777777" w:rsidR="00AB7618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7462" w:history="1">
        <w:r w:rsidR="00AB7618" w:rsidRPr="003A69FB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AB7618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B7618" w:rsidRPr="003A69FB">
          <w:rPr>
            <w:rStyle w:val="af9"/>
            <w:noProof/>
          </w:rPr>
          <w:t>Метод организации входных и выходных данных</w:t>
        </w:r>
        <w:r w:rsidR="00AB7618">
          <w:rPr>
            <w:noProof/>
            <w:webHidden/>
          </w:rPr>
          <w:tab/>
        </w:r>
        <w:r w:rsidR="00AB7618">
          <w:rPr>
            <w:noProof/>
            <w:webHidden/>
          </w:rPr>
          <w:fldChar w:fldCharType="begin"/>
        </w:r>
        <w:r w:rsidR="00AB7618">
          <w:rPr>
            <w:noProof/>
            <w:webHidden/>
          </w:rPr>
          <w:instrText xml:space="preserve"> PAGEREF _Toc408477462 \h </w:instrText>
        </w:r>
        <w:r w:rsidR="00AB7618">
          <w:rPr>
            <w:noProof/>
            <w:webHidden/>
          </w:rPr>
        </w:r>
        <w:r w:rsidR="00AB7618">
          <w:rPr>
            <w:noProof/>
            <w:webHidden/>
          </w:rPr>
          <w:fldChar w:fldCharType="separate"/>
        </w:r>
        <w:r w:rsidR="00CE4D1E">
          <w:rPr>
            <w:noProof/>
            <w:webHidden/>
          </w:rPr>
          <w:t>6</w:t>
        </w:r>
        <w:r w:rsidR="00AB7618">
          <w:rPr>
            <w:noProof/>
            <w:webHidden/>
          </w:rPr>
          <w:fldChar w:fldCharType="end"/>
        </w:r>
      </w:hyperlink>
    </w:p>
    <w:p w14:paraId="0DB8ADAB" w14:textId="77777777" w:rsidR="00AB7618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7463" w:history="1">
        <w:r w:rsidR="00AB7618" w:rsidRPr="003A69FB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="00AB7618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B7618" w:rsidRPr="003A69FB">
          <w:rPr>
            <w:rStyle w:val="af9"/>
            <w:noProof/>
          </w:rPr>
          <w:t>Состав технических и программных средств</w:t>
        </w:r>
        <w:r w:rsidR="00AB7618">
          <w:rPr>
            <w:noProof/>
            <w:webHidden/>
          </w:rPr>
          <w:tab/>
        </w:r>
        <w:r w:rsidR="00AB7618">
          <w:rPr>
            <w:noProof/>
            <w:webHidden/>
          </w:rPr>
          <w:fldChar w:fldCharType="begin"/>
        </w:r>
        <w:r w:rsidR="00AB7618">
          <w:rPr>
            <w:noProof/>
            <w:webHidden/>
          </w:rPr>
          <w:instrText xml:space="preserve"> PAGEREF _Toc408477463 \h </w:instrText>
        </w:r>
        <w:r w:rsidR="00AB7618">
          <w:rPr>
            <w:noProof/>
            <w:webHidden/>
          </w:rPr>
        </w:r>
        <w:r w:rsidR="00AB7618">
          <w:rPr>
            <w:noProof/>
            <w:webHidden/>
          </w:rPr>
          <w:fldChar w:fldCharType="separate"/>
        </w:r>
        <w:r w:rsidR="00CE4D1E">
          <w:rPr>
            <w:noProof/>
            <w:webHidden/>
          </w:rPr>
          <w:t>6</w:t>
        </w:r>
        <w:r w:rsidR="00AB7618">
          <w:rPr>
            <w:noProof/>
            <w:webHidden/>
          </w:rPr>
          <w:fldChar w:fldCharType="end"/>
        </w:r>
      </w:hyperlink>
    </w:p>
    <w:p w14:paraId="00EB2DA6" w14:textId="77777777" w:rsidR="00AB7618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7464" w:history="1">
        <w:r w:rsidR="00AB7618" w:rsidRPr="003A69FB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AB761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AB7618" w:rsidRPr="003A69FB">
          <w:rPr>
            <w:rStyle w:val="af9"/>
          </w:rPr>
          <w:t>Ожидаемые технико-экономические показатели</w:t>
        </w:r>
        <w:r w:rsidR="00AB7618">
          <w:rPr>
            <w:webHidden/>
          </w:rPr>
          <w:tab/>
        </w:r>
        <w:r w:rsidR="00AB7618">
          <w:rPr>
            <w:webHidden/>
          </w:rPr>
          <w:fldChar w:fldCharType="begin"/>
        </w:r>
        <w:r w:rsidR="00AB7618">
          <w:rPr>
            <w:webHidden/>
          </w:rPr>
          <w:instrText xml:space="preserve"> PAGEREF _Toc408477464 \h </w:instrText>
        </w:r>
        <w:r w:rsidR="00AB7618">
          <w:rPr>
            <w:webHidden/>
          </w:rPr>
        </w:r>
        <w:r w:rsidR="00AB7618">
          <w:rPr>
            <w:webHidden/>
          </w:rPr>
          <w:fldChar w:fldCharType="separate"/>
        </w:r>
        <w:r w:rsidR="00CE4D1E">
          <w:rPr>
            <w:webHidden/>
          </w:rPr>
          <w:t>8</w:t>
        </w:r>
        <w:r w:rsidR="00AB7618">
          <w:rPr>
            <w:webHidden/>
          </w:rPr>
          <w:fldChar w:fldCharType="end"/>
        </w:r>
      </w:hyperlink>
    </w:p>
    <w:p w14:paraId="5942F971" w14:textId="77777777" w:rsidR="00AB7618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7465" w:history="1">
        <w:r w:rsidR="00AB7618" w:rsidRPr="003A69FB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AB7618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AB7618" w:rsidRPr="003A69FB">
          <w:rPr>
            <w:rStyle w:val="af9"/>
          </w:rPr>
          <w:t>Источники, использованные при разработке</w:t>
        </w:r>
        <w:r w:rsidR="00AB7618">
          <w:rPr>
            <w:webHidden/>
          </w:rPr>
          <w:tab/>
        </w:r>
        <w:r w:rsidR="00AB7618">
          <w:rPr>
            <w:webHidden/>
          </w:rPr>
          <w:fldChar w:fldCharType="begin"/>
        </w:r>
        <w:r w:rsidR="00AB7618">
          <w:rPr>
            <w:webHidden/>
          </w:rPr>
          <w:instrText xml:space="preserve"> PAGEREF _Toc408477465 \h </w:instrText>
        </w:r>
        <w:r w:rsidR="00AB7618">
          <w:rPr>
            <w:webHidden/>
          </w:rPr>
        </w:r>
        <w:r w:rsidR="00AB7618">
          <w:rPr>
            <w:webHidden/>
          </w:rPr>
          <w:fldChar w:fldCharType="separate"/>
        </w:r>
        <w:r w:rsidR="00CE4D1E">
          <w:rPr>
            <w:webHidden/>
          </w:rPr>
          <w:t>9</w:t>
        </w:r>
        <w:r w:rsidR="00AB7618">
          <w:rPr>
            <w:webHidden/>
          </w:rPr>
          <w:fldChar w:fldCharType="end"/>
        </w:r>
      </w:hyperlink>
    </w:p>
    <w:p w14:paraId="79685078" w14:textId="77777777" w:rsidR="00AB7618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7466" w:history="1">
        <w:r w:rsidR="00AB7618" w:rsidRPr="003A69FB">
          <w:rPr>
            <w:rStyle w:val="af9"/>
          </w:rPr>
          <w:t>Приложение 1. Название приложения</w:t>
        </w:r>
        <w:r w:rsidR="00AB7618">
          <w:rPr>
            <w:webHidden/>
          </w:rPr>
          <w:tab/>
        </w:r>
        <w:r w:rsidR="00AB7618">
          <w:rPr>
            <w:webHidden/>
          </w:rPr>
          <w:fldChar w:fldCharType="begin"/>
        </w:r>
        <w:r w:rsidR="00AB7618">
          <w:rPr>
            <w:webHidden/>
          </w:rPr>
          <w:instrText xml:space="preserve"> PAGEREF _Toc408477466 \h </w:instrText>
        </w:r>
        <w:r w:rsidR="00AB7618">
          <w:rPr>
            <w:webHidden/>
          </w:rPr>
        </w:r>
        <w:r w:rsidR="00AB7618">
          <w:rPr>
            <w:webHidden/>
          </w:rPr>
          <w:fldChar w:fldCharType="separate"/>
        </w:r>
        <w:r w:rsidR="00CE4D1E">
          <w:rPr>
            <w:webHidden/>
          </w:rPr>
          <w:t>10</w:t>
        </w:r>
        <w:r w:rsidR="00AB7618">
          <w:rPr>
            <w:webHidden/>
          </w:rPr>
          <w:fldChar w:fldCharType="end"/>
        </w:r>
      </w:hyperlink>
    </w:p>
    <w:p w14:paraId="31E410E4" w14:textId="77777777" w:rsidR="00AB7618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7467" w:history="1">
        <w:r w:rsidR="00AB7618" w:rsidRPr="003A69FB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AB7618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B7618" w:rsidRPr="003A69FB">
          <w:rPr>
            <w:rStyle w:val="af9"/>
            <w:noProof/>
          </w:rPr>
          <w:t>Заголовок 2</w:t>
        </w:r>
        <w:r w:rsidR="00AB7618">
          <w:rPr>
            <w:noProof/>
            <w:webHidden/>
          </w:rPr>
          <w:tab/>
        </w:r>
        <w:r w:rsidR="00AB7618">
          <w:rPr>
            <w:noProof/>
            <w:webHidden/>
          </w:rPr>
          <w:fldChar w:fldCharType="begin"/>
        </w:r>
        <w:r w:rsidR="00AB7618">
          <w:rPr>
            <w:noProof/>
            <w:webHidden/>
          </w:rPr>
          <w:instrText xml:space="preserve"> PAGEREF _Toc408477467 \h </w:instrText>
        </w:r>
        <w:r w:rsidR="00AB7618">
          <w:rPr>
            <w:noProof/>
            <w:webHidden/>
          </w:rPr>
        </w:r>
        <w:r w:rsidR="00AB7618">
          <w:rPr>
            <w:noProof/>
            <w:webHidden/>
          </w:rPr>
          <w:fldChar w:fldCharType="separate"/>
        </w:r>
        <w:r w:rsidR="00CE4D1E">
          <w:rPr>
            <w:noProof/>
            <w:webHidden/>
          </w:rPr>
          <w:t>10</w:t>
        </w:r>
        <w:r w:rsidR="00AB7618">
          <w:rPr>
            <w:noProof/>
            <w:webHidden/>
          </w:rPr>
          <w:fldChar w:fldCharType="end"/>
        </w:r>
      </w:hyperlink>
    </w:p>
    <w:p w14:paraId="1568DA11" w14:textId="77777777" w:rsidR="00AB7618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7468" w:history="1">
        <w:r w:rsidR="00AB7618" w:rsidRPr="003A69FB">
          <w:rPr>
            <w:rStyle w:val="af9"/>
          </w:rPr>
          <w:t>Приложение 2. Название приложения</w:t>
        </w:r>
        <w:r w:rsidR="00AB7618">
          <w:rPr>
            <w:webHidden/>
          </w:rPr>
          <w:tab/>
        </w:r>
        <w:r w:rsidR="00AB7618">
          <w:rPr>
            <w:webHidden/>
          </w:rPr>
          <w:fldChar w:fldCharType="begin"/>
        </w:r>
        <w:r w:rsidR="00AB7618">
          <w:rPr>
            <w:webHidden/>
          </w:rPr>
          <w:instrText xml:space="preserve"> PAGEREF _Toc408477468 \h </w:instrText>
        </w:r>
        <w:r w:rsidR="00AB7618">
          <w:rPr>
            <w:webHidden/>
          </w:rPr>
        </w:r>
        <w:r w:rsidR="00AB7618">
          <w:rPr>
            <w:webHidden/>
          </w:rPr>
          <w:fldChar w:fldCharType="separate"/>
        </w:r>
        <w:r w:rsidR="00CE4D1E">
          <w:rPr>
            <w:webHidden/>
          </w:rPr>
          <w:t>11</w:t>
        </w:r>
        <w:r w:rsidR="00AB7618">
          <w:rPr>
            <w:webHidden/>
          </w:rPr>
          <w:fldChar w:fldCharType="end"/>
        </w:r>
      </w:hyperlink>
    </w:p>
    <w:p w14:paraId="72826C7B" w14:textId="77777777" w:rsidR="00AB7618" w:rsidRDefault="0000000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7469" w:history="1">
        <w:r w:rsidR="00AB7618" w:rsidRPr="003A69FB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AB7618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AB7618" w:rsidRPr="003A69FB">
          <w:rPr>
            <w:rStyle w:val="af9"/>
            <w:noProof/>
          </w:rPr>
          <w:t>Заголовок 2</w:t>
        </w:r>
        <w:r w:rsidR="00AB7618">
          <w:rPr>
            <w:noProof/>
            <w:webHidden/>
          </w:rPr>
          <w:tab/>
        </w:r>
        <w:r w:rsidR="00AB7618">
          <w:rPr>
            <w:noProof/>
            <w:webHidden/>
          </w:rPr>
          <w:fldChar w:fldCharType="begin"/>
        </w:r>
        <w:r w:rsidR="00AB7618">
          <w:rPr>
            <w:noProof/>
            <w:webHidden/>
          </w:rPr>
          <w:instrText xml:space="preserve"> PAGEREF _Toc408477469 \h </w:instrText>
        </w:r>
        <w:r w:rsidR="00AB7618">
          <w:rPr>
            <w:noProof/>
            <w:webHidden/>
          </w:rPr>
        </w:r>
        <w:r w:rsidR="00AB7618">
          <w:rPr>
            <w:noProof/>
            <w:webHidden/>
          </w:rPr>
          <w:fldChar w:fldCharType="separate"/>
        </w:r>
        <w:r w:rsidR="00CE4D1E">
          <w:rPr>
            <w:noProof/>
            <w:webHidden/>
          </w:rPr>
          <w:t>11</w:t>
        </w:r>
        <w:r w:rsidR="00AB7618">
          <w:rPr>
            <w:noProof/>
            <w:webHidden/>
          </w:rPr>
          <w:fldChar w:fldCharType="end"/>
        </w:r>
      </w:hyperlink>
    </w:p>
    <w:p w14:paraId="10888E44" w14:textId="77777777" w:rsidR="00AB7618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7470" w:history="1">
        <w:r w:rsidR="00AB7618" w:rsidRPr="003A69FB">
          <w:rPr>
            <w:rStyle w:val="af9"/>
          </w:rPr>
          <w:t>Перечень терминов</w:t>
        </w:r>
        <w:r w:rsidR="00AB7618">
          <w:rPr>
            <w:webHidden/>
          </w:rPr>
          <w:tab/>
        </w:r>
        <w:r w:rsidR="00AB7618">
          <w:rPr>
            <w:webHidden/>
          </w:rPr>
          <w:fldChar w:fldCharType="begin"/>
        </w:r>
        <w:r w:rsidR="00AB7618">
          <w:rPr>
            <w:webHidden/>
          </w:rPr>
          <w:instrText xml:space="preserve"> PAGEREF _Toc408477470 \h </w:instrText>
        </w:r>
        <w:r w:rsidR="00AB7618">
          <w:rPr>
            <w:webHidden/>
          </w:rPr>
        </w:r>
        <w:r w:rsidR="00AB7618">
          <w:rPr>
            <w:webHidden/>
          </w:rPr>
          <w:fldChar w:fldCharType="separate"/>
        </w:r>
        <w:r w:rsidR="00CE4D1E">
          <w:rPr>
            <w:webHidden/>
          </w:rPr>
          <w:t>12</w:t>
        </w:r>
        <w:r w:rsidR="00AB7618">
          <w:rPr>
            <w:webHidden/>
          </w:rPr>
          <w:fldChar w:fldCharType="end"/>
        </w:r>
      </w:hyperlink>
    </w:p>
    <w:p w14:paraId="61C6899D" w14:textId="77777777" w:rsidR="00AB7618" w:rsidRDefault="00000000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7471" w:history="1">
        <w:r w:rsidR="00AB7618" w:rsidRPr="003A69FB">
          <w:rPr>
            <w:rStyle w:val="af9"/>
          </w:rPr>
          <w:t>Перечень сокращений</w:t>
        </w:r>
        <w:r w:rsidR="00AB7618">
          <w:rPr>
            <w:webHidden/>
          </w:rPr>
          <w:tab/>
        </w:r>
        <w:r w:rsidR="00AB7618">
          <w:rPr>
            <w:webHidden/>
          </w:rPr>
          <w:fldChar w:fldCharType="begin"/>
        </w:r>
        <w:r w:rsidR="00AB7618">
          <w:rPr>
            <w:webHidden/>
          </w:rPr>
          <w:instrText xml:space="preserve"> PAGEREF _Toc408477471 \h </w:instrText>
        </w:r>
        <w:r w:rsidR="00AB7618">
          <w:rPr>
            <w:webHidden/>
          </w:rPr>
        </w:r>
        <w:r w:rsidR="00AB7618">
          <w:rPr>
            <w:webHidden/>
          </w:rPr>
          <w:fldChar w:fldCharType="separate"/>
        </w:r>
        <w:r w:rsidR="00CE4D1E">
          <w:rPr>
            <w:webHidden/>
          </w:rPr>
          <w:t>13</w:t>
        </w:r>
        <w:r w:rsidR="00AB7618">
          <w:rPr>
            <w:webHidden/>
          </w:rPr>
          <w:fldChar w:fldCharType="end"/>
        </w:r>
      </w:hyperlink>
    </w:p>
    <w:p w14:paraId="189A2DBF" w14:textId="77777777" w:rsidR="00262C43" w:rsidRPr="00262C43" w:rsidRDefault="006B1C42" w:rsidP="006B1C42">
      <w:pPr>
        <w:pStyle w:val="198"/>
      </w:pPr>
      <w:r>
        <w:rPr>
          <w:b/>
          <w:noProof/>
          <w:szCs w:val="24"/>
        </w:rPr>
        <w:fldChar w:fldCharType="end"/>
      </w:r>
    </w:p>
    <w:p w14:paraId="6DD9A677" w14:textId="77777777" w:rsidR="00262C43" w:rsidRPr="00262C43" w:rsidRDefault="00262C43" w:rsidP="006B1C42">
      <w:pPr>
        <w:pStyle w:val="198"/>
      </w:pPr>
    </w:p>
    <w:p w14:paraId="51D41845" w14:textId="77777777" w:rsidR="00D47C08" w:rsidRDefault="00263746" w:rsidP="00713382">
      <w:pPr>
        <w:pStyle w:val="1"/>
      </w:pPr>
      <w:bookmarkStart w:id="0" w:name="_Toc398225595"/>
      <w:bookmarkStart w:id="1" w:name="_Toc398345745"/>
      <w:bookmarkStart w:id="2" w:name="_Toc408477451"/>
      <w:r>
        <w:lastRenderedPageBreak/>
        <w:t>Введение</w:t>
      </w:r>
      <w:bookmarkEnd w:id="0"/>
      <w:bookmarkEnd w:id="1"/>
      <w:bookmarkEnd w:id="2"/>
    </w:p>
    <w:p w14:paraId="50B3DE6A" w14:textId="77777777" w:rsidR="00D47C08" w:rsidRDefault="00790671" w:rsidP="00D47C08">
      <w:pPr>
        <w:pStyle w:val="2"/>
      </w:pPr>
      <w:bookmarkStart w:id="3" w:name="_Toc408477452"/>
      <w:r w:rsidRPr="00790671">
        <w:t>Наименование программы и условное обозначение темы разработки</w:t>
      </w:r>
      <w:bookmarkEnd w:id="3"/>
    </w:p>
    <w:p w14:paraId="1F687010" w14:textId="77777777" w:rsidR="00790671" w:rsidRPr="00790671" w:rsidRDefault="00790671" w:rsidP="00AB7618">
      <w:pPr>
        <w:pStyle w:val="19a0"/>
        <w:rPr>
          <w:lang w:eastAsia="ru-RU"/>
        </w:rPr>
      </w:pPr>
      <w:r>
        <w:rPr>
          <w:lang w:eastAsia="ru-RU"/>
        </w:rPr>
        <w:t xml:space="preserve">В данном разделе </w:t>
      </w:r>
      <w:r w:rsidRPr="00790671">
        <w:t>указывают наименование программы и (или) условное обозначение темы разработки</w:t>
      </w:r>
      <w:r>
        <w:t>.</w:t>
      </w:r>
    </w:p>
    <w:p w14:paraId="049FCA57" w14:textId="77777777" w:rsidR="00790671" w:rsidRDefault="00790671" w:rsidP="00790671">
      <w:pPr>
        <w:pStyle w:val="198"/>
        <w:rPr>
          <w:lang w:eastAsia="ru-RU"/>
        </w:rPr>
      </w:pPr>
    </w:p>
    <w:p w14:paraId="01222BC0" w14:textId="77777777" w:rsidR="00790671" w:rsidRDefault="00790671" w:rsidP="00AB7618">
      <w:pPr>
        <w:pStyle w:val="19fff7"/>
      </w:pPr>
    </w:p>
    <w:p w14:paraId="16F50473" w14:textId="77777777" w:rsidR="00790671" w:rsidRPr="00790671" w:rsidRDefault="00790671" w:rsidP="00790671">
      <w:pPr>
        <w:pStyle w:val="2"/>
      </w:pPr>
      <w:bookmarkStart w:id="4" w:name="_Toc408477453"/>
      <w:r w:rsidRPr="00790671">
        <w:t>Документы, на основании которых ведется разработка</w:t>
      </w:r>
      <w:bookmarkEnd w:id="4"/>
    </w:p>
    <w:p w14:paraId="50B85CE2" w14:textId="77777777" w:rsidR="00790671" w:rsidRPr="00790671" w:rsidRDefault="00790671" w:rsidP="00AB7618">
      <w:pPr>
        <w:pStyle w:val="19a0"/>
      </w:pPr>
      <w:r>
        <w:rPr>
          <w:lang w:eastAsia="ru-RU"/>
        </w:rPr>
        <w:t xml:space="preserve">В данном разделе </w:t>
      </w:r>
      <w:r w:rsidRPr="00790671">
        <w:t>указывают документы, на основании которых ведется разработка с указанием организации и даты утверждения.</w:t>
      </w:r>
    </w:p>
    <w:p w14:paraId="4BD03CC7" w14:textId="77777777" w:rsidR="00790671" w:rsidRDefault="00790671" w:rsidP="00AB7618">
      <w:pPr>
        <w:pStyle w:val="198"/>
      </w:pPr>
    </w:p>
    <w:p w14:paraId="0EB88B64" w14:textId="77777777" w:rsidR="00790671" w:rsidRDefault="00790671" w:rsidP="00790671">
      <w:pPr>
        <w:pStyle w:val="19fff7"/>
      </w:pPr>
    </w:p>
    <w:p w14:paraId="58C840C9" w14:textId="77777777" w:rsidR="00790671" w:rsidRPr="00790671" w:rsidRDefault="00790671" w:rsidP="00790671">
      <w:pPr>
        <w:pStyle w:val="1"/>
      </w:pPr>
      <w:bookmarkStart w:id="5" w:name="_Toc408477454"/>
      <w:r w:rsidRPr="00790671">
        <w:lastRenderedPageBreak/>
        <w:t>Назначение и область применения</w:t>
      </w:r>
      <w:bookmarkEnd w:id="5"/>
    </w:p>
    <w:p w14:paraId="156A4779" w14:textId="77777777" w:rsidR="00AB7618" w:rsidRDefault="00AB7618" w:rsidP="00AB7618">
      <w:pPr>
        <w:pStyle w:val="2"/>
      </w:pPr>
      <w:bookmarkStart w:id="6" w:name="_Toc408477455"/>
      <w:r w:rsidRPr="00790671">
        <w:t xml:space="preserve">Назначение </w:t>
      </w:r>
      <w:r w:rsidR="00790671" w:rsidRPr="00790671">
        <w:t>программы</w:t>
      </w:r>
      <w:bookmarkEnd w:id="6"/>
    </w:p>
    <w:p w14:paraId="2944A860" w14:textId="77777777" w:rsidR="00AB7618" w:rsidRDefault="00AB7618" w:rsidP="00AB7618">
      <w:pPr>
        <w:pStyle w:val="198"/>
      </w:pPr>
    </w:p>
    <w:p w14:paraId="49FC464A" w14:textId="77777777" w:rsidR="00AB7618" w:rsidRDefault="00AB7618" w:rsidP="00790671">
      <w:pPr>
        <w:pStyle w:val="19fff7"/>
      </w:pPr>
    </w:p>
    <w:p w14:paraId="6E214F6F" w14:textId="77777777" w:rsidR="00790671" w:rsidRPr="00790671" w:rsidRDefault="00AB7618" w:rsidP="00AB7618">
      <w:pPr>
        <w:pStyle w:val="2"/>
      </w:pPr>
      <w:bookmarkStart w:id="7" w:name="_Toc408477456"/>
      <w:r w:rsidRPr="00790671">
        <w:t>Област</w:t>
      </w:r>
      <w:r>
        <w:t>ь</w:t>
      </w:r>
      <w:r w:rsidRPr="00790671">
        <w:t xml:space="preserve"> </w:t>
      </w:r>
      <w:r>
        <w:t>применения программы</w:t>
      </w:r>
      <w:bookmarkEnd w:id="7"/>
    </w:p>
    <w:p w14:paraId="0EF14B44" w14:textId="77777777" w:rsidR="00790671" w:rsidRDefault="00790671" w:rsidP="00AB7618">
      <w:pPr>
        <w:pStyle w:val="198"/>
      </w:pPr>
    </w:p>
    <w:p w14:paraId="59E11F95" w14:textId="77777777" w:rsidR="00790671" w:rsidRDefault="00790671" w:rsidP="00790671">
      <w:pPr>
        <w:pStyle w:val="19fff7"/>
      </w:pPr>
    </w:p>
    <w:p w14:paraId="2C857398" w14:textId="77777777" w:rsidR="00790671" w:rsidRPr="00790671" w:rsidRDefault="00790671" w:rsidP="00790671">
      <w:pPr>
        <w:pStyle w:val="1"/>
      </w:pPr>
      <w:bookmarkStart w:id="8" w:name="_Toc408477457"/>
      <w:r w:rsidRPr="00790671">
        <w:lastRenderedPageBreak/>
        <w:t>Технические характеристики</w:t>
      </w:r>
      <w:bookmarkEnd w:id="8"/>
    </w:p>
    <w:p w14:paraId="16B0473E" w14:textId="77777777" w:rsidR="00AB7618" w:rsidRDefault="00AB7618" w:rsidP="00AB7618">
      <w:pPr>
        <w:pStyle w:val="2"/>
      </w:pPr>
      <w:bookmarkStart w:id="9" w:name="_Toc408477458"/>
      <w:r w:rsidRPr="00790671">
        <w:t xml:space="preserve">Постановка </w:t>
      </w:r>
      <w:r w:rsidR="00790671" w:rsidRPr="00790671">
        <w:t>задачи на разработку программы</w:t>
      </w:r>
      <w:bookmarkEnd w:id="9"/>
    </w:p>
    <w:p w14:paraId="03A9D1C5" w14:textId="77777777" w:rsidR="00AB7618" w:rsidRDefault="00AB7618" w:rsidP="00AB7618">
      <w:pPr>
        <w:pStyle w:val="198"/>
        <w:rPr>
          <w:lang w:eastAsia="ru-RU"/>
        </w:rPr>
      </w:pPr>
    </w:p>
    <w:p w14:paraId="24E1278B" w14:textId="77777777" w:rsidR="00AB7618" w:rsidRPr="00AB7618" w:rsidRDefault="00AB7618" w:rsidP="00AB7618">
      <w:pPr>
        <w:pStyle w:val="19fff7"/>
        <w:rPr>
          <w:lang w:eastAsia="ru-RU"/>
        </w:rPr>
      </w:pPr>
    </w:p>
    <w:p w14:paraId="6CB6C314" w14:textId="77777777" w:rsidR="00AB7618" w:rsidRDefault="00AB7618" w:rsidP="00AB7618">
      <w:pPr>
        <w:pStyle w:val="2"/>
      </w:pPr>
      <w:bookmarkStart w:id="10" w:name="_Toc408477459"/>
      <w:r w:rsidRPr="00790671">
        <w:t xml:space="preserve">Описание </w:t>
      </w:r>
      <w:r w:rsidR="00790671" w:rsidRPr="00790671">
        <w:t>применяемых математических методов</w:t>
      </w:r>
      <w:bookmarkEnd w:id="10"/>
    </w:p>
    <w:p w14:paraId="3A66D053" w14:textId="77777777" w:rsidR="00AB7618" w:rsidRDefault="00AB7618" w:rsidP="00AB7618">
      <w:pPr>
        <w:pStyle w:val="198"/>
      </w:pPr>
    </w:p>
    <w:p w14:paraId="1552D5F3" w14:textId="77777777" w:rsidR="00AB7618" w:rsidRDefault="00AB7618" w:rsidP="00790671">
      <w:pPr>
        <w:pStyle w:val="19fff7"/>
      </w:pPr>
    </w:p>
    <w:p w14:paraId="25E67DEE" w14:textId="77777777" w:rsidR="00AB7618" w:rsidRDefault="00AB7618" w:rsidP="00AB7618">
      <w:pPr>
        <w:pStyle w:val="2"/>
      </w:pPr>
      <w:bookmarkStart w:id="11" w:name="_Toc408477460"/>
      <w:r w:rsidRPr="00790671">
        <w:t>Описание допущений и ограничений, связанных с выбранным математическим материалом</w:t>
      </w:r>
      <w:bookmarkEnd w:id="11"/>
    </w:p>
    <w:p w14:paraId="1679E536" w14:textId="77777777" w:rsidR="00790671" w:rsidRDefault="00AB7618" w:rsidP="00AB7618">
      <w:pPr>
        <w:pStyle w:val="19a0"/>
      </w:pPr>
      <w:r>
        <w:t>Данный раздел добавляется</w:t>
      </w:r>
      <w:r w:rsidR="00790671" w:rsidRPr="00790671">
        <w:t xml:space="preserve"> при необходимости</w:t>
      </w:r>
      <w:r>
        <w:t>.</w:t>
      </w:r>
    </w:p>
    <w:p w14:paraId="5D5B029C" w14:textId="77777777" w:rsidR="00AB7618" w:rsidRDefault="00AB7618" w:rsidP="00AB7618">
      <w:pPr>
        <w:pStyle w:val="198"/>
      </w:pPr>
    </w:p>
    <w:p w14:paraId="07800B25" w14:textId="77777777" w:rsidR="00AB7618" w:rsidRPr="00790671" w:rsidRDefault="00AB7618" w:rsidP="00790671">
      <w:pPr>
        <w:pStyle w:val="19fff7"/>
      </w:pPr>
    </w:p>
    <w:p w14:paraId="56383034" w14:textId="77777777" w:rsidR="00AB7618" w:rsidRDefault="00AB7618" w:rsidP="00AB7618">
      <w:pPr>
        <w:pStyle w:val="2"/>
      </w:pPr>
      <w:bookmarkStart w:id="12" w:name="_Toc408477461"/>
      <w:r w:rsidRPr="00790671">
        <w:t>Описание алгоритма и функционирования программы</w:t>
      </w:r>
      <w:bookmarkEnd w:id="12"/>
    </w:p>
    <w:p w14:paraId="449E29B6" w14:textId="77777777" w:rsidR="00790671" w:rsidRDefault="00AB7618" w:rsidP="00AB7618">
      <w:pPr>
        <w:pStyle w:val="19a0"/>
      </w:pPr>
      <w:r>
        <w:t xml:space="preserve">В данном разделе приводят </w:t>
      </w:r>
      <w:r w:rsidR="00790671" w:rsidRPr="00790671">
        <w:t>описание алгоритма и (или) функционирования программы с обоснованием выбора схемы алгоритма решения задачи, возможные взаимодействия программы с другими программами</w:t>
      </w:r>
      <w:r>
        <w:t>.</w:t>
      </w:r>
    </w:p>
    <w:p w14:paraId="02B2F766" w14:textId="77777777" w:rsidR="00AB7618" w:rsidRDefault="00AB7618" w:rsidP="00AB7618">
      <w:pPr>
        <w:pStyle w:val="198"/>
      </w:pPr>
    </w:p>
    <w:p w14:paraId="26C9B416" w14:textId="77777777" w:rsidR="00AB7618" w:rsidRPr="00790671" w:rsidRDefault="00AB7618" w:rsidP="00790671">
      <w:pPr>
        <w:pStyle w:val="19fff7"/>
      </w:pPr>
    </w:p>
    <w:p w14:paraId="230E7408" w14:textId="77777777" w:rsidR="00AB7618" w:rsidRDefault="00AB7618" w:rsidP="00AB7618">
      <w:pPr>
        <w:pStyle w:val="2"/>
      </w:pPr>
      <w:bookmarkStart w:id="13" w:name="_Toc408477462"/>
      <w:r>
        <w:t>Метод</w:t>
      </w:r>
      <w:r w:rsidRPr="00790671">
        <w:t xml:space="preserve"> организации входных и выходных данных</w:t>
      </w:r>
      <w:bookmarkEnd w:id="13"/>
    </w:p>
    <w:p w14:paraId="7C861EAF" w14:textId="77777777" w:rsidR="00790671" w:rsidRDefault="00AB7618" w:rsidP="00AB7618">
      <w:pPr>
        <w:pStyle w:val="19a0"/>
      </w:pPr>
      <w:r>
        <w:t xml:space="preserve">В данном разделе приводят </w:t>
      </w:r>
      <w:r w:rsidR="00790671" w:rsidRPr="00790671">
        <w:t xml:space="preserve">описание и </w:t>
      </w:r>
      <w:r w:rsidR="00790671" w:rsidRPr="00AB7618">
        <w:t>обоснование</w:t>
      </w:r>
      <w:r w:rsidR="00790671" w:rsidRPr="00790671">
        <w:t xml:space="preserve"> выбора метода организации входных и выходных данных</w:t>
      </w:r>
      <w:r>
        <w:t>.</w:t>
      </w:r>
    </w:p>
    <w:p w14:paraId="4054203A" w14:textId="77777777" w:rsidR="00AB7618" w:rsidRDefault="00AB7618" w:rsidP="00AB7618">
      <w:pPr>
        <w:pStyle w:val="198"/>
      </w:pPr>
    </w:p>
    <w:p w14:paraId="76652643" w14:textId="77777777" w:rsidR="00AB7618" w:rsidRPr="00790671" w:rsidRDefault="00AB7618" w:rsidP="00790671">
      <w:pPr>
        <w:pStyle w:val="19fff7"/>
      </w:pPr>
    </w:p>
    <w:p w14:paraId="2179C656" w14:textId="77777777" w:rsidR="00AB7618" w:rsidRDefault="00AB7618" w:rsidP="00AB7618">
      <w:pPr>
        <w:pStyle w:val="2"/>
      </w:pPr>
      <w:bookmarkStart w:id="14" w:name="_Toc408477463"/>
      <w:r>
        <w:t>Состав</w:t>
      </w:r>
      <w:r w:rsidRPr="00790671">
        <w:t xml:space="preserve"> технических и программных средств</w:t>
      </w:r>
      <w:bookmarkEnd w:id="14"/>
    </w:p>
    <w:p w14:paraId="57BA9D98" w14:textId="77777777" w:rsidR="00790671" w:rsidRPr="00790671" w:rsidRDefault="00AB7618" w:rsidP="00AB7618">
      <w:pPr>
        <w:pStyle w:val="19a0"/>
      </w:pPr>
      <w:r>
        <w:t xml:space="preserve">В данном разделе приводят </w:t>
      </w:r>
      <w:r w:rsidR="00790671" w:rsidRPr="00790671">
        <w:t xml:space="preserve">описание и обоснование выбора состава технических и программных средств на основании </w:t>
      </w:r>
      <w:r w:rsidR="00790671" w:rsidRPr="00AB7618">
        <w:t>проведенных</w:t>
      </w:r>
      <w:r w:rsidR="00790671" w:rsidRPr="00790671">
        <w:t xml:space="preserve"> расчетов и (или) анализов, распределение носителей данных, которые использует программа. </w:t>
      </w:r>
    </w:p>
    <w:p w14:paraId="2D3CAD95" w14:textId="77777777" w:rsidR="00790671" w:rsidRDefault="00790671" w:rsidP="00AB7618">
      <w:pPr>
        <w:pStyle w:val="198"/>
      </w:pPr>
    </w:p>
    <w:p w14:paraId="0BDBED0C" w14:textId="77777777" w:rsidR="00790671" w:rsidRDefault="00790671" w:rsidP="00790671">
      <w:pPr>
        <w:pStyle w:val="19fff7"/>
      </w:pPr>
    </w:p>
    <w:p w14:paraId="0F219684" w14:textId="77777777" w:rsidR="00790671" w:rsidRPr="00790671" w:rsidRDefault="00790671" w:rsidP="00790671">
      <w:pPr>
        <w:pStyle w:val="1"/>
      </w:pPr>
      <w:bookmarkStart w:id="15" w:name="_Toc408477464"/>
      <w:r w:rsidRPr="00790671">
        <w:lastRenderedPageBreak/>
        <w:t>Ожидаемые технико-экономические показатели</w:t>
      </w:r>
      <w:bookmarkEnd w:id="15"/>
    </w:p>
    <w:p w14:paraId="1697FF6D" w14:textId="77777777" w:rsidR="00790671" w:rsidRPr="00790671" w:rsidRDefault="00790671" w:rsidP="00AB7618">
      <w:pPr>
        <w:pStyle w:val="19a0"/>
      </w:pPr>
      <w:r w:rsidRPr="00790671">
        <w:t>В разделе «Ожидаемые технико-экономические показатели» указывают технико-экономические показатели, обосновывающие выбранного варианта технического решения, а также, при необходимости, ожидаемые оперативные показатели.</w:t>
      </w:r>
    </w:p>
    <w:p w14:paraId="602EB849" w14:textId="77777777" w:rsidR="00790671" w:rsidRDefault="00790671" w:rsidP="00AB7618">
      <w:pPr>
        <w:pStyle w:val="198"/>
      </w:pPr>
    </w:p>
    <w:p w14:paraId="7B60B17E" w14:textId="77777777" w:rsidR="00790671" w:rsidRDefault="00790671" w:rsidP="00790671">
      <w:pPr>
        <w:pStyle w:val="19fff7"/>
      </w:pPr>
    </w:p>
    <w:p w14:paraId="47861AF8" w14:textId="77777777" w:rsidR="00790671" w:rsidRPr="00790671" w:rsidRDefault="00790671" w:rsidP="00790671">
      <w:pPr>
        <w:pStyle w:val="1"/>
      </w:pPr>
      <w:bookmarkStart w:id="16" w:name="_Toc408477465"/>
      <w:r w:rsidRPr="00790671">
        <w:lastRenderedPageBreak/>
        <w:t>Источники, использованные при разработке</w:t>
      </w:r>
      <w:bookmarkEnd w:id="16"/>
    </w:p>
    <w:p w14:paraId="7EC58105" w14:textId="77777777" w:rsidR="00790671" w:rsidRPr="00790671" w:rsidRDefault="00790671" w:rsidP="00AB7618">
      <w:pPr>
        <w:pStyle w:val="19a0"/>
      </w:pPr>
      <w:r w:rsidRPr="00790671">
        <w:t>В разделе «Источники, использованные при разработке» указывают перечень научно-технических публикаций, нормативно-технических документов и других научно-технических материалов, на которые есть ссылки в основном тексте.</w:t>
      </w:r>
    </w:p>
    <w:p w14:paraId="79F3905A" w14:textId="77777777" w:rsidR="00790671" w:rsidRPr="00790671" w:rsidRDefault="00790671" w:rsidP="00AB7618">
      <w:pPr>
        <w:pStyle w:val="198"/>
      </w:pPr>
    </w:p>
    <w:p w14:paraId="0FF5D07F" w14:textId="77777777" w:rsidR="000611C2" w:rsidRPr="00790671" w:rsidRDefault="000611C2" w:rsidP="00E81178">
      <w:pPr>
        <w:pStyle w:val="19fff7"/>
      </w:pPr>
    </w:p>
    <w:p w14:paraId="644C5F18" w14:textId="77777777" w:rsidR="004A6227" w:rsidRPr="00C33701" w:rsidRDefault="004A6227" w:rsidP="00432C99">
      <w:pPr>
        <w:pStyle w:val="1912"/>
      </w:pPr>
      <w:bookmarkStart w:id="17" w:name="_Toc397971534"/>
      <w:bookmarkStart w:id="18" w:name="_Toc398225599"/>
      <w:bookmarkEnd w:id="17"/>
      <w:bookmarkEnd w:id="18"/>
    </w:p>
    <w:p w14:paraId="60E8F615" w14:textId="77777777" w:rsidR="00A5066B" w:rsidRDefault="006B1C42" w:rsidP="00ED4F51">
      <w:pPr>
        <w:pStyle w:val="1914"/>
      </w:pPr>
      <w:r>
        <w:t xml:space="preserve">название </w:t>
      </w:r>
      <w:r w:rsidR="000611C2">
        <w:t>приложения</w:t>
      </w:r>
      <w:r>
        <w:fldChar w:fldCharType="begin"/>
      </w:r>
      <w:r>
        <w:instrText xml:space="preserve"> TC "</w:instrText>
      </w:r>
      <w:bookmarkStart w:id="19" w:name="_Toc397970792"/>
      <w:bookmarkStart w:id="20" w:name="_Toc398225600"/>
      <w:bookmarkStart w:id="21" w:name="_Toc398345749"/>
      <w:bookmarkStart w:id="22" w:name="_Toc408477466"/>
      <w:r w:rsidR="006952C8">
        <w:rPr>
          <w:caps w:val="0"/>
        </w:rPr>
        <w:instrText>Приложение</w:instrText>
      </w:r>
      <w:r w:rsidR="00992C49">
        <w:rPr>
          <w:caps w:val="0"/>
        </w:rPr>
        <w:instrText xml:space="preserve"> 1</w:instrText>
      </w:r>
      <w:r>
        <w:instrText xml:space="preserve">. </w:instrText>
      </w:r>
      <w:bookmarkEnd w:id="19"/>
      <w:bookmarkEnd w:id="20"/>
      <w:bookmarkEnd w:id="21"/>
      <w:r>
        <w:instrText>Название приложения</w:instrText>
      </w:r>
      <w:bookmarkEnd w:id="22"/>
      <w:r>
        <w:instrText xml:space="preserve">" </w:instrText>
      </w:r>
      <w:r>
        <w:fldChar w:fldCharType="end"/>
      </w:r>
    </w:p>
    <w:p w14:paraId="64355FB7" w14:textId="77777777" w:rsidR="001149C9" w:rsidRPr="001149C9" w:rsidRDefault="001149C9" w:rsidP="004A6C5C">
      <w:pPr>
        <w:pStyle w:val="1921"/>
      </w:pPr>
      <w:bookmarkStart w:id="23" w:name="_Toc398225601"/>
      <w:bookmarkStart w:id="24" w:name="_Toc398345750"/>
      <w:bookmarkStart w:id="25" w:name="_Toc408477467"/>
      <w:r w:rsidRPr="00D30931">
        <w:t>Заголовок</w:t>
      </w:r>
      <w:r>
        <w:t xml:space="preserve"> 2</w:t>
      </w:r>
      <w:bookmarkEnd w:id="23"/>
      <w:bookmarkEnd w:id="24"/>
      <w:bookmarkEnd w:id="25"/>
    </w:p>
    <w:p w14:paraId="6EA5D262" w14:textId="77777777" w:rsidR="000611C2" w:rsidRDefault="00AB7618" w:rsidP="00AB7618">
      <w:pPr>
        <w:pStyle w:val="19a0"/>
      </w:pPr>
      <w:r w:rsidRPr="00AB7618">
        <w:t>В приложение к документу могут быть включены таблицы, обоснования, методики, расчеты и другие документы, использованные при разработке.</w:t>
      </w:r>
    </w:p>
    <w:p w14:paraId="6A84F0CF" w14:textId="77777777" w:rsidR="00AB7618" w:rsidRDefault="00AB7618" w:rsidP="00E81178">
      <w:pPr>
        <w:pStyle w:val="198"/>
      </w:pPr>
    </w:p>
    <w:p w14:paraId="0917351B" w14:textId="77777777" w:rsidR="00AB7618" w:rsidRDefault="00AB7618" w:rsidP="00AB7618">
      <w:pPr>
        <w:pStyle w:val="19fff7"/>
      </w:pPr>
    </w:p>
    <w:p w14:paraId="5A5D029B" w14:textId="77777777" w:rsidR="00A87DC7" w:rsidRDefault="00A87DC7" w:rsidP="00432C99">
      <w:pPr>
        <w:pStyle w:val="1912"/>
      </w:pPr>
    </w:p>
    <w:p w14:paraId="3D39DE2F" w14:textId="77777777" w:rsidR="00A87DC7" w:rsidRDefault="00A87DC7" w:rsidP="00A87DC7">
      <w:pPr>
        <w:pStyle w:val="1914"/>
      </w:pPr>
      <w:r>
        <w:t>название приложения</w:t>
      </w:r>
      <w:r>
        <w:fldChar w:fldCharType="begin"/>
      </w:r>
      <w:r>
        <w:instrText xml:space="preserve"> TC "</w:instrText>
      </w:r>
      <w:bookmarkStart w:id="26" w:name="_Toc408477468"/>
      <w:r>
        <w:rPr>
          <w:caps w:val="0"/>
        </w:rPr>
        <w:instrText>Приложение 2</w:instrText>
      </w:r>
      <w:r>
        <w:instrText>. Название приложения</w:instrText>
      </w:r>
      <w:bookmarkEnd w:id="26"/>
      <w:r>
        <w:instrText xml:space="preserve">" </w:instrText>
      </w:r>
      <w:r>
        <w:fldChar w:fldCharType="end"/>
      </w:r>
    </w:p>
    <w:p w14:paraId="700D7DCC" w14:textId="77777777" w:rsidR="00A87DC7" w:rsidRPr="004F2222" w:rsidRDefault="00A87DC7" w:rsidP="00432C99">
      <w:pPr>
        <w:pStyle w:val="1921"/>
      </w:pPr>
      <w:bookmarkStart w:id="27" w:name="_Toc408477469"/>
      <w:r w:rsidRPr="004F2222">
        <w:t>Заголовок</w:t>
      </w:r>
      <w:r>
        <w:t xml:space="preserve"> 2</w:t>
      </w:r>
      <w:bookmarkEnd w:id="27"/>
    </w:p>
    <w:p w14:paraId="509FFB50" w14:textId="77777777" w:rsidR="00A87DC7" w:rsidRPr="00A87DC7" w:rsidRDefault="00A87DC7" w:rsidP="00E81178">
      <w:pPr>
        <w:pStyle w:val="198"/>
      </w:pPr>
    </w:p>
    <w:p w14:paraId="2478FDD0" w14:textId="77777777" w:rsidR="00171179" w:rsidRDefault="00171179" w:rsidP="00E81178">
      <w:pPr>
        <w:pStyle w:val="19fff7"/>
      </w:pPr>
    </w:p>
    <w:p w14:paraId="50ADCE8E" w14:textId="77777777" w:rsidR="00DB7537" w:rsidRPr="002C35B5" w:rsidRDefault="00DB7537" w:rsidP="00DB7537">
      <w:pPr>
        <w:pStyle w:val="1915"/>
      </w:pPr>
      <w:bookmarkStart w:id="28" w:name="_Toc408477470"/>
      <w:bookmarkStart w:id="29" w:name="_Toc386572818"/>
      <w:bookmarkStart w:id="30" w:name="_Toc386572947"/>
      <w:bookmarkStart w:id="31" w:name="_Toc390811904"/>
      <w:bookmarkStart w:id="32" w:name="_Toc394586650"/>
      <w:r>
        <w:lastRenderedPageBreak/>
        <w:t>Перечень терминов</w:t>
      </w:r>
      <w:bookmarkEnd w:id="28"/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526"/>
      </w:tblGrid>
      <w:tr w:rsidR="00DB7537" w:rsidRPr="005F1B2E" w14:paraId="25073570" w14:textId="77777777" w:rsidTr="00463244">
        <w:trPr>
          <w:cantSplit/>
          <w:tblHeader/>
        </w:trPr>
        <w:tc>
          <w:tcPr>
            <w:tcW w:w="26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6DA0E0E" w14:textId="77777777" w:rsidR="00DB7537" w:rsidRPr="002C35B5" w:rsidRDefault="00DB7537" w:rsidP="00A52BF6">
            <w:pPr>
              <w:pStyle w:val="19ff2"/>
            </w:pPr>
            <w:r>
              <w:t>Термин</w:t>
            </w:r>
          </w:p>
        </w:tc>
        <w:tc>
          <w:tcPr>
            <w:tcW w:w="75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659FB36" w14:textId="77777777" w:rsidR="00DB7537" w:rsidRPr="005F1B2E" w:rsidRDefault="00DB7537" w:rsidP="00A52BF6">
            <w:pPr>
              <w:pStyle w:val="19ff2"/>
            </w:pPr>
            <w:r w:rsidRPr="005F1B2E">
              <w:t>Расшифровка</w:t>
            </w:r>
          </w:p>
        </w:tc>
      </w:tr>
      <w:tr w:rsidR="00DB7537" w:rsidRPr="00A37C7D" w14:paraId="7892FEA8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099D5F7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48B23B1F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4B624ECA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A407089" w14:textId="77777777" w:rsidR="00DB7537" w:rsidRPr="00F63FD6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552A1B33" w14:textId="77777777" w:rsidR="00DB7537" w:rsidRPr="00F63FD6" w:rsidRDefault="00DB7537" w:rsidP="00A52BF6">
            <w:pPr>
              <w:pStyle w:val="19ff0"/>
            </w:pPr>
          </w:p>
        </w:tc>
      </w:tr>
      <w:tr w:rsidR="00DB7537" w:rsidRPr="00A37C7D" w14:paraId="06AE224B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15757E5E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577D8D9A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23A9395D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61664673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2BA99441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4BE8189B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E0A5DA8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5EB7CAB3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730DB04B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204DB83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2F65E4F7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43734FF3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6F3121E8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4AEEBA71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7ED66472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9CF0162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Mar>
              <w:top w:w="57" w:type="dxa"/>
              <w:bottom w:w="57" w:type="dxa"/>
            </w:tcMar>
          </w:tcPr>
          <w:p w14:paraId="5574D9DA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329171D6" w14:textId="77777777" w:rsidTr="00463244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1D86AF8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68C61D1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43EC4C66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0C8E03C" w14:textId="77777777" w:rsidR="00DB7537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54F07D6" w14:textId="77777777" w:rsidR="00DB7537" w:rsidRDefault="00DB7537" w:rsidP="00A52BF6">
            <w:pPr>
              <w:pStyle w:val="19ff0"/>
            </w:pPr>
          </w:p>
        </w:tc>
      </w:tr>
      <w:tr w:rsidR="00DB7537" w:rsidRPr="00A37C7D" w14:paraId="5E6A925A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B3BAC9C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B59C86C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170A15D7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97D6C99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BBC049F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17C103C7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8F496EB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A4EAFF4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58659809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2BA9E7E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C5F2044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6355C63B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C86681C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B54E804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058339BF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CA2AB09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7885DCC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4E782953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64B17AD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9D7FFAB" w14:textId="77777777" w:rsidR="00DB7537" w:rsidRPr="00F800E2" w:rsidRDefault="00DB7537" w:rsidP="00A52BF6">
            <w:pPr>
              <w:pStyle w:val="19ff0"/>
            </w:pPr>
          </w:p>
        </w:tc>
      </w:tr>
      <w:tr w:rsidR="00DB7537" w:rsidRPr="00A37C7D" w14:paraId="3C17AE03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2D625B3" w14:textId="77777777" w:rsidR="00DB7537" w:rsidRPr="00F800E2" w:rsidRDefault="00DB7537" w:rsidP="00A52BF6">
            <w:pPr>
              <w:pStyle w:val="19ff0"/>
            </w:pPr>
          </w:p>
        </w:tc>
        <w:tc>
          <w:tcPr>
            <w:tcW w:w="7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C7127FC" w14:textId="77777777" w:rsidR="00DB7537" w:rsidRPr="00F800E2" w:rsidRDefault="00DB7537" w:rsidP="00A52BF6">
            <w:pPr>
              <w:pStyle w:val="19ff0"/>
            </w:pPr>
          </w:p>
        </w:tc>
      </w:tr>
    </w:tbl>
    <w:p w14:paraId="737B7D28" w14:textId="77777777" w:rsidR="00DB7537" w:rsidRDefault="00DB7537" w:rsidP="00DB7537">
      <w:pPr>
        <w:pStyle w:val="19fff7"/>
      </w:pPr>
    </w:p>
    <w:p w14:paraId="637D6017" w14:textId="77777777" w:rsidR="00147B49" w:rsidRDefault="002C35B5" w:rsidP="006B1C42">
      <w:pPr>
        <w:pStyle w:val="1915"/>
        <w:rPr>
          <w:lang w:val="en-US"/>
        </w:rPr>
      </w:pPr>
      <w:bookmarkStart w:id="33" w:name="_Toc408477471"/>
      <w:r>
        <w:lastRenderedPageBreak/>
        <w:t>Перечень</w:t>
      </w:r>
      <w:r w:rsidR="00147B49">
        <w:t xml:space="preserve"> сокращений</w:t>
      </w:r>
      <w:bookmarkEnd w:id="29"/>
      <w:bookmarkEnd w:id="30"/>
      <w:bookmarkEnd w:id="31"/>
      <w:bookmarkEnd w:id="32"/>
      <w:bookmarkEnd w:id="33"/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0"/>
        <w:gridCol w:w="7525"/>
      </w:tblGrid>
      <w:tr w:rsidR="00147B49" w:rsidRPr="005F1B2E" w14:paraId="2E7D977B" w14:textId="77777777" w:rsidTr="00463244">
        <w:trPr>
          <w:cantSplit/>
          <w:tblHeader/>
        </w:trPr>
        <w:tc>
          <w:tcPr>
            <w:tcW w:w="26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BDC363C" w14:textId="77777777" w:rsidR="00147B49" w:rsidRPr="005F1B2E" w:rsidRDefault="00147B49" w:rsidP="00E81178">
            <w:pPr>
              <w:pStyle w:val="19ff2"/>
            </w:pPr>
            <w:r w:rsidRPr="005F1B2E">
              <w:t>Сокращение</w:t>
            </w:r>
          </w:p>
        </w:tc>
        <w:tc>
          <w:tcPr>
            <w:tcW w:w="75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A197A82" w14:textId="77777777" w:rsidR="00147B49" w:rsidRPr="005F1B2E" w:rsidRDefault="00147B49" w:rsidP="00E81178">
            <w:pPr>
              <w:pStyle w:val="19ff2"/>
            </w:pPr>
            <w:r w:rsidRPr="005F1B2E">
              <w:t>Расшифровка</w:t>
            </w:r>
          </w:p>
        </w:tc>
      </w:tr>
      <w:tr w:rsidR="00147B49" w:rsidRPr="00A37C7D" w14:paraId="3A289CC2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32923C0" w14:textId="77777777" w:rsidR="00147B49" w:rsidRPr="00AD0715" w:rsidRDefault="00147B49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7C4D3CF6" w14:textId="77777777" w:rsidR="00147B49" w:rsidRPr="00AD0715" w:rsidRDefault="00147B49" w:rsidP="00E81178">
            <w:pPr>
              <w:pStyle w:val="19ff0"/>
            </w:pPr>
          </w:p>
        </w:tc>
      </w:tr>
      <w:tr w:rsidR="0017541A" w:rsidRPr="00A37C7D" w14:paraId="24CF08C8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43128DD3" w14:textId="77777777" w:rsidR="0017541A" w:rsidRPr="00AD0715" w:rsidRDefault="0017541A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39D7BF34" w14:textId="77777777" w:rsidR="0017541A" w:rsidRPr="00AD0715" w:rsidRDefault="0017541A" w:rsidP="00E81178">
            <w:pPr>
              <w:pStyle w:val="19ff0"/>
            </w:pPr>
          </w:p>
        </w:tc>
      </w:tr>
      <w:tr w:rsidR="00425E18" w:rsidRPr="00A37C7D" w14:paraId="1D8FDD18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590A0CC" w14:textId="77777777" w:rsidR="00425E18" w:rsidRPr="00AD0715" w:rsidRDefault="00425E18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0875782C" w14:textId="77777777" w:rsidR="00425E18" w:rsidRPr="00AD0715" w:rsidRDefault="00425E18" w:rsidP="00E81178">
            <w:pPr>
              <w:pStyle w:val="19ff0"/>
            </w:pPr>
          </w:p>
        </w:tc>
      </w:tr>
      <w:tr w:rsidR="00425E18" w:rsidRPr="00A37C7D" w14:paraId="3D9C3BAC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3321A288" w14:textId="77777777" w:rsidR="00425E18" w:rsidRPr="003465A9" w:rsidRDefault="00425E18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2C6519D1" w14:textId="77777777" w:rsidR="00425E18" w:rsidRPr="00AD0715" w:rsidRDefault="00425E18" w:rsidP="00E81178">
            <w:pPr>
              <w:pStyle w:val="19ff0"/>
            </w:pPr>
          </w:p>
        </w:tc>
      </w:tr>
      <w:tr w:rsidR="0083569C" w:rsidRPr="00A37C7D" w14:paraId="4E1A51A4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2DA9F9AC" w14:textId="77777777" w:rsidR="0083569C" w:rsidRPr="00AD0715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6CDBFA32" w14:textId="77777777" w:rsidR="0083569C" w:rsidRPr="00AD0715" w:rsidRDefault="0083569C" w:rsidP="00E81178">
            <w:pPr>
              <w:pStyle w:val="19ff0"/>
            </w:pPr>
          </w:p>
        </w:tc>
      </w:tr>
      <w:tr w:rsidR="0083569C" w:rsidRPr="00A37C7D" w14:paraId="490590E2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62BAD59F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34A214D2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02E80421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75940AB6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4B6BD570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7E1E5DDC" w14:textId="77777777" w:rsidTr="00463244">
        <w:trPr>
          <w:cantSplit/>
        </w:trPr>
        <w:tc>
          <w:tcPr>
            <w:tcW w:w="2680" w:type="dxa"/>
            <w:tcMar>
              <w:top w:w="57" w:type="dxa"/>
              <w:bottom w:w="57" w:type="dxa"/>
            </w:tcMar>
          </w:tcPr>
          <w:p w14:paraId="19F322AF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Mar>
              <w:top w:w="57" w:type="dxa"/>
              <w:bottom w:w="57" w:type="dxa"/>
            </w:tcMar>
          </w:tcPr>
          <w:p w14:paraId="1F864C00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2DABFFBB" w14:textId="77777777" w:rsidTr="00463244">
        <w:trPr>
          <w:cantSplit/>
        </w:trPr>
        <w:tc>
          <w:tcPr>
            <w:tcW w:w="268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E03B429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F2370D3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7FDC07C1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A7E81CD" w14:textId="77777777" w:rsidR="0083569C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22465949" w14:textId="77777777" w:rsidR="0083569C" w:rsidRDefault="0083569C" w:rsidP="00E81178">
            <w:pPr>
              <w:pStyle w:val="19ff0"/>
            </w:pPr>
          </w:p>
        </w:tc>
      </w:tr>
      <w:tr w:rsidR="0083569C" w:rsidRPr="00A37C7D" w14:paraId="67E9E865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72266D5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DCFCCA0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30B13EF2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3855578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D2C89D9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430DC1A8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AC8A029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DB4FAFF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3C5EBF2D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1CB2CA4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A7C448D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0A837EF2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9D8E5AF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0F0373A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63AEBE4B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1A9B957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17383DFD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16FB9DA3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1C7239B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0FADBB6A" w14:textId="77777777" w:rsidR="0083569C" w:rsidRPr="00F800E2" w:rsidRDefault="0083569C" w:rsidP="00E81178">
            <w:pPr>
              <w:pStyle w:val="19ff0"/>
            </w:pPr>
          </w:p>
        </w:tc>
      </w:tr>
      <w:tr w:rsidR="0083569C" w:rsidRPr="00A37C7D" w14:paraId="71C2C73B" w14:textId="77777777" w:rsidTr="00463244">
        <w:trPr>
          <w:cantSplit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4DDB3EAC" w14:textId="77777777" w:rsidR="0083569C" w:rsidRPr="00F800E2" w:rsidRDefault="0083569C" w:rsidP="00E81178">
            <w:pPr>
              <w:pStyle w:val="19ff0"/>
            </w:pPr>
          </w:p>
        </w:tc>
        <w:tc>
          <w:tcPr>
            <w:tcW w:w="7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F0018C2" w14:textId="77777777" w:rsidR="0083569C" w:rsidRPr="00F800E2" w:rsidRDefault="0083569C" w:rsidP="00E81178">
            <w:pPr>
              <w:pStyle w:val="19ff0"/>
            </w:pPr>
          </w:p>
        </w:tc>
      </w:tr>
    </w:tbl>
    <w:p w14:paraId="58620CE8" w14:textId="77777777" w:rsidR="00147B49" w:rsidRDefault="00147B49" w:rsidP="00E81178">
      <w:pPr>
        <w:pStyle w:val="19fff7"/>
      </w:pPr>
    </w:p>
    <w:p w14:paraId="4495FE77" w14:textId="77777777" w:rsidR="00BE786B" w:rsidRDefault="00BE786B" w:rsidP="00E81178">
      <w:pPr>
        <w:pStyle w:val="19fff7"/>
        <w:sectPr w:rsidR="00BE786B" w:rsidSect="00A5625D">
          <w:headerReference w:type="default" r:id="rId9"/>
          <w:pgSz w:w="11906" w:h="16838" w:code="9"/>
          <w:pgMar w:top="1418" w:right="567" w:bottom="851" w:left="1134" w:header="284" w:footer="340" w:gutter="0"/>
          <w:pgNumType w:start="2"/>
          <w:cols w:space="708"/>
          <w:docGrid w:linePitch="360"/>
        </w:sectPr>
      </w:pPr>
    </w:p>
    <w:tbl>
      <w:tblPr>
        <w:tblW w:w="10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"/>
        <w:gridCol w:w="1134"/>
        <w:gridCol w:w="1134"/>
        <w:gridCol w:w="1134"/>
        <w:gridCol w:w="1134"/>
        <w:gridCol w:w="1133"/>
        <w:gridCol w:w="1414"/>
        <w:gridCol w:w="1414"/>
        <w:gridCol w:w="854"/>
        <w:gridCol w:w="700"/>
      </w:tblGrid>
      <w:tr w:rsidR="006D1CEF" w:rsidRPr="005F1B2E" w14:paraId="1D53CFE0" w14:textId="77777777" w:rsidTr="00BE786B">
        <w:trPr>
          <w:trHeight w:val="557"/>
          <w:tblHeader/>
        </w:trPr>
        <w:tc>
          <w:tcPr>
            <w:tcW w:w="10504" w:type="dxa"/>
            <w:gridSpan w:val="10"/>
            <w:tcMar>
              <w:left w:w="0" w:type="dxa"/>
              <w:right w:w="0" w:type="dxa"/>
            </w:tcMar>
            <w:vAlign w:val="center"/>
          </w:tcPr>
          <w:p w14:paraId="4950016F" w14:textId="77777777" w:rsidR="006D1CEF" w:rsidRPr="005F1B2E" w:rsidRDefault="006D1CEF" w:rsidP="006D1CEF">
            <w:pPr>
              <w:pStyle w:val="19ffffb"/>
            </w:pPr>
            <w:r w:rsidRPr="00BB426D">
              <w:lastRenderedPageBreak/>
              <w:t>Лист регистрации изменений</w:t>
            </w:r>
          </w:p>
        </w:tc>
      </w:tr>
      <w:tr w:rsidR="000D6DD9" w:rsidRPr="005F1B2E" w14:paraId="153D3164" w14:textId="77777777" w:rsidTr="0091338B">
        <w:trPr>
          <w:trHeight w:val="278"/>
          <w:tblHeader/>
        </w:trPr>
        <w:tc>
          <w:tcPr>
            <w:tcW w:w="4989" w:type="dxa"/>
            <w:gridSpan w:val="5"/>
            <w:tcMar>
              <w:left w:w="0" w:type="dxa"/>
              <w:right w:w="0" w:type="dxa"/>
            </w:tcMar>
            <w:vAlign w:val="center"/>
          </w:tcPr>
          <w:p w14:paraId="335A81F8" w14:textId="77777777" w:rsidR="000D6DD9" w:rsidRPr="005F1B2E" w:rsidRDefault="000D6DD9" w:rsidP="007D0781">
            <w:pPr>
              <w:pStyle w:val="19ffff9"/>
            </w:pPr>
            <w:r w:rsidRPr="005F1B2E">
              <w:t>Номера листов (страниц)</w:t>
            </w:r>
          </w:p>
        </w:tc>
        <w:tc>
          <w:tcPr>
            <w:tcW w:w="113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238C669" w14:textId="77777777" w:rsidR="000D6DD9" w:rsidRPr="005F1B2E" w:rsidRDefault="000D6DD9" w:rsidP="007D0781">
            <w:pPr>
              <w:pStyle w:val="19ffff9"/>
            </w:pPr>
            <w:r w:rsidRPr="005F1B2E">
              <w:t>Всего</w:t>
            </w:r>
            <w:r>
              <w:br/>
            </w:r>
            <w:r w:rsidRPr="005F1B2E">
              <w:t>листов (страниц)</w:t>
            </w:r>
            <w:r w:rsidRPr="005F1B2E">
              <w:br/>
              <w:t>в докум.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7207047" w14:textId="77777777" w:rsidR="000D6DD9" w:rsidRPr="005F1B2E" w:rsidRDefault="000D6DD9" w:rsidP="007D0781">
            <w:pPr>
              <w:pStyle w:val="19ffff9"/>
            </w:pPr>
            <w:r w:rsidRPr="005F1B2E">
              <w:t>№</w:t>
            </w:r>
            <w:r w:rsidRPr="005F1B2E">
              <w:br/>
              <w:t>документа</w:t>
            </w:r>
          </w:p>
        </w:tc>
        <w:tc>
          <w:tcPr>
            <w:tcW w:w="141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2802E3B" w14:textId="77777777" w:rsidR="000D6DD9" w:rsidRPr="005F1B2E" w:rsidRDefault="000D6DD9" w:rsidP="007D0781">
            <w:pPr>
              <w:pStyle w:val="19ffff9"/>
            </w:pPr>
            <w:r w:rsidRPr="005F1B2E">
              <w:t xml:space="preserve">Входящий № </w:t>
            </w:r>
            <w:proofErr w:type="spellStart"/>
            <w:r w:rsidRPr="005F1B2E">
              <w:t>сопрово-дительного</w:t>
            </w:r>
            <w:proofErr w:type="spellEnd"/>
            <w:r w:rsidRPr="005F1B2E">
              <w:t xml:space="preserve"> докум.</w:t>
            </w:r>
            <w:r w:rsidRPr="005F1B2E">
              <w:br/>
              <w:t>и дата</w:t>
            </w:r>
          </w:p>
        </w:tc>
        <w:tc>
          <w:tcPr>
            <w:tcW w:w="854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A7A707D" w14:textId="77777777" w:rsidR="000D6DD9" w:rsidRPr="005F1B2E" w:rsidRDefault="000D6DD9" w:rsidP="007D0781">
            <w:pPr>
              <w:pStyle w:val="19ffff9"/>
            </w:pPr>
            <w:r w:rsidRPr="005F1B2E">
              <w:t>Подп.</w:t>
            </w:r>
          </w:p>
        </w:tc>
        <w:tc>
          <w:tcPr>
            <w:tcW w:w="70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63A4A32" w14:textId="77777777" w:rsidR="000D6DD9" w:rsidRPr="005F1B2E" w:rsidRDefault="000D6DD9" w:rsidP="007D0781">
            <w:pPr>
              <w:pStyle w:val="19ffff9"/>
            </w:pPr>
            <w:r w:rsidRPr="005F1B2E">
              <w:t>Дата</w:t>
            </w:r>
          </w:p>
        </w:tc>
      </w:tr>
      <w:tr w:rsidR="00C329CF" w:rsidRPr="005F1B2E" w14:paraId="5AB6A0FE" w14:textId="77777777" w:rsidTr="00BE786B">
        <w:trPr>
          <w:trHeight w:val="1410"/>
          <w:tblHeader/>
        </w:trPr>
        <w:tc>
          <w:tcPr>
            <w:tcW w:w="453" w:type="dxa"/>
            <w:tcMar>
              <w:left w:w="0" w:type="dxa"/>
              <w:right w:w="0" w:type="dxa"/>
            </w:tcMar>
            <w:vAlign w:val="center"/>
          </w:tcPr>
          <w:p w14:paraId="679C78E8" w14:textId="77777777" w:rsidR="00C329CF" w:rsidRPr="005F1B2E" w:rsidRDefault="000D6DD9" w:rsidP="000D6DD9">
            <w:pPr>
              <w:pStyle w:val="19ffff9"/>
            </w:pPr>
            <w:r w:rsidRPr="005F1B2E">
              <w:t>Изм</w:t>
            </w:r>
            <w:r>
              <w:t>.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78D7433B" w14:textId="77777777" w:rsidR="00C329CF" w:rsidRPr="005F1B2E" w:rsidRDefault="007D0781" w:rsidP="007D0781">
            <w:pPr>
              <w:pStyle w:val="19ffff9"/>
            </w:pPr>
            <w:r w:rsidRPr="005F1B2E">
              <w:t>изменен</w:t>
            </w:r>
            <w:r>
              <w:t>-</w:t>
            </w:r>
            <w:r>
              <w:br/>
            </w:r>
            <w:proofErr w:type="spellStart"/>
            <w:r w:rsidR="00C329CF" w:rsidRPr="005F1B2E">
              <w:t>ных</w:t>
            </w:r>
            <w:proofErr w:type="spellEnd"/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753B1E4C" w14:textId="77777777" w:rsidR="00C329CF" w:rsidRPr="005F1B2E" w:rsidRDefault="007D0781" w:rsidP="007D0781">
            <w:pPr>
              <w:pStyle w:val="19ffff9"/>
            </w:pPr>
            <w:r>
              <w:t>заменен-</w:t>
            </w:r>
            <w:r>
              <w:br/>
            </w:r>
            <w:proofErr w:type="spellStart"/>
            <w:r w:rsidR="00C329CF" w:rsidRPr="005F1B2E">
              <w:t>ных</w:t>
            </w:r>
            <w:proofErr w:type="spellEnd"/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78065127" w14:textId="77777777" w:rsidR="00C329CF" w:rsidRPr="005F1B2E" w:rsidRDefault="00C329CF" w:rsidP="007D0781">
            <w:pPr>
              <w:pStyle w:val="19ffff9"/>
            </w:pPr>
            <w:r w:rsidRPr="005F1B2E">
              <w:t>новых</w:t>
            </w:r>
          </w:p>
        </w:tc>
        <w:tc>
          <w:tcPr>
            <w:tcW w:w="1134" w:type="dxa"/>
            <w:tcMar>
              <w:left w:w="0" w:type="dxa"/>
              <w:right w:w="0" w:type="dxa"/>
            </w:tcMar>
            <w:vAlign w:val="center"/>
          </w:tcPr>
          <w:p w14:paraId="256435A3" w14:textId="77777777" w:rsidR="00C329CF" w:rsidRPr="005F1B2E" w:rsidRDefault="00C329CF" w:rsidP="007D0781">
            <w:pPr>
              <w:pStyle w:val="19ffff9"/>
            </w:pPr>
            <w:proofErr w:type="spellStart"/>
            <w:r w:rsidRPr="005F1B2E">
              <w:t>аннули-рованных</w:t>
            </w:r>
            <w:proofErr w:type="spellEnd"/>
          </w:p>
        </w:tc>
        <w:tc>
          <w:tcPr>
            <w:tcW w:w="1133" w:type="dxa"/>
            <w:vMerge/>
            <w:tcMar>
              <w:left w:w="0" w:type="dxa"/>
              <w:right w:w="0" w:type="dxa"/>
            </w:tcMar>
          </w:tcPr>
          <w:p w14:paraId="106A7A6C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5FE72A4B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1414" w:type="dxa"/>
            <w:vMerge/>
            <w:tcMar>
              <w:left w:w="0" w:type="dxa"/>
              <w:right w:w="0" w:type="dxa"/>
            </w:tcMar>
          </w:tcPr>
          <w:p w14:paraId="424E6DC4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854" w:type="dxa"/>
            <w:vMerge/>
            <w:tcMar>
              <w:left w:w="0" w:type="dxa"/>
              <w:right w:w="0" w:type="dxa"/>
            </w:tcMar>
          </w:tcPr>
          <w:p w14:paraId="55D5CEF8" w14:textId="77777777" w:rsidR="00C329CF" w:rsidRPr="005F1B2E" w:rsidRDefault="00C329CF" w:rsidP="007D0781">
            <w:pPr>
              <w:pStyle w:val="19ffff9"/>
            </w:pPr>
          </w:p>
        </w:tc>
        <w:tc>
          <w:tcPr>
            <w:tcW w:w="700" w:type="dxa"/>
            <w:vMerge/>
            <w:tcMar>
              <w:left w:w="0" w:type="dxa"/>
              <w:right w:w="0" w:type="dxa"/>
            </w:tcMar>
          </w:tcPr>
          <w:p w14:paraId="0671E6F9" w14:textId="77777777" w:rsidR="00C329CF" w:rsidRPr="005F1B2E" w:rsidRDefault="00C329CF" w:rsidP="007D0781">
            <w:pPr>
              <w:pStyle w:val="19ffff9"/>
            </w:pPr>
          </w:p>
        </w:tc>
      </w:tr>
      <w:tr w:rsidR="00C329CF" w14:paraId="26C87D97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B4B158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A84B88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0A8C60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5C1B50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34BFB55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4F5C18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30DFCC2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AA67877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F684CD7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F58A541" w14:textId="77777777" w:rsidR="008804C5" w:rsidRDefault="008804C5" w:rsidP="007D0781">
            <w:pPr>
              <w:pStyle w:val="19ffffa"/>
            </w:pPr>
          </w:p>
        </w:tc>
      </w:tr>
      <w:tr w:rsidR="00C329CF" w14:paraId="3E484609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486CE9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2AF59C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C15187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05864F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A2672D5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0102F11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7EA894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BA12410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FF1474A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648B4AD" w14:textId="77777777" w:rsidR="008804C5" w:rsidRDefault="008804C5" w:rsidP="007D0781">
            <w:pPr>
              <w:pStyle w:val="19ffffa"/>
            </w:pPr>
          </w:p>
        </w:tc>
      </w:tr>
      <w:tr w:rsidR="00C329CF" w14:paraId="3F6DEB0F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5B3A46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7B6FB2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1CDEB3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3C4C9D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F7EF293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42CCC37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5A33983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1E24721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0CFB673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B971E31" w14:textId="77777777" w:rsidR="008804C5" w:rsidRDefault="008804C5" w:rsidP="007D0781">
            <w:pPr>
              <w:pStyle w:val="19ffffa"/>
            </w:pPr>
          </w:p>
        </w:tc>
      </w:tr>
      <w:tr w:rsidR="00C329CF" w14:paraId="7250689C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6DF6D3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46D13B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799694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369C6D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BFE7A27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CA105CF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8688F4C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E4E19D3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5416482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8B99330" w14:textId="77777777" w:rsidR="008804C5" w:rsidRDefault="008804C5" w:rsidP="007D0781">
            <w:pPr>
              <w:pStyle w:val="19ffffa"/>
            </w:pPr>
          </w:p>
        </w:tc>
      </w:tr>
      <w:tr w:rsidR="00C329CF" w14:paraId="59145C35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1CA102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FDA55C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61A64B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D960EF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0C87E03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696E4C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5D355CD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78F5E99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722CC97D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B3AC7EB" w14:textId="77777777" w:rsidR="008804C5" w:rsidRDefault="008804C5" w:rsidP="007D0781">
            <w:pPr>
              <w:pStyle w:val="19ffffa"/>
            </w:pPr>
          </w:p>
        </w:tc>
      </w:tr>
      <w:tr w:rsidR="00C329CF" w14:paraId="5669C5F5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D225549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92ED14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41F38B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CD030A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9E764E4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5D1639B8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8B13F35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2D2954C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3B62B32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EA40BE9" w14:textId="77777777" w:rsidR="008804C5" w:rsidRDefault="008804C5" w:rsidP="007D0781">
            <w:pPr>
              <w:pStyle w:val="19ffffa"/>
            </w:pPr>
          </w:p>
        </w:tc>
      </w:tr>
      <w:tr w:rsidR="00C329CF" w14:paraId="59788005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32DC197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0C93BA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30143B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28F8E1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84B9EB8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814BB74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E683D5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6005F12B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F01F229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8B3EC2E" w14:textId="77777777" w:rsidR="008804C5" w:rsidRDefault="008804C5" w:rsidP="007D0781">
            <w:pPr>
              <w:pStyle w:val="19ffffa"/>
            </w:pPr>
          </w:p>
        </w:tc>
      </w:tr>
      <w:tr w:rsidR="00C329CF" w14:paraId="6A92BCB0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ED41B7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A2E109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43FA74E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902407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670DD7E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2EDFBB1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EDDBC19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B85DC3C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95E9269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C238ADB" w14:textId="77777777" w:rsidR="008804C5" w:rsidRDefault="008804C5" w:rsidP="007D0781">
            <w:pPr>
              <w:pStyle w:val="19ffffa"/>
            </w:pPr>
          </w:p>
        </w:tc>
      </w:tr>
      <w:tr w:rsidR="00C329CF" w14:paraId="2F051F58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1A5D909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27FE25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F1B116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C766DA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65ABC4C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1F694C4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BB5DEED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B35D4A8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B2C1177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4A6D34E" w14:textId="77777777" w:rsidR="008804C5" w:rsidRDefault="008804C5" w:rsidP="007D0781">
            <w:pPr>
              <w:pStyle w:val="19ffffa"/>
            </w:pPr>
          </w:p>
        </w:tc>
      </w:tr>
      <w:tr w:rsidR="00C329CF" w14:paraId="3FC49258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2903BC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252F03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2D6C94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4F5357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E11BDD3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9AC1114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9182CC4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F7A48D4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1489686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8C384A5" w14:textId="77777777" w:rsidR="008804C5" w:rsidRDefault="008804C5" w:rsidP="007D0781">
            <w:pPr>
              <w:pStyle w:val="19ffffa"/>
            </w:pPr>
          </w:p>
        </w:tc>
      </w:tr>
      <w:tr w:rsidR="00C329CF" w14:paraId="3F5C4D83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32F231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262237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9F84F3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604FFD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8D716A0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E8BAADA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F2645EA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A54D7E2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3EAC395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505DF3BC" w14:textId="77777777" w:rsidR="008804C5" w:rsidRDefault="008804C5" w:rsidP="007D0781">
            <w:pPr>
              <w:pStyle w:val="19ffffa"/>
            </w:pPr>
          </w:p>
        </w:tc>
      </w:tr>
      <w:tr w:rsidR="00C329CF" w14:paraId="216338FF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31668B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DBD05C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794A64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CBC921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93E60F1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919C170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C1EAEE5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0284C6D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508C525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0C7FE43A" w14:textId="77777777" w:rsidR="008804C5" w:rsidRDefault="008804C5" w:rsidP="007D0781">
            <w:pPr>
              <w:pStyle w:val="19ffffa"/>
            </w:pPr>
          </w:p>
        </w:tc>
      </w:tr>
      <w:tr w:rsidR="00C329CF" w14:paraId="23C83432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68E63C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F95CA2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07897A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D5DB91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F9219F2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2FA1F1F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088C9AB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AAD840F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3DAFEC3F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2106FA97" w14:textId="77777777" w:rsidR="008804C5" w:rsidRDefault="008804C5" w:rsidP="007D0781">
            <w:pPr>
              <w:pStyle w:val="19ffffa"/>
            </w:pPr>
          </w:p>
        </w:tc>
      </w:tr>
      <w:tr w:rsidR="00C329CF" w14:paraId="32550F12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28724A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594EC6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D3D58C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583705C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E7A3763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61ABB31F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303844E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8F7683A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6661BEA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6649A53D" w14:textId="77777777" w:rsidR="008804C5" w:rsidRDefault="008804C5" w:rsidP="007D0781">
            <w:pPr>
              <w:pStyle w:val="19ffffa"/>
            </w:pPr>
          </w:p>
        </w:tc>
      </w:tr>
      <w:tr w:rsidR="00C329CF" w14:paraId="34FD5224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042FED5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DB03D1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D23FD63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8BC7FA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27913F6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9FFA15B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2EDDE37F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16D44E6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7F8E327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22F2078" w14:textId="77777777" w:rsidR="008804C5" w:rsidRDefault="008804C5" w:rsidP="007D0781">
            <w:pPr>
              <w:pStyle w:val="19ffffa"/>
            </w:pPr>
          </w:p>
        </w:tc>
      </w:tr>
      <w:tr w:rsidR="00C329CF" w14:paraId="329AD24C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54511E8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5CCE18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FF4AF6A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8FA585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71BCB7C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405A31C8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F34A869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022DAD6C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D62C394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40F5D936" w14:textId="77777777" w:rsidR="008804C5" w:rsidRDefault="008804C5" w:rsidP="007D0781">
            <w:pPr>
              <w:pStyle w:val="19ffffa"/>
            </w:pPr>
          </w:p>
        </w:tc>
      </w:tr>
      <w:tr w:rsidR="00C329CF" w14:paraId="24A37730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788273B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F9F1A76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5C703F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EF13364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64D506F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2F136248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5AE213A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43D62F8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520AA713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DB85BB7" w14:textId="77777777" w:rsidR="008804C5" w:rsidRDefault="008804C5" w:rsidP="007D0781">
            <w:pPr>
              <w:pStyle w:val="19ffffa"/>
            </w:pPr>
          </w:p>
        </w:tc>
      </w:tr>
      <w:tr w:rsidR="00C329CF" w14:paraId="1AE84D86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2E20421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693EAB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39FFBB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B8987A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62522FF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9BC860D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06F6C67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D9E706E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624BEA99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573EA18" w14:textId="77777777" w:rsidR="008804C5" w:rsidRDefault="008804C5" w:rsidP="007D0781">
            <w:pPr>
              <w:pStyle w:val="19ffffa"/>
            </w:pPr>
          </w:p>
        </w:tc>
      </w:tr>
      <w:tr w:rsidR="00C329CF" w14:paraId="22F29AB9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CF2C70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8C9231D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75500C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30AB132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2C3CB723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304A89BD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692F133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3E3C0DB1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0E602D0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3306B24A" w14:textId="77777777" w:rsidR="008804C5" w:rsidRDefault="008804C5" w:rsidP="007D0781">
            <w:pPr>
              <w:pStyle w:val="19ffffa"/>
            </w:pPr>
          </w:p>
        </w:tc>
      </w:tr>
      <w:tr w:rsidR="00C329CF" w14:paraId="4E34695F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50267CE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F919D2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4045C937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50450EBB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4530E47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01577451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1315F59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4C7B2AC6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2C24C483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199397D4" w14:textId="77777777" w:rsidR="008804C5" w:rsidRDefault="008804C5" w:rsidP="007D0781">
            <w:pPr>
              <w:pStyle w:val="19ffffa"/>
            </w:pPr>
          </w:p>
        </w:tc>
      </w:tr>
      <w:tr w:rsidR="00C329CF" w14:paraId="06A18919" w14:textId="77777777" w:rsidTr="00BE786B">
        <w:trPr>
          <w:trHeight w:hRule="exact" w:val="284"/>
        </w:trPr>
        <w:tc>
          <w:tcPr>
            <w:tcW w:w="453" w:type="dxa"/>
            <w:tcMar>
              <w:left w:w="0" w:type="dxa"/>
              <w:right w:w="0" w:type="dxa"/>
            </w:tcMar>
          </w:tcPr>
          <w:p w14:paraId="4BBB34AF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7E0E8E0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3A52C845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14D9D251" w14:textId="77777777" w:rsidR="008804C5" w:rsidRDefault="008804C5" w:rsidP="007D0781">
            <w:pPr>
              <w:pStyle w:val="19ffffa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3661956" w14:textId="77777777" w:rsidR="008804C5" w:rsidRDefault="008804C5" w:rsidP="007D0781">
            <w:pPr>
              <w:pStyle w:val="19ffffa"/>
            </w:pPr>
          </w:p>
        </w:tc>
        <w:tc>
          <w:tcPr>
            <w:tcW w:w="1133" w:type="dxa"/>
            <w:tcMar>
              <w:left w:w="0" w:type="dxa"/>
              <w:right w:w="0" w:type="dxa"/>
            </w:tcMar>
          </w:tcPr>
          <w:p w14:paraId="7EE6BCA6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74E02649" w14:textId="77777777" w:rsidR="008804C5" w:rsidRDefault="008804C5" w:rsidP="007D0781">
            <w:pPr>
              <w:pStyle w:val="19ffffa"/>
            </w:pPr>
          </w:p>
        </w:tc>
        <w:tc>
          <w:tcPr>
            <w:tcW w:w="1414" w:type="dxa"/>
            <w:tcMar>
              <w:left w:w="0" w:type="dxa"/>
              <w:right w:w="0" w:type="dxa"/>
            </w:tcMar>
          </w:tcPr>
          <w:p w14:paraId="5629B3A2" w14:textId="77777777" w:rsidR="008804C5" w:rsidRDefault="008804C5" w:rsidP="007D0781">
            <w:pPr>
              <w:pStyle w:val="19ffffa"/>
            </w:pPr>
          </w:p>
        </w:tc>
        <w:tc>
          <w:tcPr>
            <w:tcW w:w="854" w:type="dxa"/>
            <w:tcMar>
              <w:left w:w="0" w:type="dxa"/>
              <w:right w:w="0" w:type="dxa"/>
            </w:tcMar>
          </w:tcPr>
          <w:p w14:paraId="18DD2419" w14:textId="77777777" w:rsidR="008804C5" w:rsidRDefault="008804C5" w:rsidP="007D0781">
            <w:pPr>
              <w:pStyle w:val="19ffffa"/>
            </w:pPr>
          </w:p>
        </w:tc>
        <w:tc>
          <w:tcPr>
            <w:tcW w:w="700" w:type="dxa"/>
            <w:tcMar>
              <w:left w:w="0" w:type="dxa"/>
              <w:right w:w="0" w:type="dxa"/>
            </w:tcMar>
          </w:tcPr>
          <w:p w14:paraId="76BE892D" w14:textId="77777777" w:rsidR="008804C5" w:rsidRDefault="008804C5" w:rsidP="007D0781">
            <w:pPr>
              <w:pStyle w:val="19ffffa"/>
            </w:pPr>
          </w:p>
        </w:tc>
      </w:tr>
    </w:tbl>
    <w:p w14:paraId="7E154065" w14:textId="77777777" w:rsidR="00AB28D5" w:rsidRPr="00AB28D5" w:rsidRDefault="00AB28D5" w:rsidP="00E81178">
      <w:pPr>
        <w:pStyle w:val="19fff7"/>
      </w:pPr>
    </w:p>
    <w:sectPr w:rsidR="00AB28D5" w:rsidRPr="00AB28D5" w:rsidSect="00A5625D">
      <w:pgSz w:w="11906" w:h="16838" w:code="9"/>
      <w:pgMar w:top="1418" w:right="284" w:bottom="851" w:left="1134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004B2" w14:textId="77777777" w:rsidR="00A5625D" w:rsidRDefault="00A5625D" w:rsidP="001B061D">
      <w:r>
        <w:separator/>
      </w:r>
    </w:p>
    <w:p w14:paraId="2E3102AC" w14:textId="77777777" w:rsidR="00A5625D" w:rsidRDefault="00A5625D" w:rsidP="001B061D"/>
  </w:endnote>
  <w:endnote w:type="continuationSeparator" w:id="0">
    <w:p w14:paraId="22748F3E" w14:textId="77777777" w:rsidR="00A5625D" w:rsidRDefault="00A5625D" w:rsidP="001B061D">
      <w:r>
        <w:continuationSeparator/>
      </w:r>
    </w:p>
    <w:p w14:paraId="6CA80E38" w14:textId="77777777" w:rsidR="00A5625D" w:rsidRDefault="00A5625D" w:rsidP="001B06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8ABB1" w14:textId="77777777" w:rsidR="00A5625D" w:rsidRDefault="00A5625D" w:rsidP="001B061D">
      <w:r>
        <w:separator/>
      </w:r>
    </w:p>
    <w:p w14:paraId="2A8F86DC" w14:textId="77777777" w:rsidR="00A5625D" w:rsidRDefault="00A5625D" w:rsidP="001B061D"/>
  </w:footnote>
  <w:footnote w:type="continuationSeparator" w:id="0">
    <w:p w14:paraId="1F8D8EE1" w14:textId="77777777" w:rsidR="00A5625D" w:rsidRDefault="00A5625D" w:rsidP="001B061D">
      <w:r>
        <w:continuationSeparator/>
      </w:r>
    </w:p>
    <w:p w14:paraId="14AF1C31" w14:textId="77777777" w:rsidR="00A5625D" w:rsidRDefault="00A5625D" w:rsidP="001B06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3D08" w14:textId="77777777" w:rsidR="0035690D" w:rsidRDefault="0035690D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5281327" wp14:editId="3D737950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432000" cy="5220000"/>
              <wp:effectExtent l="0" t="0" r="25400" b="19050"/>
              <wp:wrapNone/>
              <wp:docPr id="37" name="Группа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2000" cy="5220000"/>
                        <a:chOff x="0" y="0"/>
                        <a:chExt cx="432000" cy="5220000"/>
                      </a:xfrm>
                    </wpg:grpSpPr>
                    <wpg:grpSp>
                      <wpg:cNvPr id="38" name="Группа 38"/>
                      <wpg:cNvGrpSpPr/>
                      <wpg:grpSpPr>
                        <a:xfrm>
                          <a:off x="0" y="0"/>
                          <a:ext cx="432000" cy="5220000"/>
                          <a:chOff x="0" y="0"/>
                          <a:chExt cx="432000" cy="5220000"/>
                        </a:xfrm>
                      </wpg:grpSpPr>
                      <wps:wsp>
                        <wps:cNvPr id="4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00" cy="522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45" name="Группа 45"/>
                        <wpg:cNvGrpSpPr/>
                        <wpg:grpSpPr>
                          <a:xfrm>
                            <a:off x="0" y="0"/>
                            <a:ext cx="432000" cy="5220000"/>
                            <a:chOff x="0" y="0"/>
                            <a:chExt cx="432000" cy="5220000"/>
                          </a:xfrm>
                        </wpg:grpSpPr>
                        <wpg:grpSp>
                          <wpg:cNvPr id="51" name="Группа 51"/>
                          <wpg:cNvGrpSpPr/>
                          <wpg:grpSpPr>
                            <a:xfrm>
                              <a:off x="0" y="1261068"/>
                              <a:ext cx="432000" cy="3060000"/>
                              <a:chOff x="0" y="0"/>
                              <a:chExt cx="432000" cy="3059723"/>
                            </a:xfrm>
                          </wpg:grpSpPr>
                          <wps:wsp>
                            <wps:cNvPr id="52" name="Line 76"/>
                            <wps:cNvCnPr/>
                            <wps:spPr bwMode="auto">
                              <a:xfrm flipH="1">
                                <a:off x="0" y="0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77"/>
                            <wps:cNvCnPr/>
                            <wps:spPr bwMode="auto">
                              <a:xfrm flipH="1">
                                <a:off x="0" y="899328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2" name="Line 78"/>
                            <wps:cNvCnPr/>
                            <wps:spPr bwMode="auto">
                              <a:xfrm flipH="1">
                                <a:off x="0" y="1803679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3" name="Line 79"/>
                            <wps:cNvCnPr/>
                            <wps:spPr bwMode="auto">
                              <a:xfrm flipH="1">
                                <a:off x="0" y="3059723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4" name="Line 92"/>
                          <wps:cNvCnPr/>
                          <wps:spPr bwMode="auto">
                            <a:xfrm flipV="1">
                              <a:off x="180870" y="0"/>
                              <a:ext cx="0" cy="52200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475" name="Группа 475"/>
                      <wpg:cNvGrpSpPr/>
                      <wpg:grpSpPr>
                        <a:xfrm>
                          <a:off x="6798" y="37392"/>
                          <a:ext cx="388800" cy="5148000"/>
                          <a:chOff x="0" y="0"/>
                          <a:chExt cx="387355" cy="5148000"/>
                        </a:xfrm>
                      </wpg:grpSpPr>
                      <wpg:grpSp>
                        <wpg:cNvPr id="478" name="Группа 478"/>
                        <wpg:cNvGrpSpPr/>
                        <wpg:grpSpPr>
                          <a:xfrm>
                            <a:off x="0" y="0"/>
                            <a:ext cx="165600" cy="5148000"/>
                            <a:chOff x="0" y="0"/>
                            <a:chExt cx="165600" cy="5148455"/>
                          </a:xfrm>
                        </wpg:grpSpPr>
                        <wps:wsp>
                          <wps:cNvPr id="479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56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01CA1B" w14:textId="77777777" w:rsidR="0035690D" w:rsidRDefault="0035690D" w:rsidP="0035690D">
                                <w:pPr>
                                  <w:pStyle w:val="19fffff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0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25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8642DF" w14:textId="77777777" w:rsidR="0035690D" w:rsidRDefault="0035690D" w:rsidP="0035690D">
                                <w:pPr>
                                  <w:pStyle w:val="19fffff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</w:t>
                                </w:r>
                                <w:proofErr w:type="spellStart"/>
                                <w:r>
                                  <w:t>дубл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1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55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6218670" w14:textId="77777777" w:rsidR="0035690D" w:rsidRDefault="0035690D" w:rsidP="0035690D">
                                <w:pPr>
                                  <w:pStyle w:val="19fffff"/>
                                </w:pPr>
                                <w:proofErr w:type="spellStart"/>
                                <w:r>
                                  <w:t>Инв</w:t>
                                </w:r>
                                <w:proofErr w:type="spellEnd"/>
                                <w:r>
                                  <w:t xml:space="preserve"> № подл.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2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28"/>
                              <a:ext cx="1656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BC9E19" w14:textId="77777777" w:rsidR="0035690D" w:rsidRDefault="0035690D" w:rsidP="0035690D">
                                <w:pPr>
                                  <w:pStyle w:val="19fffff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483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31"/>
                              <a:ext cx="1656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D05D8D" w14:textId="77777777" w:rsidR="0035690D" w:rsidRDefault="0035690D" w:rsidP="0035690D">
                                <w:pPr>
                                  <w:pStyle w:val="19fffff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</wpg:grpSp>
                      <wpg:grpSp>
                        <wpg:cNvPr id="484" name="Группа 484"/>
                        <wpg:cNvGrpSpPr/>
                        <wpg:grpSpPr>
                          <a:xfrm>
                            <a:off x="207355" y="0"/>
                            <a:ext cx="180000" cy="5148000"/>
                            <a:chOff x="0" y="0"/>
                            <a:chExt cx="180000" cy="5148455"/>
                          </a:xfrm>
                        </wpg:grpSpPr>
                        <wps:wsp>
                          <wps:cNvPr id="485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31"/>
                              <a:ext cx="1800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43D96F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6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28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FCE63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7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25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15C9C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8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00" cy="118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689BF6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8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55"/>
                              <a:ext cx="180000" cy="82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7AAC78" w14:textId="77777777" w:rsidR="0035690D" w:rsidRDefault="0035690D" w:rsidP="0035690D">
                                <w:pPr>
                                  <w:pStyle w:val="19ffffd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281327" id="Группа 37" o:spid="_x0000_s1026" style="position:absolute;left:0;text-align:left;margin-left:22.7pt;margin-top:416.75pt;width:34pt;height:411pt;z-index:251659264;mso-position-horizontal-relative:page;mso-position-vertical-relative:page;mso-width-relative:margin;mso-height-relative:margin" coordsize="4320,5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">
              <v:group id="Группа 38" o:spid="_x0000_s1027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91" o:spid="_x0000_s1028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" filled="f" strokeweight="1.5pt">
                  <v:textbox inset=",1mm"/>
                </v:rect>
                <v:group id="Группа 45" o:spid="_x0000_s1029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Группа 51" o:spid="_x0000_s1030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Line 76" o:spid="_x0000_s1031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" strokeweight="1.5pt"/>
                    <v:line id="Line 77" o:spid="_x0000_s1032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" strokeweight="1.5pt"/>
                    <v:line id="Line 78" o:spid="_x0000_s1033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" strokeweight="1.5pt"/>
                    <v:line id="Line 79" o:spid="_x0000_s1034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" strokeweight="1.5pt"/>
                  </v:group>
                  <v:line id="Line 92" o:spid="_x0000_s1035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" strokeweight="1.5pt"/>
                </v:group>
              </v:group>
              <v:group id="Группа 475" o:spid="_x0000_s1036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<v:group id="Группа 478" o:spid="_x0000_s1037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0" o:spid="_x0000_s1038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" filled="f" stroked="f" strokeweight="1.5pt">
                    <v:textbox style="layout-flow:vertical;mso-layout-flow-alt:bottom-to-top" inset=".4mm,.4mm,.4mm,.4mm">
                      <w:txbxContent>
                        <w:p w14:paraId="1201CA1B" w14:textId="77777777" w:rsidR="0035690D" w:rsidRDefault="0035690D" w:rsidP="0035690D">
                          <w:pPr>
                            <w:pStyle w:val="19fffff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81" o:spid="_x0000_s1039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" filled="f" stroked="f" strokeweight="1.5pt">
                    <v:textbox style="layout-flow:vertical;mso-layout-flow-alt:bottom-to-top" inset=".4mm,.4mm,.4mm,.4mm">
                      <w:txbxContent>
                        <w:p w14:paraId="1A8642DF" w14:textId="77777777" w:rsidR="0035690D" w:rsidRDefault="0035690D" w:rsidP="0035690D">
                          <w:pPr>
                            <w:pStyle w:val="19fffff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</w:t>
                          </w:r>
                          <w:proofErr w:type="spellStart"/>
                          <w:r>
                            <w:t>дубл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83" o:spid="_x0000_s1040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" filled="f" stroked="f" strokeweight="1.5pt">
                    <v:textbox style="layout-flow:vertical;mso-layout-flow-alt:bottom-to-top" inset=".4mm,.4mm,.4mm,.4mm">
                      <w:txbxContent>
                        <w:p w14:paraId="06218670" w14:textId="77777777" w:rsidR="0035690D" w:rsidRDefault="0035690D" w:rsidP="0035690D">
                          <w:pPr>
                            <w:pStyle w:val="19fffff"/>
                          </w:pPr>
                          <w:proofErr w:type="spellStart"/>
                          <w:r>
                            <w:t>Инв</w:t>
                          </w:r>
                          <w:proofErr w:type="spellEnd"/>
                          <w:r>
                            <w:t xml:space="preserve"> № подл.</w:t>
                          </w:r>
                        </w:p>
                      </w:txbxContent>
                    </v:textbox>
                  </v:shape>
                  <v:shape id="Text Box 85" o:spid="_x0000_s1041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" filled="f" stroked="f" strokeweight="1.5pt">
                    <v:textbox style="layout-flow:vertical;mso-layout-flow-alt:bottom-to-top" inset=".4mm,.4mm,.4mm,.4mm">
                      <w:txbxContent>
                        <w:p w14:paraId="5CBC9E19" w14:textId="77777777" w:rsidR="0035690D" w:rsidRDefault="0035690D" w:rsidP="0035690D">
                          <w:pPr>
                            <w:pStyle w:val="19fffff"/>
                          </w:pPr>
                          <w:r>
                            <w:t>Взамен инв. №</w:t>
                          </w:r>
                        </w:p>
                      </w:txbxContent>
                    </v:textbox>
                  </v:shape>
                  <v:shape id="Text Box 86" o:spid="_x0000_s1042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" filled="f" stroked="f" strokeweight="1.5pt">
                    <v:textbox style="layout-flow:vertical;mso-layout-flow-alt:bottom-to-top" inset=".4mm,.4mm,.4mm,.4mm">
                      <w:txbxContent>
                        <w:p w14:paraId="58D05D8D" w14:textId="77777777" w:rsidR="0035690D" w:rsidRDefault="0035690D" w:rsidP="0035690D">
                          <w:pPr>
                            <w:pStyle w:val="19fffff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484" o:spid="_x0000_s1043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<v:shape id="Text Box 87" o:spid="_x0000_s1044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7943D96F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88" o:spid="_x0000_s1045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0C0FCE63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89" o:spid="_x0000_s1046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60915C9C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90" o:spid="_x0000_s1047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14:paraId="1F689BF6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  <v:shape id="Text Box 87" o:spid="_x0000_s1048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14:paraId="637AAC78" w14:textId="77777777" w:rsidR="0035690D" w:rsidRDefault="0035690D" w:rsidP="0035690D">
                          <w:pPr>
                            <w:pStyle w:val="19ffffd"/>
                          </w:pPr>
                        </w:p>
                      </w:txbxContent>
                    </v:textbox>
                  </v:shape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0E197" w14:textId="77777777" w:rsidR="00473224" w:rsidRPr="00674525" w:rsidRDefault="00674525" w:rsidP="00473224">
    <w:pPr>
      <w:pStyle w:val="19fff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 w:rsidR="00944F4D">
      <w:rPr>
        <w:noProof/>
        <w:lang w:val="en-US"/>
      </w:rPr>
      <w:t>2</w:t>
    </w:r>
    <w:r>
      <w:rPr>
        <w:lang w:val="en-US"/>
      </w:rPr>
      <w:fldChar w:fldCharType="end"/>
    </w:r>
  </w:p>
  <w:p w14:paraId="491B6015" w14:textId="77777777" w:rsidR="000611C2" w:rsidRPr="00104372" w:rsidRDefault="00473224">
    <w:pPr>
      <w:pStyle w:val="aa"/>
      <w:rPr>
        <w:lang w:val="en-US"/>
      </w:rPr>
    </w:pPr>
    <w:r w:rsidRPr="00C816E8">
      <w:fldChar w:fldCharType="begin"/>
    </w:r>
    <w:r w:rsidRPr="00104372">
      <w:rPr>
        <w:lang w:val="en-US"/>
      </w:rPr>
      <w:instrText xml:space="preserve"> DOCPROPERTY  </w:instrText>
    </w:r>
    <w:r w:rsidRPr="00C816E8">
      <w:rPr>
        <w:highlight w:val="lightGray"/>
      </w:rPr>
      <w:instrText>обозначение</w:instrText>
    </w:r>
    <w:r w:rsidRPr="00104372">
      <w:rPr>
        <w:lang w:val="en-US"/>
      </w:rPr>
      <w:instrText>_</w:instrText>
    </w:r>
    <w:r w:rsidRPr="00C816E8">
      <w:instrText>документа</w:instrText>
    </w:r>
    <w:r w:rsidRPr="00104372">
      <w:rPr>
        <w:lang w:val="en-US"/>
      </w:rPr>
      <w:instrText xml:space="preserve">  \* MERGEFORMAT </w:instrText>
    </w:r>
    <w:r w:rsidRPr="00C816E8">
      <w:fldChar w:fldCharType="separate"/>
    </w:r>
    <w:r w:rsidR="00790671" w:rsidRPr="00104372">
      <w:rPr>
        <w:lang w:val="en-US"/>
      </w:rPr>
      <w:t>A.</w:t>
    </w:r>
    <w:proofErr w:type="gramStart"/>
    <w:r w:rsidR="00790671" w:rsidRPr="00104372">
      <w:rPr>
        <w:lang w:val="en-US"/>
      </w:rPr>
      <w:t>B.CCCCC</w:t>
    </w:r>
    <w:proofErr w:type="gramEnd"/>
    <w:r w:rsidR="00790671" w:rsidRPr="00104372">
      <w:rPr>
        <w:lang w:val="en-US"/>
      </w:rPr>
      <w:t>-DD 81 FF-G</w:t>
    </w:r>
    <w:r w:rsidRPr="00C816E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7286"/>
    <w:multiLevelType w:val="hybridMultilevel"/>
    <w:tmpl w:val="B1F0C178"/>
    <w:lvl w:ilvl="0" w:tplc="131455A2">
      <w:start w:val="1"/>
      <w:numFmt w:val="russianLower"/>
      <w:pStyle w:val="193"/>
      <w:lvlText w:val="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7E7B"/>
    <w:multiLevelType w:val="hybridMultilevel"/>
    <w:tmpl w:val="5492F7E2"/>
    <w:lvl w:ilvl="0" w:tplc="78CE1B22">
      <w:start w:val="1"/>
      <w:numFmt w:val="bullet"/>
      <w:pStyle w:val="191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C4CCA"/>
    <w:multiLevelType w:val="hybridMultilevel"/>
    <w:tmpl w:val="16787238"/>
    <w:lvl w:ilvl="0" w:tplc="A230A2B2">
      <w:start w:val="1"/>
      <w:numFmt w:val="bullet"/>
      <w:pStyle w:val="192"/>
      <w:lvlText w:val="–"/>
      <w:lvlJc w:val="left"/>
      <w:pPr>
        <w:tabs>
          <w:tab w:val="num" w:pos="1077"/>
        </w:tabs>
        <w:ind w:left="1077" w:hanging="35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B03A4"/>
    <w:multiLevelType w:val="hybridMultilevel"/>
    <w:tmpl w:val="4D004704"/>
    <w:lvl w:ilvl="0" w:tplc="E5CA26E2">
      <w:start w:val="1"/>
      <w:numFmt w:val="decimal"/>
      <w:pStyle w:val="19"/>
      <w:lvlText w:val="%1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6926F3"/>
    <w:multiLevelType w:val="multilevel"/>
    <w:tmpl w:val="9B86FD30"/>
    <w:lvl w:ilvl="0">
      <w:start w:val="1"/>
      <w:numFmt w:val="decimal"/>
      <w:pStyle w:val="190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4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5" w15:restartNumberingAfterBreak="0">
    <w:nsid w:val="18744206"/>
    <w:multiLevelType w:val="hybridMultilevel"/>
    <w:tmpl w:val="ED10239C"/>
    <w:lvl w:ilvl="0" w:tplc="BCD81ACC">
      <w:start w:val="1"/>
      <w:numFmt w:val="lowerRoman"/>
      <w:lvlText w:val="%1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0744F9"/>
    <w:multiLevelType w:val="hybridMultilevel"/>
    <w:tmpl w:val="2C869738"/>
    <w:lvl w:ilvl="0" w:tplc="B9FC9612">
      <w:start w:val="1"/>
      <w:numFmt w:val="decimal"/>
      <w:pStyle w:val="195"/>
      <w:lvlText w:val="%1.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75FEE"/>
    <w:multiLevelType w:val="multilevel"/>
    <w:tmpl w:val="65D65A76"/>
    <w:name w:val="19_NumList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75415"/>
    <w:multiLevelType w:val="hybridMultilevel"/>
    <w:tmpl w:val="2BBAFEA2"/>
    <w:lvl w:ilvl="0" w:tplc="908CAD92">
      <w:start w:val="1"/>
      <w:numFmt w:val="decimal"/>
      <w:pStyle w:val="1910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953D8"/>
    <w:multiLevelType w:val="hybridMultilevel"/>
    <w:tmpl w:val="7CA8E036"/>
    <w:lvl w:ilvl="0" w:tplc="ED80EBF4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3C28EF"/>
    <w:multiLevelType w:val="multilevel"/>
    <w:tmpl w:val="8AD0F84C"/>
    <w:lvl w:ilvl="0">
      <w:start w:val="1"/>
      <w:numFmt w:val="bullet"/>
      <w:pStyle w:val="1911"/>
      <w:lvlText w:val="–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</w:rPr>
    </w:lvl>
    <w:lvl w:ilvl="1">
      <w:start w:val="1"/>
      <w:numFmt w:val="bullet"/>
      <w:pStyle w:val="1920"/>
      <w:lvlText w:val="–"/>
      <w:lvlJc w:val="left"/>
      <w:pPr>
        <w:tabs>
          <w:tab w:val="num" w:pos="1888"/>
        </w:tabs>
        <w:ind w:left="1888" w:hanging="47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1930"/>
      <w:lvlText w:val="–"/>
      <w:lvlJc w:val="left"/>
      <w:pPr>
        <w:tabs>
          <w:tab w:val="num" w:pos="2586"/>
        </w:tabs>
        <w:ind w:left="2586" w:hanging="471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630277"/>
    <w:multiLevelType w:val="multilevel"/>
    <w:tmpl w:val="D60AF110"/>
    <w:lvl w:ilvl="0">
      <w:start w:val="1"/>
      <w:numFmt w:val="decimal"/>
      <w:pStyle w:val="1912"/>
      <w:suff w:val="nothing"/>
      <w:lvlText w:val="ПРИЛОЖЕНИЕ %1"/>
      <w:lvlJc w:val="left"/>
      <w:pPr>
        <w:ind w:left="0" w:firstLine="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921"/>
      <w:lvlText w:val="%1.%2.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931"/>
      <w:lvlText w:val="%1.%2.%3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940"/>
      <w:lvlText w:val="%1.%2.%3.%4.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1950"/>
      <w:lvlText w:val="%1.%2.%3.%4.%5."/>
      <w:lvlJc w:val="left"/>
      <w:pPr>
        <w:tabs>
          <w:tab w:val="num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2" w15:restartNumberingAfterBreak="0">
    <w:nsid w:val="3AA45B7A"/>
    <w:multiLevelType w:val="hybridMultilevel"/>
    <w:tmpl w:val="DACC543C"/>
    <w:lvl w:ilvl="0" w:tplc="6098125C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B2817"/>
    <w:multiLevelType w:val="multilevel"/>
    <w:tmpl w:val="E692201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4" w15:restartNumberingAfterBreak="0">
    <w:nsid w:val="3E74162B"/>
    <w:multiLevelType w:val="multilevel"/>
    <w:tmpl w:val="2EBC3D62"/>
    <w:styleLink w:val="a"/>
    <w:lvl w:ilvl="0">
      <w:start w:val="1"/>
      <w:numFmt w:val="upperLetter"/>
      <w:lvlText w:val="Приложение %1.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5" w15:restartNumberingAfterBreak="0">
    <w:nsid w:val="41663985"/>
    <w:multiLevelType w:val="multilevel"/>
    <w:tmpl w:val="DA0A405C"/>
    <w:lvl w:ilvl="0">
      <w:start w:val="1"/>
      <w:numFmt w:val="decimal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720" w:firstLine="0"/>
      </w:pPr>
      <w:rPr>
        <w:rFonts w:ascii="Arial" w:hAnsi="Arial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6" w15:restartNumberingAfterBreak="0">
    <w:nsid w:val="41A52074"/>
    <w:multiLevelType w:val="hybridMultilevel"/>
    <w:tmpl w:val="D8387918"/>
    <w:lvl w:ilvl="0" w:tplc="27BA98B8">
      <w:start w:val="1"/>
      <w:numFmt w:val="bullet"/>
      <w:lvlText w:val="–"/>
      <w:lvlJc w:val="left"/>
      <w:pPr>
        <w:tabs>
          <w:tab w:val="num" w:pos="2586"/>
        </w:tabs>
        <w:ind w:left="2586" w:hanging="471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090A20"/>
    <w:multiLevelType w:val="hybridMultilevel"/>
    <w:tmpl w:val="2C70151A"/>
    <w:lvl w:ilvl="0" w:tplc="0A1AF750">
      <w:start w:val="1"/>
      <w:numFmt w:val="bullet"/>
      <w:lvlText w:val="–"/>
      <w:lvlJc w:val="left"/>
      <w:pPr>
        <w:tabs>
          <w:tab w:val="num" w:pos="1888"/>
        </w:tabs>
        <w:ind w:left="1888" w:hanging="47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2E619E"/>
    <w:multiLevelType w:val="multilevel"/>
    <w:tmpl w:val="448AD234"/>
    <w:name w:val="19_ProcedureList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9" w15:restartNumberingAfterBreak="0">
    <w:nsid w:val="5A327791"/>
    <w:multiLevelType w:val="hybridMultilevel"/>
    <w:tmpl w:val="D52A515E"/>
    <w:lvl w:ilvl="0" w:tplc="A76C7870">
      <w:start w:val="1"/>
      <w:numFmt w:val="decimal"/>
      <w:pStyle w:val="1922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92481"/>
    <w:multiLevelType w:val="multilevel"/>
    <w:tmpl w:val="4A44709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EC2B42"/>
    <w:multiLevelType w:val="hybridMultilevel"/>
    <w:tmpl w:val="7D300104"/>
    <w:lvl w:ilvl="0" w:tplc="643A9FA0">
      <w:start w:val="1"/>
      <w:numFmt w:val="decimal"/>
      <w:pStyle w:val="196"/>
      <w:lvlText w:val="[%1]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E37F14"/>
    <w:multiLevelType w:val="multilevel"/>
    <w:tmpl w:val="4B88308C"/>
    <w:name w:val="19_BulletList"/>
    <w:lvl w:ilvl="0">
      <w:start w:val="1"/>
      <w:numFmt w:val="bullet"/>
      <w:lvlText w:val=""/>
      <w:lvlJc w:val="left"/>
      <w:pPr>
        <w:tabs>
          <w:tab w:val="num" w:pos="1191"/>
        </w:tabs>
        <w:ind w:left="1191" w:hanging="47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888"/>
        </w:tabs>
        <w:ind w:left="1888" w:hanging="4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586"/>
        </w:tabs>
        <w:ind w:left="2586" w:hanging="47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012FC2"/>
    <w:multiLevelType w:val="multilevel"/>
    <w:tmpl w:val="CD06FF9A"/>
    <w:name w:val="19_Headiings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71"/>
        </w:tabs>
        <w:ind w:left="72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325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C970AA1"/>
    <w:multiLevelType w:val="hybridMultilevel"/>
    <w:tmpl w:val="9BE2C800"/>
    <w:lvl w:ilvl="0" w:tplc="481EFE78">
      <w:start w:val="1"/>
      <w:numFmt w:val="bullet"/>
      <w:pStyle w:val="197"/>
      <w:lvlText w:val=""/>
      <w:lvlJc w:val="left"/>
      <w:pPr>
        <w:tabs>
          <w:tab w:val="num" w:pos="1191"/>
        </w:tabs>
        <w:ind w:left="1191" w:hanging="47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D954C9"/>
    <w:multiLevelType w:val="hybridMultilevel"/>
    <w:tmpl w:val="D0387180"/>
    <w:lvl w:ilvl="0" w:tplc="7AEC4F9C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974DE1"/>
    <w:multiLevelType w:val="multilevel"/>
    <w:tmpl w:val="630A13C0"/>
    <w:lvl w:ilvl="0">
      <w:start w:val="1"/>
      <w:numFmt w:val="decimal"/>
      <w:pStyle w:val="1913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23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pStyle w:val="1932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 w16cid:durableId="1567301604">
    <w:abstractNumId w:val="23"/>
  </w:num>
  <w:num w:numId="2" w16cid:durableId="1275599540">
    <w:abstractNumId w:val="21"/>
  </w:num>
  <w:num w:numId="3" w16cid:durableId="918902058">
    <w:abstractNumId w:val="19"/>
  </w:num>
  <w:num w:numId="4" w16cid:durableId="1693725644">
    <w:abstractNumId w:val="0"/>
  </w:num>
  <w:num w:numId="5" w16cid:durableId="1552688883">
    <w:abstractNumId w:val="6"/>
  </w:num>
  <w:num w:numId="6" w16cid:durableId="399445121">
    <w:abstractNumId w:val="3"/>
  </w:num>
  <w:num w:numId="7" w16cid:durableId="1054546017">
    <w:abstractNumId w:val="8"/>
  </w:num>
  <w:num w:numId="8" w16cid:durableId="1346596376">
    <w:abstractNumId w:val="14"/>
  </w:num>
  <w:num w:numId="9" w16cid:durableId="469329811">
    <w:abstractNumId w:val="24"/>
  </w:num>
  <w:num w:numId="10" w16cid:durableId="776750035">
    <w:abstractNumId w:val="11"/>
  </w:num>
  <w:num w:numId="11" w16cid:durableId="902790661">
    <w:abstractNumId w:val="26"/>
  </w:num>
  <w:num w:numId="12" w16cid:durableId="13461957">
    <w:abstractNumId w:val="4"/>
  </w:num>
  <w:num w:numId="13" w16cid:durableId="381096269">
    <w:abstractNumId w:val="10"/>
  </w:num>
  <w:num w:numId="14" w16cid:durableId="105736793">
    <w:abstractNumId w:val="2"/>
  </w:num>
  <w:num w:numId="15" w16cid:durableId="1854297473">
    <w:abstractNumId w:val="1"/>
    <w:lvlOverride w:ilvl="0">
      <w:startOverride w:val="1"/>
    </w:lvlOverride>
  </w:num>
  <w:num w:numId="16" w16cid:durableId="1417702352">
    <w:abstractNumId w:val="1"/>
  </w:num>
  <w:num w:numId="17" w16cid:durableId="1810395016">
    <w:abstractNumId w:val="15"/>
  </w:num>
  <w:num w:numId="18" w16cid:durableId="883522213">
    <w:abstractNumId w:val="18"/>
  </w:num>
  <w:num w:numId="19" w16cid:durableId="846293161">
    <w:abstractNumId w:val="7"/>
  </w:num>
  <w:num w:numId="20" w16cid:durableId="339698723">
    <w:abstractNumId w:val="22"/>
  </w:num>
  <w:num w:numId="21" w16cid:durableId="869956966">
    <w:abstractNumId w:val="13"/>
  </w:num>
  <w:num w:numId="22" w16cid:durableId="1940335816">
    <w:abstractNumId w:val="20"/>
  </w:num>
  <w:num w:numId="23" w16cid:durableId="371730435">
    <w:abstractNumId w:val="9"/>
  </w:num>
  <w:num w:numId="24" w16cid:durableId="1647272729">
    <w:abstractNumId w:val="5"/>
  </w:num>
  <w:num w:numId="25" w16cid:durableId="503982259">
    <w:abstractNumId w:val="25"/>
  </w:num>
  <w:num w:numId="26" w16cid:durableId="1778328265">
    <w:abstractNumId w:val="17"/>
  </w:num>
  <w:num w:numId="27" w16cid:durableId="850723071">
    <w:abstractNumId w:val="16"/>
  </w:num>
  <w:num w:numId="28" w16cid:durableId="2111773715">
    <w:abstractNumId w:val="10"/>
    <w:lvlOverride w:ilvl="0">
      <w:startOverride w:val="1"/>
    </w:lvlOverride>
  </w:num>
  <w:num w:numId="29" w16cid:durableId="1618635354">
    <w:abstractNumId w:val="12"/>
  </w:num>
  <w:num w:numId="30" w16cid:durableId="1406025256">
    <w:abstractNumId w:val="17"/>
    <w:lvlOverride w:ilvl="0">
      <w:startOverride w:val="1"/>
    </w:lvlOverride>
  </w:num>
  <w:num w:numId="31" w16cid:durableId="1902400988">
    <w:abstractNumId w:val="16"/>
    <w:lvlOverride w:ilvl="0">
      <w:startOverride w:val="1"/>
    </w:lvlOverride>
  </w:num>
  <w:num w:numId="32" w16cid:durableId="1239948391">
    <w:abstractNumId w:val="16"/>
    <w:lvlOverride w:ilvl="0">
      <w:startOverride w:val="1"/>
    </w:lvlOverride>
  </w:num>
  <w:num w:numId="33" w16cid:durableId="339115403">
    <w:abstractNumId w:val="2"/>
    <w:lvlOverride w:ilvl="0">
      <w:startOverride w:val="1"/>
    </w:lvlOverride>
  </w:num>
  <w:num w:numId="34" w16cid:durableId="10074378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7611812">
    <w:abstractNumId w:val="2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1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B5"/>
    <w:rsid w:val="000015AE"/>
    <w:rsid w:val="00002A63"/>
    <w:rsid w:val="000049BD"/>
    <w:rsid w:val="00005458"/>
    <w:rsid w:val="00006327"/>
    <w:rsid w:val="0001094F"/>
    <w:rsid w:val="00011565"/>
    <w:rsid w:val="00011A36"/>
    <w:rsid w:val="000120C8"/>
    <w:rsid w:val="0001239C"/>
    <w:rsid w:val="00013460"/>
    <w:rsid w:val="000153BB"/>
    <w:rsid w:val="0001774A"/>
    <w:rsid w:val="00020EE5"/>
    <w:rsid w:val="00021FA2"/>
    <w:rsid w:val="0002354C"/>
    <w:rsid w:val="00024303"/>
    <w:rsid w:val="000244EC"/>
    <w:rsid w:val="0002724A"/>
    <w:rsid w:val="000273CD"/>
    <w:rsid w:val="00027F35"/>
    <w:rsid w:val="000307C3"/>
    <w:rsid w:val="00030F40"/>
    <w:rsid w:val="00031841"/>
    <w:rsid w:val="00032A3D"/>
    <w:rsid w:val="000331E2"/>
    <w:rsid w:val="00034037"/>
    <w:rsid w:val="000348E0"/>
    <w:rsid w:val="00035903"/>
    <w:rsid w:val="000361C2"/>
    <w:rsid w:val="000376F6"/>
    <w:rsid w:val="00037995"/>
    <w:rsid w:val="0004091C"/>
    <w:rsid w:val="00040DB6"/>
    <w:rsid w:val="000425EA"/>
    <w:rsid w:val="000432A0"/>
    <w:rsid w:val="00044633"/>
    <w:rsid w:val="000460EE"/>
    <w:rsid w:val="0004656B"/>
    <w:rsid w:val="00047CEA"/>
    <w:rsid w:val="00047E5B"/>
    <w:rsid w:val="000501A2"/>
    <w:rsid w:val="00050583"/>
    <w:rsid w:val="00050F69"/>
    <w:rsid w:val="00051DAF"/>
    <w:rsid w:val="00052358"/>
    <w:rsid w:val="0005289F"/>
    <w:rsid w:val="00054E76"/>
    <w:rsid w:val="00055FCC"/>
    <w:rsid w:val="00057028"/>
    <w:rsid w:val="000575F9"/>
    <w:rsid w:val="00057E61"/>
    <w:rsid w:val="00061044"/>
    <w:rsid w:val="000611C2"/>
    <w:rsid w:val="00061C2D"/>
    <w:rsid w:val="000634B5"/>
    <w:rsid w:val="00063587"/>
    <w:rsid w:val="0006439F"/>
    <w:rsid w:val="00065073"/>
    <w:rsid w:val="00067291"/>
    <w:rsid w:val="0007283C"/>
    <w:rsid w:val="00073100"/>
    <w:rsid w:val="00075C1C"/>
    <w:rsid w:val="00076391"/>
    <w:rsid w:val="000767D9"/>
    <w:rsid w:val="00076F9C"/>
    <w:rsid w:val="00080585"/>
    <w:rsid w:val="00081223"/>
    <w:rsid w:val="00081C81"/>
    <w:rsid w:val="0008302B"/>
    <w:rsid w:val="0008350E"/>
    <w:rsid w:val="00083974"/>
    <w:rsid w:val="00083A60"/>
    <w:rsid w:val="00084314"/>
    <w:rsid w:val="000845DC"/>
    <w:rsid w:val="00086781"/>
    <w:rsid w:val="00086950"/>
    <w:rsid w:val="0008766B"/>
    <w:rsid w:val="000911A6"/>
    <w:rsid w:val="00091657"/>
    <w:rsid w:val="00091D6A"/>
    <w:rsid w:val="00091FE0"/>
    <w:rsid w:val="00092E72"/>
    <w:rsid w:val="00093EC1"/>
    <w:rsid w:val="000953BF"/>
    <w:rsid w:val="00095751"/>
    <w:rsid w:val="00095C76"/>
    <w:rsid w:val="00096FD6"/>
    <w:rsid w:val="00097B5B"/>
    <w:rsid w:val="000A234C"/>
    <w:rsid w:val="000A2C56"/>
    <w:rsid w:val="000A3845"/>
    <w:rsid w:val="000A436C"/>
    <w:rsid w:val="000A51A4"/>
    <w:rsid w:val="000A681D"/>
    <w:rsid w:val="000A6AB3"/>
    <w:rsid w:val="000A78D1"/>
    <w:rsid w:val="000A7BD2"/>
    <w:rsid w:val="000B033F"/>
    <w:rsid w:val="000B0CE2"/>
    <w:rsid w:val="000B124E"/>
    <w:rsid w:val="000B2CF7"/>
    <w:rsid w:val="000B38C9"/>
    <w:rsid w:val="000B40E9"/>
    <w:rsid w:val="000B425F"/>
    <w:rsid w:val="000B4C77"/>
    <w:rsid w:val="000B53E3"/>
    <w:rsid w:val="000B59BB"/>
    <w:rsid w:val="000B737A"/>
    <w:rsid w:val="000C16E2"/>
    <w:rsid w:val="000C6094"/>
    <w:rsid w:val="000C6268"/>
    <w:rsid w:val="000C6F52"/>
    <w:rsid w:val="000C7264"/>
    <w:rsid w:val="000D013F"/>
    <w:rsid w:val="000D170B"/>
    <w:rsid w:val="000D1F0F"/>
    <w:rsid w:val="000D293B"/>
    <w:rsid w:val="000D4199"/>
    <w:rsid w:val="000D4C77"/>
    <w:rsid w:val="000D6DD9"/>
    <w:rsid w:val="000E164A"/>
    <w:rsid w:val="000E1994"/>
    <w:rsid w:val="000E1F0B"/>
    <w:rsid w:val="000E24C7"/>
    <w:rsid w:val="000E2971"/>
    <w:rsid w:val="000E3256"/>
    <w:rsid w:val="000E3B22"/>
    <w:rsid w:val="000E4C2B"/>
    <w:rsid w:val="000E5ECA"/>
    <w:rsid w:val="000E6976"/>
    <w:rsid w:val="000E73C5"/>
    <w:rsid w:val="000E7585"/>
    <w:rsid w:val="000F0C22"/>
    <w:rsid w:val="000F154D"/>
    <w:rsid w:val="000F3C15"/>
    <w:rsid w:val="000F5830"/>
    <w:rsid w:val="000F6136"/>
    <w:rsid w:val="000F636F"/>
    <w:rsid w:val="001000C2"/>
    <w:rsid w:val="0010060A"/>
    <w:rsid w:val="0010129B"/>
    <w:rsid w:val="001013FD"/>
    <w:rsid w:val="0010286B"/>
    <w:rsid w:val="00102B0E"/>
    <w:rsid w:val="00104372"/>
    <w:rsid w:val="001053DA"/>
    <w:rsid w:val="00106A0D"/>
    <w:rsid w:val="001076CB"/>
    <w:rsid w:val="00111EE5"/>
    <w:rsid w:val="00112438"/>
    <w:rsid w:val="001146F6"/>
    <w:rsid w:val="001149C9"/>
    <w:rsid w:val="00115B8B"/>
    <w:rsid w:val="0011798F"/>
    <w:rsid w:val="00120549"/>
    <w:rsid w:val="00120D35"/>
    <w:rsid w:val="00120F79"/>
    <w:rsid w:val="001230E9"/>
    <w:rsid w:val="00123EF2"/>
    <w:rsid w:val="0012402A"/>
    <w:rsid w:val="00124E9E"/>
    <w:rsid w:val="001252F6"/>
    <w:rsid w:val="0012586A"/>
    <w:rsid w:val="00126210"/>
    <w:rsid w:val="00130A7D"/>
    <w:rsid w:val="00130B1A"/>
    <w:rsid w:val="0013118C"/>
    <w:rsid w:val="001351B8"/>
    <w:rsid w:val="00135CB3"/>
    <w:rsid w:val="00136239"/>
    <w:rsid w:val="00136323"/>
    <w:rsid w:val="0014018E"/>
    <w:rsid w:val="00142D91"/>
    <w:rsid w:val="00143B4D"/>
    <w:rsid w:val="001478DB"/>
    <w:rsid w:val="00147B49"/>
    <w:rsid w:val="00151B4F"/>
    <w:rsid w:val="00152844"/>
    <w:rsid w:val="001530EB"/>
    <w:rsid w:val="001549A0"/>
    <w:rsid w:val="00155154"/>
    <w:rsid w:val="001552D3"/>
    <w:rsid w:val="00155C2A"/>
    <w:rsid w:val="00156F45"/>
    <w:rsid w:val="001611C1"/>
    <w:rsid w:val="00162414"/>
    <w:rsid w:val="00162879"/>
    <w:rsid w:val="001637DE"/>
    <w:rsid w:val="00163935"/>
    <w:rsid w:val="001641BD"/>
    <w:rsid w:val="001641FF"/>
    <w:rsid w:val="0016505D"/>
    <w:rsid w:val="00165934"/>
    <w:rsid w:val="001701CA"/>
    <w:rsid w:val="00171179"/>
    <w:rsid w:val="0017199C"/>
    <w:rsid w:val="001732DB"/>
    <w:rsid w:val="00173333"/>
    <w:rsid w:val="0017335F"/>
    <w:rsid w:val="0017407B"/>
    <w:rsid w:val="0017488F"/>
    <w:rsid w:val="0017541A"/>
    <w:rsid w:val="0017689A"/>
    <w:rsid w:val="00177176"/>
    <w:rsid w:val="00177243"/>
    <w:rsid w:val="00180DCA"/>
    <w:rsid w:val="00181131"/>
    <w:rsid w:val="001816A5"/>
    <w:rsid w:val="00182B4F"/>
    <w:rsid w:val="00184C6E"/>
    <w:rsid w:val="001866A2"/>
    <w:rsid w:val="00186CF1"/>
    <w:rsid w:val="00186D9F"/>
    <w:rsid w:val="001875D1"/>
    <w:rsid w:val="00190488"/>
    <w:rsid w:val="001906D1"/>
    <w:rsid w:val="00190DC1"/>
    <w:rsid w:val="0019151D"/>
    <w:rsid w:val="00192C59"/>
    <w:rsid w:val="00192DBD"/>
    <w:rsid w:val="0019490B"/>
    <w:rsid w:val="00195A77"/>
    <w:rsid w:val="00196F17"/>
    <w:rsid w:val="00196FA3"/>
    <w:rsid w:val="00197564"/>
    <w:rsid w:val="00197F99"/>
    <w:rsid w:val="001A0063"/>
    <w:rsid w:val="001A07E9"/>
    <w:rsid w:val="001A0A6A"/>
    <w:rsid w:val="001A1924"/>
    <w:rsid w:val="001A22CD"/>
    <w:rsid w:val="001A2794"/>
    <w:rsid w:val="001A27D0"/>
    <w:rsid w:val="001A291B"/>
    <w:rsid w:val="001A3594"/>
    <w:rsid w:val="001A3AA0"/>
    <w:rsid w:val="001A3B3F"/>
    <w:rsid w:val="001A58ED"/>
    <w:rsid w:val="001A60C4"/>
    <w:rsid w:val="001A6C95"/>
    <w:rsid w:val="001A7920"/>
    <w:rsid w:val="001B061D"/>
    <w:rsid w:val="001B1371"/>
    <w:rsid w:val="001B1AFB"/>
    <w:rsid w:val="001B42D4"/>
    <w:rsid w:val="001B5C19"/>
    <w:rsid w:val="001B74D6"/>
    <w:rsid w:val="001C1558"/>
    <w:rsid w:val="001C18DF"/>
    <w:rsid w:val="001C2274"/>
    <w:rsid w:val="001C2864"/>
    <w:rsid w:val="001C3705"/>
    <w:rsid w:val="001C47BA"/>
    <w:rsid w:val="001C5757"/>
    <w:rsid w:val="001C5861"/>
    <w:rsid w:val="001C71C5"/>
    <w:rsid w:val="001C7F0D"/>
    <w:rsid w:val="001D0422"/>
    <w:rsid w:val="001D06B8"/>
    <w:rsid w:val="001D08F8"/>
    <w:rsid w:val="001D09B4"/>
    <w:rsid w:val="001D1537"/>
    <w:rsid w:val="001D1851"/>
    <w:rsid w:val="001D271B"/>
    <w:rsid w:val="001D2ADD"/>
    <w:rsid w:val="001D2B2B"/>
    <w:rsid w:val="001D3E16"/>
    <w:rsid w:val="001D448A"/>
    <w:rsid w:val="001D5B6A"/>
    <w:rsid w:val="001D7130"/>
    <w:rsid w:val="001D78CA"/>
    <w:rsid w:val="001D7F0C"/>
    <w:rsid w:val="001E12FC"/>
    <w:rsid w:val="001E29E1"/>
    <w:rsid w:val="001E378F"/>
    <w:rsid w:val="001E3A54"/>
    <w:rsid w:val="001E4042"/>
    <w:rsid w:val="001E4581"/>
    <w:rsid w:val="001E53C0"/>
    <w:rsid w:val="001E738F"/>
    <w:rsid w:val="001E742B"/>
    <w:rsid w:val="001F0C52"/>
    <w:rsid w:val="001F0D6F"/>
    <w:rsid w:val="001F132E"/>
    <w:rsid w:val="001F2429"/>
    <w:rsid w:val="001F2988"/>
    <w:rsid w:val="001F38DA"/>
    <w:rsid w:val="001F4A6A"/>
    <w:rsid w:val="001F4B38"/>
    <w:rsid w:val="001F57E1"/>
    <w:rsid w:val="001F676E"/>
    <w:rsid w:val="00200649"/>
    <w:rsid w:val="00201651"/>
    <w:rsid w:val="00201C46"/>
    <w:rsid w:val="0020202F"/>
    <w:rsid w:val="00204D0D"/>
    <w:rsid w:val="00205E67"/>
    <w:rsid w:val="00207008"/>
    <w:rsid w:val="002075A0"/>
    <w:rsid w:val="00210AF4"/>
    <w:rsid w:val="00210D89"/>
    <w:rsid w:val="0021189F"/>
    <w:rsid w:val="002138C8"/>
    <w:rsid w:val="00213CD6"/>
    <w:rsid w:val="00215ADC"/>
    <w:rsid w:val="00220381"/>
    <w:rsid w:val="0022057E"/>
    <w:rsid w:val="00221122"/>
    <w:rsid w:val="002225C6"/>
    <w:rsid w:val="00225688"/>
    <w:rsid w:val="002266E7"/>
    <w:rsid w:val="00230333"/>
    <w:rsid w:val="00232ABC"/>
    <w:rsid w:val="00233D57"/>
    <w:rsid w:val="00237982"/>
    <w:rsid w:val="002408FE"/>
    <w:rsid w:val="00240E43"/>
    <w:rsid w:val="002418BE"/>
    <w:rsid w:val="00242490"/>
    <w:rsid w:val="00242DED"/>
    <w:rsid w:val="00244A20"/>
    <w:rsid w:val="002456CA"/>
    <w:rsid w:val="0024620D"/>
    <w:rsid w:val="0024630B"/>
    <w:rsid w:val="0024727D"/>
    <w:rsid w:val="00247F18"/>
    <w:rsid w:val="0025009F"/>
    <w:rsid w:val="00250700"/>
    <w:rsid w:val="00250B30"/>
    <w:rsid w:val="00250B59"/>
    <w:rsid w:val="00250F40"/>
    <w:rsid w:val="002526E7"/>
    <w:rsid w:val="00254830"/>
    <w:rsid w:val="0025488E"/>
    <w:rsid w:val="002561B5"/>
    <w:rsid w:val="00256C3A"/>
    <w:rsid w:val="002572B4"/>
    <w:rsid w:val="0025736F"/>
    <w:rsid w:val="00262C43"/>
    <w:rsid w:val="00263273"/>
    <w:rsid w:val="002635C8"/>
    <w:rsid w:val="00263746"/>
    <w:rsid w:val="00263E41"/>
    <w:rsid w:val="002649A1"/>
    <w:rsid w:val="002654DF"/>
    <w:rsid w:val="0026666F"/>
    <w:rsid w:val="002679E0"/>
    <w:rsid w:val="00267BAE"/>
    <w:rsid w:val="00271568"/>
    <w:rsid w:val="00272562"/>
    <w:rsid w:val="00275783"/>
    <w:rsid w:val="0027638B"/>
    <w:rsid w:val="0027648B"/>
    <w:rsid w:val="00276FF4"/>
    <w:rsid w:val="00277FDB"/>
    <w:rsid w:val="00280FCD"/>
    <w:rsid w:val="00282640"/>
    <w:rsid w:val="002827F7"/>
    <w:rsid w:val="00284630"/>
    <w:rsid w:val="00285A28"/>
    <w:rsid w:val="00286141"/>
    <w:rsid w:val="0028633C"/>
    <w:rsid w:val="00286466"/>
    <w:rsid w:val="00287751"/>
    <w:rsid w:val="0029010B"/>
    <w:rsid w:val="0029011B"/>
    <w:rsid w:val="0029124A"/>
    <w:rsid w:val="00291261"/>
    <w:rsid w:val="0029133D"/>
    <w:rsid w:val="002918AB"/>
    <w:rsid w:val="002921DA"/>
    <w:rsid w:val="00293B1C"/>
    <w:rsid w:val="00294699"/>
    <w:rsid w:val="002957C7"/>
    <w:rsid w:val="0029641D"/>
    <w:rsid w:val="00296525"/>
    <w:rsid w:val="00296AA0"/>
    <w:rsid w:val="002973C6"/>
    <w:rsid w:val="00297B12"/>
    <w:rsid w:val="00297CA6"/>
    <w:rsid w:val="00297E64"/>
    <w:rsid w:val="002A3CCB"/>
    <w:rsid w:val="002A5428"/>
    <w:rsid w:val="002A54DA"/>
    <w:rsid w:val="002A5E14"/>
    <w:rsid w:val="002A76D9"/>
    <w:rsid w:val="002B03CF"/>
    <w:rsid w:val="002B1F5D"/>
    <w:rsid w:val="002B3A64"/>
    <w:rsid w:val="002B3E72"/>
    <w:rsid w:val="002B4251"/>
    <w:rsid w:val="002B54D3"/>
    <w:rsid w:val="002B584C"/>
    <w:rsid w:val="002B7607"/>
    <w:rsid w:val="002C0B33"/>
    <w:rsid w:val="002C1023"/>
    <w:rsid w:val="002C1636"/>
    <w:rsid w:val="002C35B5"/>
    <w:rsid w:val="002C370B"/>
    <w:rsid w:val="002C5584"/>
    <w:rsid w:val="002C5B48"/>
    <w:rsid w:val="002C5C6E"/>
    <w:rsid w:val="002C6CF5"/>
    <w:rsid w:val="002D02FB"/>
    <w:rsid w:val="002D0524"/>
    <w:rsid w:val="002D0CA2"/>
    <w:rsid w:val="002D1E85"/>
    <w:rsid w:val="002D3361"/>
    <w:rsid w:val="002D5BD9"/>
    <w:rsid w:val="002D62F4"/>
    <w:rsid w:val="002D7A74"/>
    <w:rsid w:val="002E3B8A"/>
    <w:rsid w:val="002E46EB"/>
    <w:rsid w:val="002E4CD3"/>
    <w:rsid w:val="002E6D47"/>
    <w:rsid w:val="002F138F"/>
    <w:rsid w:val="002F1BE0"/>
    <w:rsid w:val="002F2317"/>
    <w:rsid w:val="002F2815"/>
    <w:rsid w:val="002F2A93"/>
    <w:rsid w:val="002F3300"/>
    <w:rsid w:val="002F583A"/>
    <w:rsid w:val="002F6BFF"/>
    <w:rsid w:val="002F6D23"/>
    <w:rsid w:val="002F6E64"/>
    <w:rsid w:val="002F754C"/>
    <w:rsid w:val="003028D2"/>
    <w:rsid w:val="00302F53"/>
    <w:rsid w:val="003034F9"/>
    <w:rsid w:val="00303608"/>
    <w:rsid w:val="0030487F"/>
    <w:rsid w:val="00306025"/>
    <w:rsid w:val="0030673A"/>
    <w:rsid w:val="00306AA4"/>
    <w:rsid w:val="003103DE"/>
    <w:rsid w:val="00310779"/>
    <w:rsid w:val="00310B47"/>
    <w:rsid w:val="003119EC"/>
    <w:rsid w:val="00313887"/>
    <w:rsid w:val="00313A26"/>
    <w:rsid w:val="003140DA"/>
    <w:rsid w:val="00315476"/>
    <w:rsid w:val="0031590E"/>
    <w:rsid w:val="003204F0"/>
    <w:rsid w:val="0032106E"/>
    <w:rsid w:val="00321C2A"/>
    <w:rsid w:val="00321CA9"/>
    <w:rsid w:val="00321F94"/>
    <w:rsid w:val="0032388A"/>
    <w:rsid w:val="00324BE0"/>
    <w:rsid w:val="00325B70"/>
    <w:rsid w:val="00325BCF"/>
    <w:rsid w:val="003266A7"/>
    <w:rsid w:val="0032763C"/>
    <w:rsid w:val="003313FE"/>
    <w:rsid w:val="00335A84"/>
    <w:rsid w:val="00337B8E"/>
    <w:rsid w:val="00342C00"/>
    <w:rsid w:val="00343090"/>
    <w:rsid w:val="003438E1"/>
    <w:rsid w:val="00345028"/>
    <w:rsid w:val="003454B5"/>
    <w:rsid w:val="003473F4"/>
    <w:rsid w:val="00350B2F"/>
    <w:rsid w:val="003539F4"/>
    <w:rsid w:val="00354AB2"/>
    <w:rsid w:val="00355890"/>
    <w:rsid w:val="00355C99"/>
    <w:rsid w:val="0035690D"/>
    <w:rsid w:val="00356B00"/>
    <w:rsid w:val="003602D3"/>
    <w:rsid w:val="00361D3F"/>
    <w:rsid w:val="00363374"/>
    <w:rsid w:val="003640A9"/>
    <w:rsid w:val="0036435C"/>
    <w:rsid w:val="0036481C"/>
    <w:rsid w:val="0036582E"/>
    <w:rsid w:val="00370F07"/>
    <w:rsid w:val="00374140"/>
    <w:rsid w:val="00375211"/>
    <w:rsid w:val="00376A22"/>
    <w:rsid w:val="0038024E"/>
    <w:rsid w:val="00380491"/>
    <w:rsid w:val="00382C71"/>
    <w:rsid w:val="00385AB4"/>
    <w:rsid w:val="0038650C"/>
    <w:rsid w:val="0039075E"/>
    <w:rsid w:val="0039086E"/>
    <w:rsid w:val="00391324"/>
    <w:rsid w:val="003929E1"/>
    <w:rsid w:val="003935F0"/>
    <w:rsid w:val="00393F1C"/>
    <w:rsid w:val="003956C6"/>
    <w:rsid w:val="0039642C"/>
    <w:rsid w:val="00396759"/>
    <w:rsid w:val="00396F04"/>
    <w:rsid w:val="003A1B86"/>
    <w:rsid w:val="003A22BC"/>
    <w:rsid w:val="003A3386"/>
    <w:rsid w:val="003A3504"/>
    <w:rsid w:val="003A67B6"/>
    <w:rsid w:val="003A6AB2"/>
    <w:rsid w:val="003A6E09"/>
    <w:rsid w:val="003A71BF"/>
    <w:rsid w:val="003A7209"/>
    <w:rsid w:val="003A75BF"/>
    <w:rsid w:val="003B1A24"/>
    <w:rsid w:val="003B2AFC"/>
    <w:rsid w:val="003B3338"/>
    <w:rsid w:val="003B3375"/>
    <w:rsid w:val="003B38EB"/>
    <w:rsid w:val="003B506C"/>
    <w:rsid w:val="003B50EF"/>
    <w:rsid w:val="003B58C0"/>
    <w:rsid w:val="003B62C4"/>
    <w:rsid w:val="003B62EA"/>
    <w:rsid w:val="003B6840"/>
    <w:rsid w:val="003B7019"/>
    <w:rsid w:val="003B71AF"/>
    <w:rsid w:val="003C1059"/>
    <w:rsid w:val="003C2431"/>
    <w:rsid w:val="003C257E"/>
    <w:rsid w:val="003C3DCF"/>
    <w:rsid w:val="003C570D"/>
    <w:rsid w:val="003C5F88"/>
    <w:rsid w:val="003C6143"/>
    <w:rsid w:val="003C6A24"/>
    <w:rsid w:val="003C714F"/>
    <w:rsid w:val="003C724A"/>
    <w:rsid w:val="003C7CFA"/>
    <w:rsid w:val="003D16D3"/>
    <w:rsid w:val="003D2635"/>
    <w:rsid w:val="003D371B"/>
    <w:rsid w:val="003D3E3C"/>
    <w:rsid w:val="003D48E7"/>
    <w:rsid w:val="003E0420"/>
    <w:rsid w:val="003E1C94"/>
    <w:rsid w:val="003E1D35"/>
    <w:rsid w:val="003E4D7E"/>
    <w:rsid w:val="003E56FD"/>
    <w:rsid w:val="003E6A23"/>
    <w:rsid w:val="003F04A0"/>
    <w:rsid w:val="003F175C"/>
    <w:rsid w:val="003F36F9"/>
    <w:rsid w:val="003F38DF"/>
    <w:rsid w:val="003F3953"/>
    <w:rsid w:val="003F3B23"/>
    <w:rsid w:val="003F4630"/>
    <w:rsid w:val="003F53B0"/>
    <w:rsid w:val="003F5ED9"/>
    <w:rsid w:val="003F7D6C"/>
    <w:rsid w:val="00400626"/>
    <w:rsid w:val="00401F8D"/>
    <w:rsid w:val="0040467C"/>
    <w:rsid w:val="00405E0F"/>
    <w:rsid w:val="00407C3F"/>
    <w:rsid w:val="0041185B"/>
    <w:rsid w:val="00411892"/>
    <w:rsid w:val="004139B9"/>
    <w:rsid w:val="004143CB"/>
    <w:rsid w:val="00414ECD"/>
    <w:rsid w:val="00416A42"/>
    <w:rsid w:val="00416C57"/>
    <w:rsid w:val="004175DE"/>
    <w:rsid w:val="0041775C"/>
    <w:rsid w:val="004178EB"/>
    <w:rsid w:val="0042176A"/>
    <w:rsid w:val="004219DD"/>
    <w:rsid w:val="00421ED7"/>
    <w:rsid w:val="004255CA"/>
    <w:rsid w:val="00425E18"/>
    <w:rsid w:val="004261CD"/>
    <w:rsid w:val="00426EC9"/>
    <w:rsid w:val="00427749"/>
    <w:rsid w:val="004307E3"/>
    <w:rsid w:val="004324BE"/>
    <w:rsid w:val="00432C99"/>
    <w:rsid w:val="0043323C"/>
    <w:rsid w:val="00436B9A"/>
    <w:rsid w:val="00436C0E"/>
    <w:rsid w:val="00440711"/>
    <w:rsid w:val="00443135"/>
    <w:rsid w:val="0044602E"/>
    <w:rsid w:val="00446770"/>
    <w:rsid w:val="004476FC"/>
    <w:rsid w:val="00450BBF"/>
    <w:rsid w:val="00451A18"/>
    <w:rsid w:val="00452FE8"/>
    <w:rsid w:val="00454064"/>
    <w:rsid w:val="00454F7C"/>
    <w:rsid w:val="00455C6D"/>
    <w:rsid w:val="0045659C"/>
    <w:rsid w:val="00456BE2"/>
    <w:rsid w:val="0046118F"/>
    <w:rsid w:val="00462708"/>
    <w:rsid w:val="0046289F"/>
    <w:rsid w:val="0046315C"/>
    <w:rsid w:val="00463244"/>
    <w:rsid w:val="00463BF0"/>
    <w:rsid w:val="00464542"/>
    <w:rsid w:val="0046616A"/>
    <w:rsid w:val="00467165"/>
    <w:rsid w:val="0046755D"/>
    <w:rsid w:val="004678C0"/>
    <w:rsid w:val="004705B4"/>
    <w:rsid w:val="00470F4B"/>
    <w:rsid w:val="00473224"/>
    <w:rsid w:val="00473A79"/>
    <w:rsid w:val="004740F9"/>
    <w:rsid w:val="004741BE"/>
    <w:rsid w:val="00475F7B"/>
    <w:rsid w:val="00476B52"/>
    <w:rsid w:val="004773C2"/>
    <w:rsid w:val="00481A23"/>
    <w:rsid w:val="00481EC3"/>
    <w:rsid w:val="00482D28"/>
    <w:rsid w:val="00483231"/>
    <w:rsid w:val="00483DEC"/>
    <w:rsid w:val="00484D42"/>
    <w:rsid w:val="00485F90"/>
    <w:rsid w:val="00486868"/>
    <w:rsid w:val="00490673"/>
    <w:rsid w:val="004906BA"/>
    <w:rsid w:val="004909EB"/>
    <w:rsid w:val="0049163B"/>
    <w:rsid w:val="00491F5B"/>
    <w:rsid w:val="0049305F"/>
    <w:rsid w:val="0049334E"/>
    <w:rsid w:val="00494277"/>
    <w:rsid w:val="00495189"/>
    <w:rsid w:val="00495E7E"/>
    <w:rsid w:val="00495F4E"/>
    <w:rsid w:val="00496266"/>
    <w:rsid w:val="0049775E"/>
    <w:rsid w:val="004979BD"/>
    <w:rsid w:val="00497A46"/>
    <w:rsid w:val="004A1FFC"/>
    <w:rsid w:val="004A27A1"/>
    <w:rsid w:val="004A3347"/>
    <w:rsid w:val="004A3647"/>
    <w:rsid w:val="004A3B47"/>
    <w:rsid w:val="004A4CBC"/>
    <w:rsid w:val="004A6227"/>
    <w:rsid w:val="004A6C5C"/>
    <w:rsid w:val="004A6FD9"/>
    <w:rsid w:val="004A7FBE"/>
    <w:rsid w:val="004B0F85"/>
    <w:rsid w:val="004B13F5"/>
    <w:rsid w:val="004B2655"/>
    <w:rsid w:val="004B46BF"/>
    <w:rsid w:val="004B4B38"/>
    <w:rsid w:val="004B6F8C"/>
    <w:rsid w:val="004C015A"/>
    <w:rsid w:val="004C0948"/>
    <w:rsid w:val="004C0D1E"/>
    <w:rsid w:val="004C1949"/>
    <w:rsid w:val="004C1CA2"/>
    <w:rsid w:val="004C1D7E"/>
    <w:rsid w:val="004C21CB"/>
    <w:rsid w:val="004C251E"/>
    <w:rsid w:val="004C354C"/>
    <w:rsid w:val="004C46F2"/>
    <w:rsid w:val="004C5958"/>
    <w:rsid w:val="004C71E4"/>
    <w:rsid w:val="004D026C"/>
    <w:rsid w:val="004D0CCC"/>
    <w:rsid w:val="004D0F66"/>
    <w:rsid w:val="004D2763"/>
    <w:rsid w:val="004D45E9"/>
    <w:rsid w:val="004D608E"/>
    <w:rsid w:val="004E23EC"/>
    <w:rsid w:val="004E2867"/>
    <w:rsid w:val="004E388F"/>
    <w:rsid w:val="004E4BCF"/>
    <w:rsid w:val="004E6CA8"/>
    <w:rsid w:val="004F159D"/>
    <w:rsid w:val="004F2222"/>
    <w:rsid w:val="004F2D8F"/>
    <w:rsid w:val="004F34BD"/>
    <w:rsid w:val="004F606F"/>
    <w:rsid w:val="004F62B0"/>
    <w:rsid w:val="004F7B20"/>
    <w:rsid w:val="005008B8"/>
    <w:rsid w:val="0050090A"/>
    <w:rsid w:val="00500BEB"/>
    <w:rsid w:val="00500EED"/>
    <w:rsid w:val="00501CB2"/>
    <w:rsid w:val="00501F09"/>
    <w:rsid w:val="00503A7F"/>
    <w:rsid w:val="00503FE2"/>
    <w:rsid w:val="00505507"/>
    <w:rsid w:val="00505C8A"/>
    <w:rsid w:val="00505CC1"/>
    <w:rsid w:val="00507241"/>
    <w:rsid w:val="0051001A"/>
    <w:rsid w:val="00510268"/>
    <w:rsid w:val="00510E9A"/>
    <w:rsid w:val="00511CEE"/>
    <w:rsid w:val="00511EC1"/>
    <w:rsid w:val="005121B4"/>
    <w:rsid w:val="00513AF4"/>
    <w:rsid w:val="0051449D"/>
    <w:rsid w:val="00515D6C"/>
    <w:rsid w:val="00516371"/>
    <w:rsid w:val="00516E56"/>
    <w:rsid w:val="00520601"/>
    <w:rsid w:val="00520668"/>
    <w:rsid w:val="0052307A"/>
    <w:rsid w:val="00526E2E"/>
    <w:rsid w:val="00526E4C"/>
    <w:rsid w:val="00527D16"/>
    <w:rsid w:val="00531171"/>
    <w:rsid w:val="00532386"/>
    <w:rsid w:val="00532468"/>
    <w:rsid w:val="0053395A"/>
    <w:rsid w:val="005341C4"/>
    <w:rsid w:val="00535A0A"/>
    <w:rsid w:val="00535A33"/>
    <w:rsid w:val="005374BE"/>
    <w:rsid w:val="005400BD"/>
    <w:rsid w:val="005401F6"/>
    <w:rsid w:val="00540BD7"/>
    <w:rsid w:val="00540EC1"/>
    <w:rsid w:val="00542FDD"/>
    <w:rsid w:val="00544B69"/>
    <w:rsid w:val="00546E71"/>
    <w:rsid w:val="00547A26"/>
    <w:rsid w:val="00547B27"/>
    <w:rsid w:val="005508C9"/>
    <w:rsid w:val="00552C5E"/>
    <w:rsid w:val="0055312A"/>
    <w:rsid w:val="0055372E"/>
    <w:rsid w:val="005537B4"/>
    <w:rsid w:val="00553DE3"/>
    <w:rsid w:val="00553F4E"/>
    <w:rsid w:val="00554988"/>
    <w:rsid w:val="00555D04"/>
    <w:rsid w:val="00556E81"/>
    <w:rsid w:val="005652DC"/>
    <w:rsid w:val="00565F5A"/>
    <w:rsid w:val="00566370"/>
    <w:rsid w:val="00566B48"/>
    <w:rsid w:val="005701FE"/>
    <w:rsid w:val="0057184E"/>
    <w:rsid w:val="00572AB8"/>
    <w:rsid w:val="00575A58"/>
    <w:rsid w:val="005809FD"/>
    <w:rsid w:val="0058102B"/>
    <w:rsid w:val="00581FD2"/>
    <w:rsid w:val="00582682"/>
    <w:rsid w:val="00584699"/>
    <w:rsid w:val="00585447"/>
    <w:rsid w:val="00586D22"/>
    <w:rsid w:val="00587259"/>
    <w:rsid w:val="0058734C"/>
    <w:rsid w:val="00587635"/>
    <w:rsid w:val="00590115"/>
    <w:rsid w:val="0059161F"/>
    <w:rsid w:val="00591A81"/>
    <w:rsid w:val="00591D43"/>
    <w:rsid w:val="00592766"/>
    <w:rsid w:val="0059465B"/>
    <w:rsid w:val="005963DD"/>
    <w:rsid w:val="0059702E"/>
    <w:rsid w:val="00597AF4"/>
    <w:rsid w:val="005A0095"/>
    <w:rsid w:val="005A21B8"/>
    <w:rsid w:val="005A2416"/>
    <w:rsid w:val="005A2E8A"/>
    <w:rsid w:val="005A44C5"/>
    <w:rsid w:val="005A7379"/>
    <w:rsid w:val="005A7FBD"/>
    <w:rsid w:val="005B07E5"/>
    <w:rsid w:val="005B0B1A"/>
    <w:rsid w:val="005B119F"/>
    <w:rsid w:val="005B1F8E"/>
    <w:rsid w:val="005B2D37"/>
    <w:rsid w:val="005B2F79"/>
    <w:rsid w:val="005B3351"/>
    <w:rsid w:val="005C1444"/>
    <w:rsid w:val="005C1CFF"/>
    <w:rsid w:val="005C21E3"/>
    <w:rsid w:val="005C3A0A"/>
    <w:rsid w:val="005C5A96"/>
    <w:rsid w:val="005C5CD8"/>
    <w:rsid w:val="005C733C"/>
    <w:rsid w:val="005C7427"/>
    <w:rsid w:val="005D0980"/>
    <w:rsid w:val="005D1130"/>
    <w:rsid w:val="005D1378"/>
    <w:rsid w:val="005D1889"/>
    <w:rsid w:val="005D4D23"/>
    <w:rsid w:val="005D6C98"/>
    <w:rsid w:val="005E139D"/>
    <w:rsid w:val="005E207E"/>
    <w:rsid w:val="005E26A4"/>
    <w:rsid w:val="005E29E3"/>
    <w:rsid w:val="005E38CF"/>
    <w:rsid w:val="005E4788"/>
    <w:rsid w:val="005E483F"/>
    <w:rsid w:val="005E4C84"/>
    <w:rsid w:val="005E6579"/>
    <w:rsid w:val="005E6F27"/>
    <w:rsid w:val="005F0E6A"/>
    <w:rsid w:val="005F2F67"/>
    <w:rsid w:val="005F37EE"/>
    <w:rsid w:val="005F48B5"/>
    <w:rsid w:val="005F729A"/>
    <w:rsid w:val="006004A4"/>
    <w:rsid w:val="0060291F"/>
    <w:rsid w:val="00603DE8"/>
    <w:rsid w:val="00603DEC"/>
    <w:rsid w:val="00604C40"/>
    <w:rsid w:val="00606D40"/>
    <w:rsid w:val="00606EB8"/>
    <w:rsid w:val="00611E1E"/>
    <w:rsid w:val="0061217B"/>
    <w:rsid w:val="006139E2"/>
    <w:rsid w:val="006140AB"/>
    <w:rsid w:val="00614999"/>
    <w:rsid w:val="00614DE0"/>
    <w:rsid w:val="00615B89"/>
    <w:rsid w:val="00615E0D"/>
    <w:rsid w:val="00621CB4"/>
    <w:rsid w:val="0062224C"/>
    <w:rsid w:val="00622F0D"/>
    <w:rsid w:val="00623140"/>
    <w:rsid w:val="00624F4B"/>
    <w:rsid w:val="00625814"/>
    <w:rsid w:val="00625C62"/>
    <w:rsid w:val="006260D4"/>
    <w:rsid w:val="006314FE"/>
    <w:rsid w:val="00631791"/>
    <w:rsid w:val="00632A75"/>
    <w:rsid w:val="00633C27"/>
    <w:rsid w:val="006344D8"/>
    <w:rsid w:val="0063609E"/>
    <w:rsid w:val="006367F4"/>
    <w:rsid w:val="00640AEE"/>
    <w:rsid w:val="00641359"/>
    <w:rsid w:val="00641895"/>
    <w:rsid w:val="00641E95"/>
    <w:rsid w:val="0064277A"/>
    <w:rsid w:val="006430BB"/>
    <w:rsid w:val="006434F6"/>
    <w:rsid w:val="00645508"/>
    <w:rsid w:val="00650080"/>
    <w:rsid w:val="00650C72"/>
    <w:rsid w:val="006510CF"/>
    <w:rsid w:val="00651C0A"/>
    <w:rsid w:val="00652E71"/>
    <w:rsid w:val="00652E9A"/>
    <w:rsid w:val="00654670"/>
    <w:rsid w:val="00654B1A"/>
    <w:rsid w:val="006571F3"/>
    <w:rsid w:val="00657644"/>
    <w:rsid w:val="00657CBE"/>
    <w:rsid w:val="00660278"/>
    <w:rsid w:val="006616C5"/>
    <w:rsid w:val="006644C9"/>
    <w:rsid w:val="00664F08"/>
    <w:rsid w:val="0066598D"/>
    <w:rsid w:val="00665F35"/>
    <w:rsid w:val="006660BB"/>
    <w:rsid w:val="00666AB1"/>
    <w:rsid w:val="00666EA1"/>
    <w:rsid w:val="00667288"/>
    <w:rsid w:val="006709CE"/>
    <w:rsid w:val="00673411"/>
    <w:rsid w:val="00673E44"/>
    <w:rsid w:val="00674525"/>
    <w:rsid w:val="00675870"/>
    <w:rsid w:val="0067649A"/>
    <w:rsid w:val="006770A0"/>
    <w:rsid w:val="00677668"/>
    <w:rsid w:val="00682254"/>
    <w:rsid w:val="006830FA"/>
    <w:rsid w:val="00683D99"/>
    <w:rsid w:val="00685512"/>
    <w:rsid w:val="00685B5E"/>
    <w:rsid w:val="006865B3"/>
    <w:rsid w:val="006873A0"/>
    <w:rsid w:val="00687BD9"/>
    <w:rsid w:val="0069117E"/>
    <w:rsid w:val="0069276D"/>
    <w:rsid w:val="00694377"/>
    <w:rsid w:val="00694466"/>
    <w:rsid w:val="00694D01"/>
    <w:rsid w:val="006950ED"/>
    <w:rsid w:val="006952C8"/>
    <w:rsid w:val="00697473"/>
    <w:rsid w:val="00697B87"/>
    <w:rsid w:val="006A03A5"/>
    <w:rsid w:val="006A2A7D"/>
    <w:rsid w:val="006A436C"/>
    <w:rsid w:val="006B14AE"/>
    <w:rsid w:val="006B1C42"/>
    <w:rsid w:val="006B2CD4"/>
    <w:rsid w:val="006B338A"/>
    <w:rsid w:val="006B3D8D"/>
    <w:rsid w:val="006B47D3"/>
    <w:rsid w:val="006B4D99"/>
    <w:rsid w:val="006B674D"/>
    <w:rsid w:val="006B70E8"/>
    <w:rsid w:val="006C104F"/>
    <w:rsid w:val="006C201C"/>
    <w:rsid w:val="006C2A29"/>
    <w:rsid w:val="006C38AF"/>
    <w:rsid w:val="006C38FB"/>
    <w:rsid w:val="006C3E8E"/>
    <w:rsid w:val="006C4579"/>
    <w:rsid w:val="006C59C7"/>
    <w:rsid w:val="006C6527"/>
    <w:rsid w:val="006C7580"/>
    <w:rsid w:val="006C781E"/>
    <w:rsid w:val="006C7ED7"/>
    <w:rsid w:val="006D08EE"/>
    <w:rsid w:val="006D1CEF"/>
    <w:rsid w:val="006D46C6"/>
    <w:rsid w:val="006D4748"/>
    <w:rsid w:val="006D583B"/>
    <w:rsid w:val="006D621D"/>
    <w:rsid w:val="006D6495"/>
    <w:rsid w:val="006D656A"/>
    <w:rsid w:val="006D6D65"/>
    <w:rsid w:val="006D760C"/>
    <w:rsid w:val="006D7CA1"/>
    <w:rsid w:val="006E13E6"/>
    <w:rsid w:val="006E18F8"/>
    <w:rsid w:val="006E22E4"/>
    <w:rsid w:val="006E4DAC"/>
    <w:rsid w:val="006F0895"/>
    <w:rsid w:val="006F133D"/>
    <w:rsid w:val="006F226D"/>
    <w:rsid w:val="006F2707"/>
    <w:rsid w:val="006F2840"/>
    <w:rsid w:val="006F294D"/>
    <w:rsid w:val="006F3FCD"/>
    <w:rsid w:val="006F4D2F"/>
    <w:rsid w:val="006F5C60"/>
    <w:rsid w:val="006F6047"/>
    <w:rsid w:val="006F677F"/>
    <w:rsid w:val="006F6CF7"/>
    <w:rsid w:val="006F7C87"/>
    <w:rsid w:val="007023C3"/>
    <w:rsid w:val="00702504"/>
    <w:rsid w:val="00703206"/>
    <w:rsid w:val="0070335A"/>
    <w:rsid w:val="00704B4F"/>
    <w:rsid w:val="007065DD"/>
    <w:rsid w:val="0071287A"/>
    <w:rsid w:val="007131F0"/>
    <w:rsid w:val="00713382"/>
    <w:rsid w:val="00714F99"/>
    <w:rsid w:val="00715D42"/>
    <w:rsid w:val="00716811"/>
    <w:rsid w:val="00722326"/>
    <w:rsid w:val="00722B5D"/>
    <w:rsid w:val="00723BCF"/>
    <w:rsid w:val="007245CB"/>
    <w:rsid w:val="0072481E"/>
    <w:rsid w:val="00724CD9"/>
    <w:rsid w:val="007315BE"/>
    <w:rsid w:val="0073305A"/>
    <w:rsid w:val="00733354"/>
    <w:rsid w:val="00733A88"/>
    <w:rsid w:val="00733C97"/>
    <w:rsid w:val="007355DA"/>
    <w:rsid w:val="007400C4"/>
    <w:rsid w:val="0074625D"/>
    <w:rsid w:val="007473D3"/>
    <w:rsid w:val="00753D35"/>
    <w:rsid w:val="007547F9"/>
    <w:rsid w:val="0075689A"/>
    <w:rsid w:val="00756C91"/>
    <w:rsid w:val="00757392"/>
    <w:rsid w:val="00762457"/>
    <w:rsid w:val="007624C6"/>
    <w:rsid w:val="00762BAA"/>
    <w:rsid w:val="00763A2F"/>
    <w:rsid w:val="0076425A"/>
    <w:rsid w:val="007659D2"/>
    <w:rsid w:val="007669B4"/>
    <w:rsid w:val="00766C4C"/>
    <w:rsid w:val="00767286"/>
    <w:rsid w:val="00767380"/>
    <w:rsid w:val="00770769"/>
    <w:rsid w:val="007711DD"/>
    <w:rsid w:val="00771EE4"/>
    <w:rsid w:val="00773472"/>
    <w:rsid w:val="00773753"/>
    <w:rsid w:val="00773C86"/>
    <w:rsid w:val="00774007"/>
    <w:rsid w:val="007754FD"/>
    <w:rsid w:val="007805C1"/>
    <w:rsid w:val="0078070E"/>
    <w:rsid w:val="0078230F"/>
    <w:rsid w:val="00782B6E"/>
    <w:rsid w:val="00783360"/>
    <w:rsid w:val="007849FB"/>
    <w:rsid w:val="007852E4"/>
    <w:rsid w:val="007854E1"/>
    <w:rsid w:val="0078676E"/>
    <w:rsid w:val="00786B9B"/>
    <w:rsid w:val="007873EA"/>
    <w:rsid w:val="00790671"/>
    <w:rsid w:val="00790BE0"/>
    <w:rsid w:val="00791047"/>
    <w:rsid w:val="00791624"/>
    <w:rsid w:val="007918CF"/>
    <w:rsid w:val="0079359E"/>
    <w:rsid w:val="00794107"/>
    <w:rsid w:val="00795275"/>
    <w:rsid w:val="00795832"/>
    <w:rsid w:val="007964E7"/>
    <w:rsid w:val="00797367"/>
    <w:rsid w:val="007A00FF"/>
    <w:rsid w:val="007A0E63"/>
    <w:rsid w:val="007A216D"/>
    <w:rsid w:val="007A4104"/>
    <w:rsid w:val="007A4D29"/>
    <w:rsid w:val="007A6350"/>
    <w:rsid w:val="007A687A"/>
    <w:rsid w:val="007A6AA2"/>
    <w:rsid w:val="007A6D6A"/>
    <w:rsid w:val="007A754E"/>
    <w:rsid w:val="007A75FB"/>
    <w:rsid w:val="007B031F"/>
    <w:rsid w:val="007B22AC"/>
    <w:rsid w:val="007B3873"/>
    <w:rsid w:val="007B3D0A"/>
    <w:rsid w:val="007B3FC5"/>
    <w:rsid w:val="007B5249"/>
    <w:rsid w:val="007B683D"/>
    <w:rsid w:val="007B6EBD"/>
    <w:rsid w:val="007C0B7E"/>
    <w:rsid w:val="007C152D"/>
    <w:rsid w:val="007C1AF0"/>
    <w:rsid w:val="007C2110"/>
    <w:rsid w:val="007C2C75"/>
    <w:rsid w:val="007C3F47"/>
    <w:rsid w:val="007C4223"/>
    <w:rsid w:val="007C4852"/>
    <w:rsid w:val="007C4A29"/>
    <w:rsid w:val="007D0522"/>
    <w:rsid w:val="007D0781"/>
    <w:rsid w:val="007D1B61"/>
    <w:rsid w:val="007D4F13"/>
    <w:rsid w:val="007D5BE5"/>
    <w:rsid w:val="007D748C"/>
    <w:rsid w:val="007E1202"/>
    <w:rsid w:val="007E5D84"/>
    <w:rsid w:val="007E63EC"/>
    <w:rsid w:val="007E6B44"/>
    <w:rsid w:val="007F4719"/>
    <w:rsid w:val="007F4EB1"/>
    <w:rsid w:val="007F545B"/>
    <w:rsid w:val="007F6332"/>
    <w:rsid w:val="007F6705"/>
    <w:rsid w:val="007F7667"/>
    <w:rsid w:val="007F7CFD"/>
    <w:rsid w:val="008001FD"/>
    <w:rsid w:val="00800837"/>
    <w:rsid w:val="00802BC5"/>
    <w:rsid w:val="0080442A"/>
    <w:rsid w:val="00804B04"/>
    <w:rsid w:val="008056FE"/>
    <w:rsid w:val="008067A1"/>
    <w:rsid w:val="00807F98"/>
    <w:rsid w:val="0081091D"/>
    <w:rsid w:val="008125F0"/>
    <w:rsid w:val="00812EB3"/>
    <w:rsid w:val="00813031"/>
    <w:rsid w:val="00813BFE"/>
    <w:rsid w:val="00813D66"/>
    <w:rsid w:val="00814C2C"/>
    <w:rsid w:val="008157DF"/>
    <w:rsid w:val="008167C9"/>
    <w:rsid w:val="0082444C"/>
    <w:rsid w:val="008246F8"/>
    <w:rsid w:val="008258E8"/>
    <w:rsid w:val="008268BF"/>
    <w:rsid w:val="00826F34"/>
    <w:rsid w:val="00827CA9"/>
    <w:rsid w:val="00830C7C"/>
    <w:rsid w:val="00832128"/>
    <w:rsid w:val="00832370"/>
    <w:rsid w:val="0083428D"/>
    <w:rsid w:val="00834762"/>
    <w:rsid w:val="00834EE8"/>
    <w:rsid w:val="0083569C"/>
    <w:rsid w:val="00836D9B"/>
    <w:rsid w:val="0083779C"/>
    <w:rsid w:val="008378D1"/>
    <w:rsid w:val="00841229"/>
    <w:rsid w:val="00843A33"/>
    <w:rsid w:val="00846DF8"/>
    <w:rsid w:val="0085004F"/>
    <w:rsid w:val="00850C9B"/>
    <w:rsid w:val="00851A4B"/>
    <w:rsid w:val="00854375"/>
    <w:rsid w:val="0085447E"/>
    <w:rsid w:val="00854C55"/>
    <w:rsid w:val="00854E3F"/>
    <w:rsid w:val="008553D8"/>
    <w:rsid w:val="0085599F"/>
    <w:rsid w:val="00856425"/>
    <w:rsid w:val="00856DE8"/>
    <w:rsid w:val="00856FA5"/>
    <w:rsid w:val="0086036D"/>
    <w:rsid w:val="00861F28"/>
    <w:rsid w:val="008627B5"/>
    <w:rsid w:val="00863537"/>
    <w:rsid w:val="00864CDE"/>
    <w:rsid w:val="0086562B"/>
    <w:rsid w:val="00865773"/>
    <w:rsid w:val="0086588A"/>
    <w:rsid w:val="0086688C"/>
    <w:rsid w:val="00867653"/>
    <w:rsid w:val="00870127"/>
    <w:rsid w:val="0087114A"/>
    <w:rsid w:val="0087253E"/>
    <w:rsid w:val="00874E02"/>
    <w:rsid w:val="00875559"/>
    <w:rsid w:val="00875CD5"/>
    <w:rsid w:val="00876FB6"/>
    <w:rsid w:val="00877A50"/>
    <w:rsid w:val="008804C5"/>
    <w:rsid w:val="0088061B"/>
    <w:rsid w:val="0088079F"/>
    <w:rsid w:val="00880A48"/>
    <w:rsid w:val="00881FBE"/>
    <w:rsid w:val="00882846"/>
    <w:rsid w:val="00883054"/>
    <w:rsid w:val="00883B09"/>
    <w:rsid w:val="008843AE"/>
    <w:rsid w:val="008851DB"/>
    <w:rsid w:val="00891710"/>
    <w:rsid w:val="00892C6E"/>
    <w:rsid w:val="00896648"/>
    <w:rsid w:val="00897038"/>
    <w:rsid w:val="008973C3"/>
    <w:rsid w:val="00897B35"/>
    <w:rsid w:val="00897CFB"/>
    <w:rsid w:val="008A0E95"/>
    <w:rsid w:val="008A13D2"/>
    <w:rsid w:val="008A1649"/>
    <w:rsid w:val="008A4AF7"/>
    <w:rsid w:val="008A563B"/>
    <w:rsid w:val="008A6BFF"/>
    <w:rsid w:val="008A72E5"/>
    <w:rsid w:val="008A7A55"/>
    <w:rsid w:val="008B0C5B"/>
    <w:rsid w:val="008B0C7A"/>
    <w:rsid w:val="008B1A97"/>
    <w:rsid w:val="008B1E86"/>
    <w:rsid w:val="008B2735"/>
    <w:rsid w:val="008B34B1"/>
    <w:rsid w:val="008B4D5D"/>
    <w:rsid w:val="008B5579"/>
    <w:rsid w:val="008B5DCD"/>
    <w:rsid w:val="008C3940"/>
    <w:rsid w:val="008C451A"/>
    <w:rsid w:val="008C4C6D"/>
    <w:rsid w:val="008C5048"/>
    <w:rsid w:val="008C53DA"/>
    <w:rsid w:val="008C5426"/>
    <w:rsid w:val="008C55B3"/>
    <w:rsid w:val="008C721B"/>
    <w:rsid w:val="008C7D4D"/>
    <w:rsid w:val="008D04BA"/>
    <w:rsid w:val="008D1498"/>
    <w:rsid w:val="008D165A"/>
    <w:rsid w:val="008D1C11"/>
    <w:rsid w:val="008D55DA"/>
    <w:rsid w:val="008D7990"/>
    <w:rsid w:val="008D79FD"/>
    <w:rsid w:val="008E094D"/>
    <w:rsid w:val="008E165C"/>
    <w:rsid w:val="008E3473"/>
    <w:rsid w:val="008E625E"/>
    <w:rsid w:val="008E767A"/>
    <w:rsid w:val="008E7742"/>
    <w:rsid w:val="008E789A"/>
    <w:rsid w:val="008F3CF4"/>
    <w:rsid w:val="008F440C"/>
    <w:rsid w:val="008F496C"/>
    <w:rsid w:val="008F5337"/>
    <w:rsid w:val="008F6D1B"/>
    <w:rsid w:val="008F729D"/>
    <w:rsid w:val="008F7D45"/>
    <w:rsid w:val="009002E0"/>
    <w:rsid w:val="00900597"/>
    <w:rsid w:val="00901000"/>
    <w:rsid w:val="009017E1"/>
    <w:rsid w:val="00901EC2"/>
    <w:rsid w:val="00902004"/>
    <w:rsid w:val="009024AF"/>
    <w:rsid w:val="009027BE"/>
    <w:rsid w:val="009028DD"/>
    <w:rsid w:val="009052F8"/>
    <w:rsid w:val="00907477"/>
    <w:rsid w:val="0091073B"/>
    <w:rsid w:val="009107AF"/>
    <w:rsid w:val="00912AD3"/>
    <w:rsid w:val="00915D14"/>
    <w:rsid w:val="009168F2"/>
    <w:rsid w:val="00920196"/>
    <w:rsid w:val="009203B7"/>
    <w:rsid w:val="0092073A"/>
    <w:rsid w:val="00921FEE"/>
    <w:rsid w:val="00923C30"/>
    <w:rsid w:val="0092423F"/>
    <w:rsid w:val="00925542"/>
    <w:rsid w:val="0092587E"/>
    <w:rsid w:val="00926FAE"/>
    <w:rsid w:val="00927F6A"/>
    <w:rsid w:val="00931CDA"/>
    <w:rsid w:val="0093229E"/>
    <w:rsid w:val="00934712"/>
    <w:rsid w:val="00934FC7"/>
    <w:rsid w:val="00936462"/>
    <w:rsid w:val="00940460"/>
    <w:rsid w:val="00940B14"/>
    <w:rsid w:val="00941129"/>
    <w:rsid w:val="009436DB"/>
    <w:rsid w:val="009446F0"/>
    <w:rsid w:val="00944F4D"/>
    <w:rsid w:val="00945381"/>
    <w:rsid w:val="00946D05"/>
    <w:rsid w:val="0094795F"/>
    <w:rsid w:val="00947CAE"/>
    <w:rsid w:val="00952051"/>
    <w:rsid w:val="00952847"/>
    <w:rsid w:val="00952DB2"/>
    <w:rsid w:val="00952EC6"/>
    <w:rsid w:val="0095342B"/>
    <w:rsid w:val="009535E6"/>
    <w:rsid w:val="00953C34"/>
    <w:rsid w:val="00955611"/>
    <w:rsid w:val="00956CCB"/>
    <w:rsid w:val="00957120"/>
    <w:rsid w:val="009574B5"/>
    <w:rsid w:val="00962274"/>
    <w:rsid w:val="00962B4A"/>
    <w:rsid w:val="00963025"/>
    <w:rsid w:val="00963280"/>
    <w:rsid w:val="00965AC3"/>
    <w:rsid w:val="00970D28"/>
    <w:rsid w:val="00970D80"/>
    <w:rsid w:val="0097205A"/>
    <w:rsid w:val="00972170"/>
    <w:rsid w:val="009726E4"/>
    <w:rsid w:val="00972B95"/>
    <w:rsid w:val="0097377A"/>
    <w:rsid w:val="00973EB0"/>
    <w:rsid w:val="00974C93"/>
    <w:rsid w:val="0097584B"/>
    <w:rsid w:val="00975D50"/>
    <w:rsid w:val="00977089"/>
    <w:rsid w:val="009801A3"/>
    <w:rsid w:val="0098147E"/>
    <w:rsid w:val="00981B56"/>
    <w:rsid w:val="00981EBE"/>
    <w:rsid w:val="0098339D"/>
    <w:rsid w:val="009866DE"/>
    <w:rsid w:val="009877EC"/>
    <w:rsid w:val="00990D10"/>
    <w:rsid w:val="00990F3A"/>
    <w:rsid w:val="00991909"/>
    <w:rsid w:val="009926D1"/>
    <w:rsid w:val="00992A2B"/>
    <w:rsid w:val="00992C49"/>
    <w:rsid w:val="0099390C"/>
    <w:rsid w:val="00995189"/>
    <w:rsid w:val="0099549B"/>
    <w:rsid w:val="00995AB1"/>
    <w:rsid w:val="009961E7"/>
    <w:rsid w:val="009976CC"/>
    <w:rsid w:val="009A0A4B"/>
    <w:rsid w:val="009A1280"/>
    <w:rsid w:val="009A1E3A"/>
    <w:rsid w:val="009A25D4"/>
    <w:rsid w:val="009A26AA"/>
    <w:rsid w:val="009A30AD"/>
    <w:rsid w:val="009A3C96"/>
    <w:rsid w:val="009A551B"/>
    <w:rsid w:val="009A68F9"/>
    <w:rsid w:val="009B0083"/>
    <w:rsid w:val="009B0098"/>
    <w:rsid w:val="009B1048"/>
    <w:rsid w:val="009B168F"/>
    <w:rsid w:val="009B2105"/>
    <w:rsid w:val="009B2B09"/>
    <w:rsid w:val="009B3DD7"/>
    <w:rsid w:val="009B40F3"/>
    <w:rsid w:val="009C0048"/>
    <w:rsid w:val="009C0315"/>
    <w:rsid w:val="009C0D36"/>
    <w:rsid w:val="009C2311"/>
    <w:rsid w:val="009C2BDF"/>
    <w:rsid w:val="009C2E74"/>
    <w:rsid w:val="009C2F62"/>
    <w:rsid w:val="009C5658"/>
    <w:rsid w:val="009C5847"/>
    <w:rsid w:val="009C60D6"/>
    <w:rsid w:val="009D1581"/>
    <w:rsid w:val="009D1D71"/>
    <w:rsid w:val="009D228A"/>
    <w:rsid w:val="009D24E7"/>
    <w:rsid w:val="009D29DA"/>
    <w:rsid w:val="009D4541"/>
    <w:rsid w:val="009D5A88"/>
    <w:rsid w:val="009D65DE"/>
    <w:rsid w:val="009D67C3"/>
    <w:rsid w:val="009D7AE4"/>
    <w:rsid w:val="009D7CB7"/>
    <w:rsid w:val="009E18FD"/>
    <w:rsid w:val="009E48F4"/>
    <w:rsid w:val="009E6431"/>
    <w:rsid w:val="009E67B1"/>
    <w:rsid w:val="009E6E99"/>
    <w:rsid w:val="009F1FD0"/>
    <w:rsid w:val="009F230C"/>
    <w:rsid w:val="009F2E43"/>
    <w:rsid w:val="009F3ACB"/>
    <w:rsid w:val="009F6AFE"/>
    <w:rsid w:val="009F7187"/>
    <w:rsid w:val="009F75DF"/>
    <w:rsid w:val="00A007CB"/>
    <w:rsid w:val="00A0097F"/>
    <w:rsid w:val="00A00DF2"/>
    <w:rsid w:val="00A01431"/>
    <w:rsid w:val="00A01945"/>
    <w:rsid w:val="00A01D51"/>
    <w:rsid w:val="00A05392"/>
    <w:rsid w:val="00A069B1"/>
    <w:rsid w:val="00A0740A"/>
    <w:rsid w:val="00A10CB8"/>
    <w:rsid w:val="00A10D7C"/>
    <w:rsid w:val="00A10DF6"/>
    <w:rsid w:val="00A10ECA"/>
    <w:rsid w:val="00A1466A"/>
    <w:rsid w:val="00A15EF9"/>
    <w:rsid w:val="00A161FD"/>
    <w:rsid w:val="00A168BE"/>
    <w:rsid w:val="00A16BA0"/>
    <w:rsid w:val="00A208E9"/>
    <w:rsid w:val="00A20AC7"/>
    <w:rsid w:val="00A21AB3"/>
    <w:rsid w:val="00A21E89"/>
    <w:rsid w:val="00A23AAB"/>
    <w:rsid w:val="00A257A6"/>
    <w:rsid w:val="00A25B91"/>
    <w:rsid w:val="00A25E43"/>
    <w:rsid w:val="00A26955"/>
    <w:rsid w:val="00A316D3"/>
    <w:rsid w:val="00A3276C"/>
    <w:rsid w:val="00A32D33"/>
    <w:rsid w:val="00A335C3"/>
    <w:rsid w:val="00A338E6"/>
    <w:rsid w:val="00A3428B"/>
    <w:rsid w:val="00A36865"/>
    <w:rsid w:val="00A40C6C"/>
    <w:rsid w:val="00A4108C"/>
    <w:rsid w:val="00A41134"/>
    <w:rsid w:val="00A41819"/>
    <w:rsid w:val="00A434CD"/>
    <w:rsid w:val="00A4499B"/>
    <w:rsid w:val="00A4680D"/>
    <w:rsid w:val="00A469A9"/>
    <w:rsid w:val="00A47ADF"/>
    <w:rsid w:val="00A50149"/>
    <w:rsid w:val="00A5066B"/>
    <w:rsid w:val="00A50787"/>
    <w:rsid w:val="00A50DBA"/>
    <w:rsid w:val="00A51944"/>
    <w:rsid w:val="00A52014"/>
    <w:rsid w:val="00A52976"/>
    <w:rsid w:val="00A540D9"/>
    <w:rsid w:val="00A547E4"/>
    <w:rsid w:val="00A55837"/>
    <w:rsid w:val="00A55C9F"/>
    <w:rsid w:val="00A5625D"/>
    <w:rsid w:val="00A60977"/>
    <w:rsid w:val="00A60C32"/>
    <w:rsid w:val="00A62277"/>
    <w:rsid w:val="00A632FA"/>
    <w:rsid w:val="00A6406D"/>
    <w:rsid w:val="00A64B2B"/>
    <w:rsid w:val="00A64FF7"/>
    <w:rsid w:val="00A652DF"/>
    <w:rsid w:val="00A654AA"/>
    <w:rsid w:val="00A6578A"/>
    <w:rsid w:val="00A65EC1"/>
    <w:rsid w:val="00A6759D"/>
    <w:rsid w:val="00A714D1"/>
    <w:rsid w:val="00A724F8"/>
    <w:rsid w:val="00A72989"/>
    <w:rsid w:val="00A73005"/>
    <w:rsid w:val="00A73238"/>
    <w:rsid w:val="00A733CE"/>
    <w:rsid w:val="00A738DC"/>
    <w:rsid w:val="00A74BF8"/>
    <w:rsid w:val="00A74DE8"/>
    <w:rsid w:val="00A76DB5"/>
    <w:rsid w:val="00A771A4"/>
    <w:rsid w:val="00A80EF9"/>
    <w:rsid w:val="00A81610"/>
    <w:rsid w:val="00A82CA9"/>
    <w:rsid w:val="00A83BBD"/>
    <w:rsid w:val="00A877E5"/>
    <w:rsid w:val="00A87DC7"/>
    <w:rsid w:val="00A90B7E"/>
    <w:rsid w:val="00A90DEA"/>
    <w:rsid w:val="00A922C9"/>
    <w:rsid w:val="00A93AB4"/>
    <w:rsid w:val="00A94B8E"/>
    <w:rsid w:val="00A94DF9"/>
    <w:rsid w:val="00A95E7D"/>
    <w:rsid w:val="00A972F4"/>
    <w:rsid w:val="00AA0295"/>
    <w:rsid w:val="00AA029B"/>
    <w:rsid w:val="00AA0AB0"/>
    <w:rsid w:val="00AA0C51"/>
    <w:rsid w:val="00AA184B"/>
    <w:rsid w:val="00AA25C8"/>
    <w:rsid w:val="00AA39CE"/>
    <w:rsid w:val="00AA4033"/>
    <w:rsid w:val="00AA5075"/>
    <w:rsid w:val="00AA525A"/>
    <w:rsid w:val="00AA5993"/>
    <w:rsid w:val="00AB1959"/>
    <w:rsid w:val="00AB1FD0"/>
    <w:rsid w:val="00AB20FE"/>
    <w:rsid w:val="00AB21ED"/>
    <w:rsid w:val="00AB28D5"/>
    <w:rsid w:val="00AB3015"/>
    <w:rsid w:val="00AB3911"/>
    <w:rsid w:val="00AB4949"/>
    <w:rsid w:val="00AB6FF3"/>
    <w:rsid w:val="00AB7618"/>
    <w:rsid w:val="00AB7D92"/>
    <w:rsid w:val="00AC08C2"/>
    <w:rsid w:val="00AC1EE6"/>
    <w:rsid w:val="00AC29FD"/>
    <w:rsid w:val="00AC4DA3"/>
    <w:rsid w:val="00AC6D98"/>
    <w:rsid w:val="00AD0715"/>
    <w:rsid w:val="00AD0AB5"/>
    <w:rsid w:val="00AD0F64"/>
    <w:rsid w:val="00AD2591"/>
    <w:rsid w:val="00AD2F95"/>
    <w:rsid w:val="00AD33C9"/>
    <w:rsid w:val="00AD3885"/>
    <w:rsid w:val="00AD4971"/>
    <w:rsid w:val="00AD52FC"/>
    <w:rsid w:val="00AD5C19"/>
    <w:rsid w:val="00AD7411"/>
    <w:rsid w:val="00AE0908"/>
    <w:rsid w:val="00AE1140"/>
    <w:rsid w:val="00AE1320"/>
    <w:rsid w:val="00AE27B8"/>
    <w:rsid w:val="00AE457B"/>
    <w:rsid w:val="00AE45F9"/>
    <w:rsid w:val="00AE4FCA"/>
    <w:rsid w:val="00AE55F7"/>
    <w:rsid w:val="00AE5FBF"/>
    <w:rsid w:val="00AE5FCA"/>
    <w:rsid w:val="00AF07AA"/>
    <w:rsid w:val="00AF1743"/>
    <w:rsid w:val="00AF180E"/>
    <w:rsid w:val="00AF2500"/>
    <w:rsid w:val="00AF2FB7"/>
    <w:rsid w:val="00AF5E98"/>
    <w:rsid w:val="00AF6ACF"/>
    <w:rsid w:val="00B02327"/>
    <w:rsid w:val="00B0343E"/>
    <w:rsid w:val="00B043DD"/>
    <w:rsid w:val="00B061DD"/>
    <w:rsid w:val="00B06592"/>
    <w:rsid w:val="00B0700E"/>
    <w:rsid w:val="00B07766"/>
    <w:rsid w:val="00B10D51"/>
    <w:rsid w:val="00B119FA"/>
    <w:rsid w:val="00B11CA0"/>
    <w:rsid w:val="00B12478"/>
    <w:rsid w:val="00B1366F"/>
    <w:rsid w:val="00B13A34"/>
    <w:rsid w:val="00B1459D"/>
    <w:rsid w:val="00B21BD1"/>
    <w:rsid w:val="00B223D0"/>
    <w:rsid w:val="00B23511"/>
    <w:rsid w:val="00B236B4"/>
    <w:rsid w:val="00B23C00"/>
    <w:rsid w:val="00B26E59"/>
    <w:rsid w:val="00B2745D"/>
    <w:rsid w:val="00B27EA3"/>
    <w:rsid w:val="00B30E31"/>
    <w:rsid w:val="00B31CF2"/>
    <w:rsid w:val="00B32BDB"/>
    <w:rsid w:val="00B3390C"/>
    <w:rsid w:val="00B339BC"/>
    <w:rsid w:val="00B33A89"/>
    <w:rsid w:val="00B347DB"/>
    <w:rsid w:val="00B34A91"/>
    <w:rsid w:val="00B40D17"/>
    <w:rsid w:val="00B4466D"/>
    <w:rsid w:val="00B45681"/>
    <w:rsid w:val="00B46EC3"/>
    <w:rsid w:val="00B5059B"/>
    <w:rsid w:val="00B506B5"/>
    <w:rsid w:val="00B515A7"/>
    <w:rsid w:val="00B52298"/>
    <w:rsid w:val="00B52665"/>
    <w:rsid w:val="00B52FB5"/>
    <w:rsid w:val="00B5430B"/>
    <w:rsid w:val="00B555A9"/>
    <w:rsid w:val="00B5572E"/>
    <w:rsid w:val="00B5776F"/>
    <w:rsid w:val="00B610AE"/>
    <w:rsid w:val="00B644FF"/>
    <w:rsid w:val="00B655CA"/>
    <w:rsid w:val="00B65C14"/>
    <w:rsid w:val="00B65FD8"/>
    <w:rsid w:val="00B66E18"/>
    <w:rsid w:val="00B6711A"/>
    <w:rsid w:val="00B70AF3"/>
    <w:rsid w:val="00B72AF5"/>
    <w:rsid w:val="00B74A7E"/>
    <w:rsid w:val="00B7567B"/>
    <w:rsid w:val="00B75710"/>
    <w:rsid w:val="00B76B8E"/>
    <w:rsid w:val="00B76ED0"/>
    <w:rsid w:val="00B81BCB"/>
    <w:rsid w:val="00B81D6D"/>
    <w:rsid w:val="00B84EA1"/>
    <w:rsid w:val="00B85E23"/>
    <w:rsid w:val="00B86B5B"/>
    <w:rsid w:val="00B86BA0"/>
    <w:rsid w:val="00B876C7"/>
    <w:rsid w:val="00B87BB7"/>
    <w:rsid w:val="00B9233F"/>
    <w:rsid w:val="00B92812"/>
    <w:rsid w:val="00B92D1B"/>
    <w:rsid w:val="00B93121"/>
    <w:rsid w:val="00B93FF9"/>
    <w:rsid w:val="00B944ED"/>
    <w:rsid w:val="00B946DB"/>
    <w:rsid w:val="00B94821"/>
    <w:rsid w:val="00B97623"/>
    <w:rsid w:val="00BA00BF"/>
    <w:rsid w:val="00BA03DD"/>
    <w:rsid w:val="00BA08D5"/>
    <w:rsid w:val="00BA3313"/>
    <w:rsid w:val="00BA3A5E"/>
    <w:rsid w:val="00BA3CCE"/>
    <w:rsid w:val="00BA3F9F"/>
    <w:rsid w:val="00BB01B2"/>
    <w:rsid w:val="00BB0C69"/>
    <w:rsid w:val="00BB1A01"/>
    <w:rsid w:val="00BB2474"/>
    <w:rsid w:val="00BB256A"/>
    <w:rsid w:val="00BB2628"/>
    <w:rsid w:val="00BB426D"/>
    <w:rsid w:val="00BB6EE7"/>
    <w:rsid w:val="00BC0EA3"/>
    <w:rsid w:val="00BC2203"/>
    <w:rsid w:val="00BC2569"/>
    <w:rsid w:val="00BC2796"/>
    <w:rsid w:val="00BC4B94"/>
    <w:rsid w:val="00BC4DC8"/>
    <w:rsid w:val="00BC53FC"/>
    <w:rsid w:val="00BC5C06"/>
    <w:rsid w:val="00BC7738"/>
    <w:rsid w:val="00BC7AAE"/>
    <w:rsid w:val="00BD04A0"/>
    <w:rsid w:val="00BD0984"/>
    <w:rsid w:val="00BD0C74"/>
    <w:rsid w:val="00BD0FCF"/>
    <w:rsid w:val="00BD11DC"/>
    <w:rsid w:val="00BD1D1D"/>
    <w:rsid w:val="00BD2E7D"/>
    <w:rsid w:val="00BD4E66"/>
    <w:rsid w:val="00BD4E72"/>
    <w:rsid w:val="00BD4E9C"/>
    <w:rsid w:val="00BD5105"/>
    <w:rsid w:val="00BD5316"/>
    <w:rsid w:val="00BD5A88"/>
    <w:rsid w:val="00BE0590"/>
    <w:rsid w:val="00BE292D"/>
    <w:rsid w:val="00BE47E0"/>
    <w:rsid w:val="00BE492C"/>
    <w:rsid w:val="00BE5D42"/>
    <w:rsid w:val="00BE5FD9"/>
    <w:rsid w:val="00BE656C"/>
    <w:rsid w:val="00BE6736"/>
    <w:rsid w:val="00BE6D88"/>
    <w:rsid w:val="00BE7750"/>
    <w:rsid w:val="00BE786B"/>
    <w:rsid w:val="00BF0704"/>
    <w:rsid w:val="00BF1A6F"/>
    <w:rsid w:val="00BF41B1"/>
    <w:rsid w:val="00BF6A17"/>
    <w:rsid w:val="00BF71A8"/>
    <w:rsid w:val="00BF7E78"/>
    <w:rsid w:val="00C004DD"/>
    <w:rsid w:val="00C00F07"/>
    <w:rsid w:val="00C01D3B"/>
    <w:rsid w:val="00C0237A"/>
    <w:rsid w:val="00C02B23"/>
    <w:rsid w:val="00C046B4"/>
    <w:rsid w:val="00C10172"/>
    <w:rsid w:val="00C10A38"/>
    <w:rsid w:val="00C10DCA"/>
    <w:rsid w:val="00C10EBD"/>
    <w:rsid w:val="00C11675"/>
    <w:rsid w:val="00C12306"/>
    <w:rsid w:val="00C13967"/>
    <w:rsid w:val="00C146E8"/>
    <w:rsid w:val="00C1474A"/>
    <w:rsid w:val="00C14B7B"/>
    <w:rsid w:val="00C15173"/>
    <w:rsid w:val="00C155E9"/>
    <w:rsid w:val="00C17B72"/>
    <w:rsid w:val="00C220B4"/>
    <w:rsid w:val="00C220E9"/>
    <w:rsid w:val="00C24665"/>
    <w:rsid w:val="00C2622D"/>
    <w:rsid w:val="00C27D1B"/>
    <w:rsid w:val="00C3003C"/>
    <w:rsid w:val="00C31152"/>
    <w:rsid w:val="00C3117E"/>
    <w:rsid w:val="00C3145A"/>
    <w:rsid w:val="00C31653"/>
    <w:rsid w:val="00C31DE8"/>
    <w:rsid w:val="00C325EB"/>
    <w:rsid w:val="00C3270B"/>
    <w:rsid w:val="00C329CF"/>
    <w:rsid w:val="00C33701"/>
    <w:rsid w:val="00C33D95"/>
    <w:rsid w:val="00C33F88"/>
    <w:rsid w:val="00C33FD7"/>
    <w:rsid w:val="00C35365"/>
    <w:rsid w:val="00C37D98"/>
    <w:rsid w:val="00C40D03"/>
    <w:rsid w:val="00C42FF0"/>
    <w:rsid w:val="00C43B48"/>
    <w:rsid w:val="00C45501"/>
    <w:rsid w:val="00C45833"/>
    <w:rsid w:val="00C46E53"/>
    <w:rsid w:val="00C46E93"/>
    <w:rsid w:val="00C470DC"/>
    <w:rsid w:val="00C50511"/>
    <w:rsid w:val="00C518CB"/>
    <w:rsid w:val="00C539C4"/>
    <w:rsid w:val="00C53A44"/>
    <w:rsid w:val="00C53AC2"/>
    <w:rsid w:val="00C55CEA"/>
    <w:rsid w:val="00C5770F"/>
    <w:rsid w:val="00C6105A"/>
    <w:rsid w:val="00C6216B"/>
    <w:rsid w:val="00C62893"/>
    <w:rsid w:val="00C62D59"/>
    <w:rsid w:val="00C62F46"/>
    <w:rsid w:val="00C64348"/>
    <w:rsid w:val="00C672FD"/>
    <w:rsid w:val="00C6746B"/>
    <w:rsid w:val="00C7052B"/>
    <w:rsid w:val="00C70651"/>
    <w:rsid w:val="00C710E9"/>
    <w:rsid w:val="00C72D42"/>
    <w:rsid w:val="00C74610"/>
    <w:rsid w:val="00C7492A"/>
    <w:rsid w:val="00C74D63"/>
    <w:rsid w:val="00C75CF8"/>
    <w:rsid w:val="00C77860"/>
    <w:rsid w:val="00C81416"/>
    <w:rsid w:val="00C816E8"/>
    <w:rsid w:val="00C81B1E"/>
    <w:rsid w:val="00C829D8"/>
    <w:rsid w:val="00C829E9"/>
    <w:rsid w:val="00C82B80"/>
    <w:rsid w:val="00C82DD5"/>
    <w:rsid w:val="00C830FC"/>
    <w:rsid w:val="00C83623"/>
    <w:rsid w:val="00C84984"/>
    <w:rsid w:val="00C85D5F"/>
    <w:rsid w:val="00C86066"/>
    <w:rsid w:val="00C863B2"/>
    <w:rsid w:val="00C863CE"/>
    <w:rsid w:val="00C867B6"/>
    <w:rsid w:val="00C86B56"/>
    <w:rsid w:val="00C871F0"/>
    <w:rsid w:val="00C933BF"/>
    <w:rsid w:val="00C94139"/>
    <w:rsid w:val="00C96422"/>
    <w:rsid w:val="00C97122"/>
    <w:rsid w:val="00C979F1"/>
    <w:rsid w:val="00CA050D"/>
    <w:rsid w:val="00CA16AD"/>
    <w:rsid w:val="00CA1F09"/>
    <w:rsid w:val="00CA46AD"/>
    <w:rsid w:val="00CA58FF"/>
    <w:rsid w:val="00CA7400"/>
    <w:rsid w:val="00CB1B33"/>
    <w:rsid w:val="00CB2B1E"/>
    <w:rsid w:val="00CB3A59"/>
    <w:rsid w:val="00CB50D2"/>
    <w:rsid w:val="00CB6310"/>
    <w:rsid w:val="00CB6EF8"/>
    <w:rsid w:val="00CC1B49"/>
    <w:rsid w:val="00CC3CF7"/>
    <w:rsid w:val="00CD013F"/>
    <w:rsid w:val="00CD2EC4"/>
    <w:rsid w:val="00CD3D15"/>
    <w:rsid w:val="00CD429B"/>
    <w:rsid w:val="00CD42CC"/>
    <w:rsid w:val="00CD4777"/>
    <w:rsid w:val="00CD52B8"/>
    <w:rsid w:val="00CD60D6"/>
    <w:rsid w:val="00CD6D28"/>
    <w:rsid w:val="00CD70AB"/>
    <w:rsid w:val="00CD777E"/>
    <w:rsid w:val="00CE3542"/>
    <w:rsid w:val="00CE3AA5"/>
    <w:rsid w:val="00CE4716"/>
    <w:rsid w:val="00CE4D1E"/>
    <w:rsid w:val="00CE58E7"/>
    <w:rsid w:val="00CE5941"/>
    <w:rsid w:val="00CE796E"/>
    <w:rsid w:val="00CF0991"/>
    <w:rsid w:val="00CF1FBD"/>
    <w:rsid w:val="00CF4867"/>
    <w:rsid w:val="00CF60A6"/>
    <w:rsid w:val="00CF79E9"/>
    <w:rsid w:val="00D007BE"/>
    <w:rsid w:val="00D01BD5"/>
    <w:rsid w:val="00D0293B"/>
    <w:rsid w:val="00D03F4B"/>
    <w:rsid w:val="00D05935"/>
    <w:rsid w:val="00D05F1F"/>
    <w:rsid w:val="00D0663F"/>
    <w:rsid w:val="00D07338"/>
    <w:rsid w:val="00D075C5"/>
    <w:rsid w:val="00D07A80"/>
    <w:rsid w:val="00D10284"/>
    <w:rsid w:val="00D13AC2"/>
    <w:rsid w:val="00D15101"/>
    <w:rsid w:val="00D15D1D"/>
    <w:rsid w:val="00D173DC"/>
    <w:rsid w:val="00D22248"/>
    <w:rsid w:val="00D23D7B"/>
    <w:rsid w:val="00D24204"/>
    <w:rsid w:val="00D25670"/>
    <w:rsid w:val="00D25FBD"/>
    <w:rsid w:val="00D2677D"/>
    <w:rsid w:val="00D267BC"/>
    <w:rsid w:val="00D26BD9"/>
    <w:rsid w:val="00D30931"/>
    <w:rsid w:val="00D30A61"/>
    <w:rsid w:val="00D318F5"/>
    <w:rsid w:val="00D32076"/>
    <w:rsid w:val="00D32D83"/>
    <w:rsid w:val="00D330E5"/>
    <w:rsid w:val="00D3360B"/>
    <w:rsid w:val="00D34850"/>
    <w:rsid w:val="00D35016"/>
    <w:rsid w:val="00D35740"/>
    <w:rsid w:val="00D358E9"/>
    <w:rsid w:val="00D359E2"/>
    <w:rsid w:val="00D365BA"/>
    <w:rsid w:val="00D373EC"/>
    <w:rsid w:val="00D37994"/>
    <w:rsid w:val="00D37C82"/>
    <w:rsid w:val="00D40227"/>
    <w:rsid w:val="00D40A7C"/>
    <w:rsid w:val="00D41132"/>
    <w:rsid w:val="00D41A95"/>
    <w:rsid w:val="00D41AA0"/>
    <w:rsid w:val="00D42AC2"/>
    <w:rsid w:val="00D43AE1"/>
    <w:rsid w:val="00D43DF9"/>
    <w:rsid w:val="00D44DDA"/>
    <w:rsid w:val="00D455E6"/>
    <w:rsid w:val="00D45EE9"/>
    <w:rsid w:val="00D47170"/>
    <w:rsid w:val="00D47A4A"/>
    <w:rsid w:val="00D47C08"/>
    <w:rsid w:val="00D50206"/>
    <w:rsid w:val="00D50A90"/>
    <w:rsid w:val="00D51650"/>
    <w:rsid w:val="00D53EAD"/>
    <w:rsid w:val="00D54777"/>
    <w:rsid w:val="00D56AB5"/>
    <w:rsid w:val="00D5794D"/>
    <w:rsid w:val="00D57B5B"/>
    <w:rsid w:val="00D60075"/>
    <w:rsid w:val="00D6008E"/>
    <w:rsid w:val="00D6024F"/>
    <w:rsid w:val="00D60902"/>
    <w:rsid w:val="00D60EEC"/>
    <w:rsid w:val="00D63C29"/>
    <w:rsid w:val="00D6483C"/>
    <w:rsid w:val="00D64F05"/>
    <w:rsid w:val="00D65BE7"/>
    <w:rsid w:val="00D65FB3"/>
    <w:rsid w:val="00D66BD7"/>
    <w:rsid w:val="00D67F80"/>
    <w:rsid w:val="00D70069"/>
    <w:rsid w:val="00D70BCE"/>
    <w:rsid w:val="00D70FB2"/>
    <w:rsid w:val="00D7131C"/>
    <w:rsid w:val="00D71DFE"/>
    <w:rsid w:val="00D7467D"/>
    <w:rsid w:val="00D75055"/>
    <w:rsid w:val="00D75118"/>
    <w:rsid w:val="00D760AF"/>
    <w:rsid w:val="00D76632"/>
    <w:rsid w:val="00D76BBC"/>
    <w:rsid w:val="00D81F24"/>
    <w:rsid w:val="00D83B81"/>
    <w:rsid w:val="00D85FFC"/>
    <w:rsid w:val="00D8614E"/>
    <w:rsid w:val="00D86F3F"/>
    <w:rsid w:val="00D875AB"/>
    <w:rsid w:val="00D922D1"/>
    <w:rsid w:val="00D92F9E"/>
    <w:rsid w:val="00D93C2A"/>
    <w:rsid w:val="00D9419E"/>
    <w:rsid w:val="00DA05C2"/>
    <w:rsid w:val="00DA1795"/>
    <w:rsid w:val="00DA2022"/>
    <w:rsid w:val="00DA2492"/>
    <w:rsid w:val="00DA267D"/>
    <w:rsid w:val="00DA2880"/>
    <w:rsid w:val="00DA3481"/>
    <w:rsid w:val="00DA4383"/>
    <w:rsid w:val="00DA5F9E"/>
    <w:rsid w:val="00DA6885"/>
    <w:rsid w:val="00DA7C11"/>
    <w:rsid w:val="00DA7E0D"/>
    <w:rsid w:val="00DB044A"/>
    <w:rsid w:val="00DB1D0F"/>
    <w:rsid w:val="00DB2EF1"/>
    <w:rsid w:val="00DB5263"/>
    <w:rsid w:val="00DB66F8"/>
    <w:rsid w:val="00DB732F"/>
    <w:rsid w:val="00DB7350"/>
    <w:rsid w:val="00DB7537"/>
    <w:rsid w:val="00DB7D4D"/>
    <w:rsid w:val="00DB7F5B"/>
    <w:rsid w:val="00DC1922"/>
    <w:rsid w:val="00DC2970"/>
    <w:rsid w:val="00DC32D2"/>
    <w:rsid w:val="00DC4DF9"/>
    <w:rsid w:val="00DC6696"/>
    <w:rsid w:val="00DC7BDC"/>
    <w:rsid w:val="00DD05CE"/>
    <w:rsid w:val="00DD206A"/>
    <w:rsid w:val="00DD3A84"/>
    <w:rsid w:val="00DD4259"/>
    <w:rsid w:val="00DD5E6A"/>
    <w:rsid w:val="00DD6162"/>
    <w:rsid w:val="00DD6F3F"/>
    <w:rsid w:val="00DD7891"/>
    <w:rsid w:val="00DE2580"/>
    <w:rsid w:val="00DE3316"/>
    <w:rsid w:val="00DE3CA0"/>
    <w:rsid w:val="00DE631A"/>
    <w:rsid w:val="00DE651F"/>
    <w:rsid w:val="00DF43F3"/>
    <w:rsid w:val="00DF4C62"/>
    <w:rsid w:val="00DF604E"/>
    <w:rsid w:val="00DF700E"/>
    <w:rsid w:val="00DF7580"/>
    <w:rsid w:val="00E00882"/>
    <w:rsid w:val="00E014A9"/>
    <w:rsid w:val="00E01C69"/>
    <w:rsid w:val="00E02DCE"/>
    <w:rsid w:val="00E06E27"/>
    <w:rsid w:val="00E07153"/>
    <w:rsid w:val="00E077E2"/>
    <w:rsid w:val="00E1081E"/>
    <w:rsid w:val="00E14517"/>
    <w:rsid w:val="00E153A2"/>
    <w:rsid w:val="00E161C0"/>
    <w:rsid w:val="00E16A32"/>
    <w:rsid w:val="00E20E33"/>
    <w:rsid w:val="00E21551"/>
    <w:rsid w:val="00E23292"/>
    <w:rsid w:val="00E256E4"/>
    <w:rsid w:val="00E25E53"/>
    <w:rsid w:val="00E2638A"/>
    <w:rsid w:val="00E26449"/>
    <w:rsid w:val="00E26E3D"/>
    <w:rsid w:val="00E27334"/>
    <w:rsid w:val="00E3039F"/>
    <w:rsid w:val="00E3061F"/>
    <w:rsid w:val="00E32473"/>
    <w:rsid w:val="00E32508"/>
    <w:rsid w:val="00E32FA8"/>
    <w:rsid w:val="00E3415A"/>
    <w:rsid w:val="00E3442B"/>
    <w:rsid w:val="00E344E7"/>
    <w:rsid w:val="00E35A5E"/>
    <w:rsid w:val="00E35C08"/>
    <w:rsid w:val="00E35D26"/>
    <w:rsid w:val="00E3651A"/>
    <w:rsid w:val="00E36A70"/>
    <w:rsid w:val="00E4023E"/>
    <w:rsid w:val="00E41D85"/>
    <w:rsid w:val="00E44199"/>
    <w:rsid w:val="00E44406"/>
    <w:rsid w:val="00E4470B"/>
    <w:rsid w:val="00E44972"/>
    <w:rsid w:val="00E4518D"/>
    <w:rsid w:val="00E46C7E"/>
    <w:rsid w:val="00E474E6"/>
    <w:rsid w:val="00E47955"/>
    <w:rsid w:val="00E47AA5"/>
    <w:rsid w:val="00E508C8"/>
    <w:rsid w:val="00E5199E"/>
    <w:rsid w:val="00E52053"/>
    <w:rsid w:val="00E554FD"/>
    <w:rsid w:val="00E557F8"/>
    <w:rsid w:val="00E56896"/>
    <w:rsid w:val="00E56A59"/>
    <w:rsid w:val="00E57A9F"/>
    <w:rsid w:val="00E60A01"/>
    <w:rsid w:val="00E6257C"/>
    <w:rsid w:val="00E625D7"/>
    <w:rsid w:val="00E62DA3"/>
    <w:rsid w:val="00E6333E"/>
    <w:rsid w:val="00E63508"/>
    <w:rsid w:val="00E63BD2"/>
    <w:rsid w:val="00E64BC4"/>
    <w:rsid w:val="00E6696A"/>
    <w:rsid w:val="00E67F46"/>
    <w:rsid w:val="00E70B18"/>
    <w:rsid w:val="00E721A5"/>
    <w:rsid w:val="00E7290C"/>
    <w:rsid w:val="00E72D33"/>
    <w:rsid w:val="00E738CB"/>
    <w:rsid w:val="00E73C37"/>
    <w:rsid w:val="00E768F6"/>
    <w:rsid w:val="00E76F99"/>
    <w:rsid w:val="00E76FC8"/>
    <w:rsid w:val="00E77457"/>
    <w:rsid w:val="00E77D89"/>
    <w:rsid w:val="00E80992"/>
    <w:rsid w:val="00E81178"/>
    <w:rsid w:val="00E817B6"/>
    <w:rsid w:val="00E8185A"/>
    <w:rsid w:val="00E84247"/>
    <w:rsid w:val="00E84EE1"/>
    <w:rsid w:val="00E85040"/>
    <w:rsid w:val="00E85A9B"/>
    <w:rsid w:val="00E85E29"/>
    <w:rsid w:val="00E8621B"/>
    <w:rsid w:val="00E87579"/>
    <w:rsid w:val="00E90701"/>
    <w:rsid w:val="00E910D1"/>
    <w:rsid w:val="00E924BB"/>
    <w:rsid w:val="00E931EB"/>
    <w:rsid w:val="00E97FB3"/>
    <w:rsid w:val="00EA066F"/>
    <w:rsid w:val="00EA126D"/>
    <w:rsid w:val="00EA148D"/>
    <w:rsid w:val="00EA3FCE"/>
    <w:rsid w:val="00EA5092"/>
    <w:rsid w:val="00EA559B"/>
    <w:rsid w:val="00EA62EB"/>
    <w:rsid w:val="00EA633A"/>
    <w:rsid w:val="00EA6927"/>
    <w:rsid w:val="00EA71EF"/>
    <w:rsid w:val="00EB33E1"/>
    <w:rsid w:val="00EB378D"/>
    <w:rsid w:val="00EB4501"/>
    <w:rsid w:val="00EB5531"/>
    <w:rsid w:val="00EB67E2"/>
    <w:rsid w:val="00EB6D69"/>
    <w:rsid w:val="00EC0A6C"/>
    <w:rsid w:val="00EC172C"/>
    <w:rsid w:val="00EC4269"/>
    <w:rsid w:val="00EC591E"/>
    <w:rsid w:val="00EC68C4"/>
    <w:rsid w:val="00EC696B"/>
    <w:rsid w:val="00EC78ED"/>
    <w:rsid w:val="00ED19D6"/>
    <w:rsid w:val="00ED3569"/>
    <w:rsid w:val="00ED4260"/>
    <w:rsid w:val="00ED4696"/>
    <w:rsid w:val="00ED4F51"/>
    <w:rsid w:val="00ED5802"/>
    <w:rsid w:val="00ED5CD9"/>
    <w:rsid w:val="00ED601B"/>
    <w:rsid w:val="00ED6219"/>
    <w:rsid w:val="00ED6360"/>
    <w:rsid w:val="00ED69FC"/>
    <w:rsid w:val="00ED7016"/>
    <w:rsid w:val="00ED753E"/>
    <w:rsid w:val="00EE0035"/>
    <w:rsid w:val="00EE352E"/>
    <w:rsid w:val="00EE3D93"/>
    <w:rsid w:val="00EE46DA"/>
    <w:rsid w:val="00EE4C1B"/>
    <w:rsid w:val="00EE6E77"/>
    <w:rsid w:val="00EE7946"/>
    <w:rsid w:val="00EF08BE"/>
    <w:rsid w:val="00EF17D5"/>
    <w:rsid w:val="00EF44AE"/>
    <w:rsid w:val="00EF46DE"/>
    <w:rsid w:val="00EF4F63"/>
    <w:rsid w:val="00EF4FA8"/>
    <w:rsid w:val="00EF5C62"/>
    <w:rsid w:val="00F01874"/>
    <w:rsid w:val="00F01B26"/>
    <w:rsid w:val="00F02EFE"/>
    <w:rsid w:val="00F0351F"/>
    <w:rsid w:val="00F03881"/>
    <w:rsid w:val="00F052AE"/>
    <w:rsid w:val="00F05994"/>
    <w:rsid w:val="00F07736"/>
    <w:rsid w:val="00F07DDB"/>
    <w:rsid w:val="00F13636"/>
    <w:rsid w:val="00F161E5"/>
    <w:rsid w:val="00F203B6"/>
    <w:rsid w:val="00F22668"/>
    <w:rsid w:val="00F22917"/>
    <w:rsid w:val="00F22C97"/>
    <w:rsid w:val="00F24819"/>
    <w:rsid w:val="00F24989"/>
    <w:rsid w:val="00F24F80"/>
    <w:rsid w:val="00F26054"/>
    <w:rsid w:val="00F26A2F"/>
    <w:rsid w:val="00F272AC"/>
    <w:rsid w:val="00F3190A"/>
    <w:rsid w:val="00F31B42"/>
    <w:rsid w:val="00F336E2"/>
    <w:rsid w:val="00F34D38"/>
    <w:rsid w:val="00F37A19"/>
    <w:rsid w:val="00F41155"/>
    <w:rsid w:val="00F4146E"/>
    <w:rsid w:val="00F420F5"/>
    <w:rsid w:val="00F4266A"/>
    <w:rsid w:val="00F42781"/>
    <w:rsid w:val="00F428BE"/>
    <w:rsid w:val="00F43383"/>
    <w:rsid w:val="00F50AF2"/>
    <w:rsid w:val="00F50C5C"/>
    <w:rsid w:val="00F50E15"/>
    <w:rsid w:val="00F5158E"/>
    <w:rsid w:val="00F5320E"/>
    <w:rsid w:val="00F53238"/>
    <w:rsid w:val="00F53EA5"/>
    <w:rsid w:val="00F5430E"/>
    <w:rsid w:val="00F54BC2"/>
    <w:rsid w:val="00F55B1F"/>
    <w:rsid w:val="00F6089E"/>
    <w:rsid w:val="00F6381F"/>
    <w:rsid w:val="00F64DF3"/>
    <w:rsid w:val="00F65804"/>
    <w:rsid w:val="00F65E4C"/>
    <w:rsid w:val="00F6674B"/>
    <w:rsid w:val="00F6685A"/>
    <w:rsid w:val="00F713EB"/>
    <w:rsid w:val="00F718A8"/>
    <w:rsid w:val="00F71BB6"/>
    <w:rsid w:val="00F74DF7"/>
    <w:rsid w:val="00F75B9A"/>
    <w:rsid w:val="00F76DA8"/>
    <w:rsid w:val="00F81040"/>
    <w:rsid w:val="00F81596"/>
    <w:rsid w:val="00F83414"/>
    <w:rsid w:val="00F83F3C"/>
    <w:rsid w:val="00F85A29"/>
    <w:rsid w:val="00F86AF8"/>
    <w:rsid w:val="00F86CDA"/>
    <w:rsid w:val="00F9048A"/>
    <w:rsid w:val="00F90566"/>
    <w:rsid w:val="00F908FF"/>
    <w:rsid w:val="00F92FD1"/>
    <w:rsid w:val="00F93301"/>
    <w:rsid w:val="00F938C3"/>
    <w:rsid w:val="00F95020"/>
    <w:rsid w:val="00F97FD9"/>
    <w:rsid w:val="00FA0D2B"/>
    <w:rsid w:val="00FA0E00"/>
    <w:rsid w:val="00FA241E"/>
    <w:rsid w:val="00FA243F"/>
    <w:rsid w:val="00FA3617"/>
    <w:rsid w:val="00FA3CBB"/>
    <w:rsid w:val="00FA49BF"/>
    <w:rsid w:val="00FA51D0"/>
    <w:rsid w:val="00FA548D"/>
    <w:rsid w:val="00FA57AE"/>
    <w:rsid w:val="00FA630C"/>
    <w:rsid w:val="00FA73CD"/>
    <w:rsid w:val="00FB226E"/>
    <w:rsid w:val="00FB2346"/>
    <w:rsid w:val="00FB3846"/>
    <w:rsid w:val="00FB4081"/>
    <w:rsid w:val="00FB5B38"/>
    <w:rsid w:val="00FC0E09"/>
    <w:rsid w:val="00FC23CE"/>
    <w:rsid w:val="00FC2B1B"/>
    <w:rsid w:val="00FC3300"/>
    <w:rsid w:val="00FC33E3"/>
    <w:rsid w:val="00FC4C62"/>
    <w:rsid w:val="00FC6188"/>
    <w:rsid w:val="00FC74D8"/>
    <w:rsid w:val="00FD06D0"/>
    <w:rsid w:val="00FD0FDC"/>
    <w:rsid w:val="00FD1DFD"/>
    <w:rsid w:val="00FD3F9C"/>
    <w:rsid w:val="00FD4013"/>
    <w:rsid w:val="00FD47D6"/>
    <w:rsid w:val="00FD6B96"/>
    <w:rsid w:val="00FD6F9F"/>
    <w:rsid w:val="00FD773E"/>
    <w:rsid w:val="00FD7F38"/>
    <w:rsid w:val="00FE1DE1"/>
    <w:rsid w:val="00FE34DF"/>
    <w:rsid w:val="00FE3FCE"/>
    <w:rsid w:val="00FE67C2"/>
    <w:rsid w:val="00FE6A78"/>
    <w:rsid w:val="00FF09A2"/>
    <w:rsid w:val="00FF111F"/>
    <w:rsid w:val="00FF1B91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07D4DE"/>
  <w15:docId w15:val="{DD3BC2CA-2B90-4484-8FEB-FD043288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qFormat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964E7"/>
    <w:rPr>
      <w:sz w:val="24"/>
    </w:rPr>
  </w:style>
  <w:style w:type="paragraph" w:styleId="1">
    <w:name w:val="heading 1"/>
    <w:basedOn w:val="a0"/>
    <w:next w:val="198"/>
    <w:link w:val="10"/>
    <w:qFormat/>
    <w:rsid w:val="007964E7"/>
    <w:pPr>
      <w:keepNext/>
      <w:keepLines/>
      <w:pageBreakBefore/>
      <w:numPr>
        <w:numId w:val="1"/>
      </w:numPr>
      <w:spacing w:after="360" w:line="360" w:lineRule="auto"/>
      <w:jc w:val="center"/>
      <w:outlineLvl w:val="0"/>
    </w:pPr>
    <w:rPr>
      <w:rFonts w:ascii="Arial" w:hAnsi="Arial"/>
      <w:b/>
      <w:caps/>
      <w:sz w:val="32"/>
      <w:szCs w:val="28"/>
      <w:lang w:val="x-none" w:eastAsia="x-none"/>
    </w:rPr>
  </w:style>
  <w:style w:type="paragraph" w:styleId="2">
    <w:name w:val="heading 2"/>
    <w:basedOn w:val="a0"/>
    <w:next w:val="198"/>
    <w:link w:val="20"/>
    <w:qFormat/>
    <w:rsid w:val="007964E7"/>
    <w:pPr>
      <w:keepNext/>
      <w:keepLines/>
      <w:numPr>
        <w:ilvl w:val="1"/>
        <w:numId w:val="1"/>
      </w:numPr>
      <w:spacing w:before="480" w:after="320" w:line="360" w:lineRule="auto"/>
      <w:jc w:val="both"/>
      <w:outlineLvl w:val="1"/>
    </w:pPr>
    <w:rPr>
      <w:rFonts w:ascii="Arial" w:hAnsi="Arial"/>
      <w:b/>
      <w:sz w:val="32"/>
    </w:rPr>
  </w:style>
  <w:style w:type="paragraph" w:styleId="3">
    <w:name w:val="heading 3"/>
    <w:basedOn w:val="a0"/>
    <w:next w:val="198"/>
    <w:link w:val="30"/>
    <w:qFormat/>
    <w:rsid w:val="007964E7"/>
    <w:pPr>
      <w:keepNext/>
      <w:keepLines/>
      <w:numPr>
        <w:ilvl w:val="2"/>
        <w:numId w:val="1"/>
      </w:numPr>
      <w:spacing w:before="480" w:after="280" w:line="360" w:lineRule="auto"/>
      <w:jc w:val="both"/>
      <w:outlineLvl w:val="2"/>
    </w:pPr>
    <w:rPr>
      <w:rFonts w:ascii="Arial" w:hAnsi="Arial"/>
      <w:b/>
      <w:bCs/>
      <w:sz w:val="28"/>
    </w:rPr>
  </w:style>
  <w:style w:type="paragraph" w:styleId="4">
    <w:name w:val="heading 4"/>
    <w:basedOn w:val="a0"/>
    <w:next w:val="198"/>
    <w:link w:val="40"/>
    <w:qFormat/>
    <w:rsid w:val="007964E7"/>
    <w:pPr>
      <w:keepNext/>
      <w:keepLines/>
      <w:numPr>
        <w:ilvl w:val="3"/>
        <w:numId w:val="1"/>
      </w:numPr>
      <w:spacing w:before="480" w:after="240" w:line="360" w:lineRule="auto"/>
      <w:jc w:val="both"/>
      <w:outlineLvl w:val="3"/>
    </w:pPr>
    <w:rPr>
      <w:rFonts w:ascii="Arial" w:hAnsi="Arial"/>
      <w:b/>
    </w:rPr>
  </w:style>
  <w:style w:type="paragraph" w:styleId="5">
    <w:name w:val="heading 5"/>
    <w:basedOn w:val="a0"/>
    <w:next w:val="198"/>
    <w:link w:val="50"/>
    <w:qFormat/>
    <w:rsid w:val="007964E7"/>
    <w:pPr>
      <w:keepNext/>
      <w:numPr>
        <w:ilvl w:val="4"/>
        <w:numId w:val="1"/>
      </w:numPr>
      <w:spacing w:before="480" w:after="240" w:line="360" w:lineRule="auto"/>
      <w:jc w:val="both"/>
      <w:outlineLvl w:val="4"/>
    </w:pPr>
    <w:rPr>
      <w:rFonts w:ascii="Arial" w:hAnsi="Arial"/>
      <w:bCs/>
      <w:i/>
      <w:iCs/>
      <w:sz w:val="22"/>
      <w:szCs w:val="26"/>
    </w:rPr>
  </w:style>
  <w:style w:type="paragraph" w:styleId="6">
    <w:name w:val="heading 6"/>
    <w:basedOn w:val="a0"/>
    <w:next w:val="198"/>
    <w:link w:val="60"/>
    <w:qFormat/>
    <w:rsid w:val="007964E7"/>
    <w:pPr>
      <w:keepNext/>
      <w:numPr>
        <w:ilvl w:val="5"/>
        <w:numId w:val="1"/>
      </w:numPr>
      <w:spacing w:before="480" w:after="240" w:line="360" w:lineRule="auto"/>
      <w:jc w:val="both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0"/>
    <w:next w:val="a0"/>
    <w:link w:val="70"/>
    <w:semiHidden/>
    <w:qFormat/>
    <w:rsid w:val="007964E7"/>
    <w:pPr>
      <w:keepNext/>
      <w:numPr>
        <w:ilvl w:val="6"/>
        <w:numId w:val="1"/>
      </w:numPr>
      <w:spacing w:before="120"/>
      <w:outlineLvl w:val="6"/>
    </w:pPr>
    <w:rPr>
      <w:i/>
      <w:lang w:eastAsia="en-US"/>
    </w:rPr>
  </w:style>
  <w:style w:type="paragraph" w:styleId="8">
    <w:name w:val="heading 8"/>
    <w:basedOn w:val="a0"/>
    <w:next w:val="a0"/>
    <w:link w:val="80"/>
    <w:semiHidden/>
    <w:qFormat/>
    <w:rsid w:val="007964E7"/>
    <w:pPr>
      <w:keepNext/>
      <w:numPr>
        <w:ilvl w:val="7"/>
        <w:numId w:val="1"/>
      </w:numPr>
      <w:spacing w:before="120"/>
      <w:outlineLvl w:val="7"/>
    </w:pPr>
    <w:rPr>
      <w:lang w:eastAsia="en-US"/>
    </w:rPr>
  </w:style>
  <w:style w:type="paragraph" w:styleId="9">
    <w:name w:val="heading 9"/>
    <w:basedOn w:val="a0"/>
    <w:next w:val="a0"/>
    <w:link w:val="90"/>
    <w:semiHidden/>
    <w:qFormat/>
    <w:rsid w:val="007964E7"/>
    <w:pPr>
      <w:keepNext/>
      <w:numPr>
        <w:ilvl w:val="8"/>
        <w:numId w:val="1"/>
      </w:numPr>
      <w:spacing w:before="120"/>
      <w:outlineLvl w:val="8"/>
    </w:pPr>
    <w:rPr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964E7"/>
    <w:rPr>
      <w:rFonts w:ascii="Arial" w:hAnsi="Arial"/>
      <w:b/>
      <w:caps/>
      <w:sz w:val="32"/>
      <w:szCs w:val="28"/>
      <w:lang w:val="x-none" w:eastAsia="x-none"/>
    </w:rPr>
  </w:style>
  <w:style w:type="character" w:customStyle="1" w:styleId="20">
    <w:name w:val="Заголовок 2 Знак"/>
    <w:link w:val="2"/>
    <w:rsid w:val="007964E7"/>
    <w:rPr>
      <w:rFonts w:ascii="Arial" w:hAnsi="Arial"/>
      <w:b/>
      <w:sz w:val="32"/>
    </w:rPr>
  </w:style>
  <w:style w:type="character" w:customStyle="1" w:styleId="30">
    <w:name w:val="Заголовок 3 Знак"/>
    <w:link w:val="3"/>
    <w:rsid w:val="007964E7"/>
    <w:rPr>
      <w:rFonts w:ascii="Arial" w:hAnsi="Arial"/>
      <w:b/>
      <w:bCs/>
      <w:sz w:val="28"/>
    </w:rPr>
  </w:style>
  <w:style w:type="character" w:customStyle="1" w:styleId="40">
    <w:name w:val="Заголовок 4 Знак"/>
    <w:link w:val="4"/>
    <w:rsid w:val="007964E7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7964E7"/>
    <w:rPr>
      <w:rFonts w:ascii="Arial" w:hAnsi="Arial"/>
      <w:bCs/>
      <w:i/>
      <w:iCs/>
      <w:sz w:val="22"/>
      <w:szCs w:val="26"/>
    </w:rPr>
  </w:style>
  <w:style w:type="character" w:customStyle="1" w:styleId="60">
    <w:name w:val="Заголовок 6 Знак"/>
    <w:link w:val="6"/>
    <w:rsid w:val="007964E7"/>
    <w:rPr>
      <w:rFonts w:ascii="Arial" w:hAnsi="Arial"/>
      <w:i/>
      <w:sz w:val="22"/>
      <w:lang w:eastAsia="en-US"/>
    </w:rPr>
  </w:style>
  <w:style w:type="character" w:customStyle="1" w:styleId="70">
    <w:name w:val="Заголовок 7 Знак"/>
    <w:link w:val="7"/>
    <w:semiHidden/>
    <w:rsid w:val="007964E7"/>
    <w:rPr>
      <w:i/>
      <w:sz w:val="24"/>
      <w:lang w:eastAsia="en-US"/>
    </w:rPr>
  </w:style>
  <w:style w:type="character" w:customStyle="1" w:styleId="80">
    <w:name w:val="Заголовок 8 Знак"/>
    <w:link w:val="8"/>
    <w:semiHidden/>
    <w:rsid w:val="007964E7"/>
    <w:rPr>
      <w:sz w:val="24"/>
      <w:lang w:eastAsia="en-US"/>
    </w:rPr>
  </w:style>
  <w:style w:type="character" w:customStyle="1" w:styleId="90">
    <w:name w:val="Заголовок 9 Знак"/>
    <w:link w:val="9"/>
    <w:semiHidden/>
    <w:rsid w:val="007964E7"/>
    <w:rPr>
      <w:sz w:val="24"/>
      <w:lang w:eastAsia="en-US"/>
    </w:rPr>
  </w:style>
  <w:style w:type="paragraph" w:styleId="a4">
    <w:name w:val="List Paragraph"/>
    <w:basedOn w:val="a0"/>
    <w:uiPriority w:val="34"/>
    <w:semiHidden/>
    <w:qFormat/>
    <w:rsid w:val="001B061D"/>
    <w:pPr>
      <w:ind w:left="720"/>
      <w:contextualSpacing/>
    </w:pPr>
  </w:style>
  <w:style w:type="paragraph" w:styleId="11">
    <w:name w:val="toc 1"/>
    <w:basedOn w:val="198"/>
    <w:next w:val="198"/>
    <w:autoRedefine/>
    <w:rsid w:val="007964E7"/>
    <w:pPr>
      <w:tabs>
        <w:tab w:val="left" w:pos="357"/>
        <w:tab w:val="right" w:leader="dot" w:pos="10206"/>
      </w:tabs>
      <w:spacing w:before="120" w:after="60" w:line="240" w:lineRule="auto"/>
      <w:ind w:left="357" w:hanging="357"/>
      <w:jc w:val="left"/>
    </w:pPr>
    <w:rPr>
      <w:noProof/>
      <w:szCs w:val="24"/>
    </w:rPr>
  </w:style>
  <w:style w:type="paragraph" w:styleId="a5">
    <w:name w:val="footnote text"/>
    <w:basedOn w:val="198"/>
    <w:link w:val="a6"/>
    <w:rsid w:val="007964E7"/>
    <w:pPr>
      <w:spacing w:after="60" w:line="240" w:lineRule="auto"/>
    </w:pPr>
    <w:rPr>
      <w:sz w:val="18"/>
    </w:rPr>
  </w:style>
  <w:style w:type="paragraph" w:styleId="21">
    <w:name w:val="toc 2"/>
    <w:basedOn w:val="198"/>
    <w:next w:val="198"/>
    <w:autoRedefine/>
    <w:rsid w:val="007964E7"/>
    <w:pPr>
      <w:tabs>
        <w:tab w:val="left" w:pos="851"/>
        <w:tab w:val="right" w:leader="dot" w:pos="10206"/>
      </w:tabs>
      <w:spacing w:after="60" w:line="240" w:lineRule="auto"/>
      <w:ind w:left="850" w:hanging="493"/>
      <w:jc w:val="left"/>
    </w:pPr>
    <w:rPr>
      <w:szCs w:val="24"/>
    </w:rPr>
  </w:style>
  <w:style w:type="paragraph" w:styleId="31">
    <w:name w:val="toc 3"/>
    <w:basedOn w:val="198"/>
    <w:next w:val="198"/>
    <w:autoRedefine/>
    <w:rsid w:val="007964E7"/>
    <w:pPr>
      <w:tabs>
        <w:tab w:val="left" w:pos="1588"/>
        <w:tab w:val="right" w:leader="dot" w:pos="10206"/>
      </w:tabs>
      <w:spacing w:after="60" w:line="240" w:lineRule="auto"/>
      <w:ind w:left="1588" w:hanging="737"/>
      <w:jc w:val="left"/>
    </w:pPr>
    <w:rPr>
      <w:iCs/>
      <w:szCs w:val="24"/>
    </w:rPr>
  </w:style>
  <w:style w:type="character" w:customStyle="1" w:styleId="a6">
    <w:name w:val="Текст сноски Знак"/>
    <w:basedOn w:val="a1"/>
    <w:link w:val="a5"/>
    <w:rsid w:val="007964E7"/>
    <w:rPr>
      <w:sz w:val="18"/>
      <w:lang w:eastAsia="x-none"/>
    </w:rPr>
  </w:style>
  <w:style w:type="paragraph" w:styleId="a7">
    <w:name w:val="Revision"/>
    <w:hidden/>
    <w:uiPriority w:val="99"/>
    <w:semiHidden/>
    <w:rsid w:val="007964E7"/>
    <w:rPr>
      <w:sz w:val="24"/>
      <w:lang w:eastAsia="en-US"/>
    </w:rPr>
  </w:style>
  <w:style w:type="character" w:styleId="a8">
    <w:name w:val="FollowedHyperlink"/>
    <w:rsid w:val="007964E7"/>
    <w:rPr>
      <w:color w:val="auto"/>
    </w:rPr>
  </w:style>
  <w:style w:type="character" w:styleId="a9">
    <w:name w:val="footnote reference"/>
    <w:basedOn w:val="a1"/>
    <w:semiHidden/>
    <w:rsid w:val="007964E7"/>
    <w:rPr>
      <w:vertAlign w:val="superscript"/>
    </w:rPr>
  </w:style>
  <w:style w:type="paragraph" w:styleId="aa">
    <w:name w:val="header"/>
    <w:basedOn w:val="198"/>
    <w:link w:val="ab"/>
    <w:rsid w:val="007964E7"/>
    <w:pPr>
      <w:spacing w:after="120" w:line="240" w:lineRule="auto"/>
      <w:ind w:firstLine="0"/>
      <w:jc w:val="center"/>
    </w:pPr>
  </w:style>
  <w:style w:type="character" w:customStyle="1" w:styleId="ab">
    <w:name w:val="Верхний колонтитул Знак"/>
    <w:basedOn w:val="a1"/>
    <w:link w:val="aa"/>
    <w:rsid w:val="007964E7"/>
    <w:rPr>
      <w:sz w:val="24"/>
      <w:lang w:eastAsia="x-none"/>
    </w:rPr>
  </w:style>
  <w:style w:type="paragraph" w:styleId="ac">
    <w:name w:val="footer"/>
    <w:basedOn w:val="198"/>
    <w:link w:val="ad"/>
    <w:rsid w:val="007964E7"/>
    <w:pPr>
      <w:spacing w:before="20" w:after="120"/>
      <w:ind w:firstLine="0"/>
      <w:jc w:val="center"/>
    </w:pPr>
    <w:rPr>
      <w:sz w:val="20"/>
    </w:rPr>
  </w:style>
  <w:style w:type="character" w:customStyle="1" w:styleId="ad">
    <w:name w:val="Нижний колонтитул Знак"/>
    <w:basedOn w:val="a1"/>
    <w:link w:val="ac"/>
    <w:rsid w:val="007964E7"/>
    <w:rPr>
      <w:lang w:eastAsia="x-none"/>
    </w:rPr>
  </w:style>
  <w:style w:type="numbering" w:customStyle="1" w:styleId="a">
    <w:name w:val="Приложение"/>
    <w:uiPriority w:val="99"/>
    <w:rsid w:val="007964E7"/>
    <w:pPr>
      <w:numPr>
        <w:numId w:val="8"/>
      </w:numPr>
    </w:pPr>
  </w:style>
  <w:style w:type="paragraph" w:styleId="ae">
    <w:name w:val="caption"/>
    <w:basedOn w:val="198"/>
    <w:next w:val="198"/>
    <w:unhideWhenUsed/>
    <w:rsid w:val="007964E7"/>
    <w:pPr>
      <w:spacing w:after="200"/>
    </w:pPr>
    <w:rPr>
      <w:bCs/>
      <w:szCs w:val="18"/>
    </w:rPr>
  </w:style>
  <w:style w:type="character" w:customStyle="1" w:styleId="af">
    <w:name w:val="Основной текст Знак"/>
    <w:semiHidden/>
    <w:rsid w:val="007964E7"/>
    <w:rPr>
      <w:rFonts w:ascii="Arial" w:hAnsi="Arial"/>
      <w:sz w:val="24"/>
    </w:rPr>
  </w:style>
  <w:style w:type="character" w:customStyle="1" w:styleId="af0">
    <w:name w:val="Текст примечания Знак"/>
    <w:semiHidden/>
    <w:rsid w:val="007964E7"/>
    <w:rPr>
      <w:rFonts w:ascii="Arial" w:hAnsi="Arial"/>
    </w:rPr>
  </w:style>
  <w:style w:type="character" w:customStyle="1" w:styleId="af1">
    <w:name w:val="Тема примечания Знак"/>
    <w:semiHidden/>
    <w:rsid w:val="007964E7"/>
    <w:rPr>
      <w:rFonts w:ascii="Arial" w:hAnsi="Arial"/>
      <w:b/>
      <w:bCs/>
    </w:rPr>
  </w:style>
  <w:style w:type="character" w:customStyle="1" w:styleId="af2">
    <w:name w:val="Текст выноски Знак"/>
    <w:semiHidden/>
    <w:rsid w:val="007964E7"/>
    <w:rPr>
      <w:rFonts w:ascii="Tahoma" w:hAnsi="Tahoma" w:cs="Tahoma"/>
      <w:sz w:val="16"/>
      <w:szCs w:val="16"/>
    </w:rPr>
  </w:style>
  <w:style w:type="paragraph" w:styleId="af3">
    <w:name w:val="annotation text"/>
    <w:basedOn w:val="a0"/>
    <w:link w:val="12"/>
    <w:semiHidden/>
    <w:rsid w:val="007964E7"/>
    <w:rPr>
      <w:sz w:val="20"/>
    </w:rPr>
  </w:style>
  <w:style w:type="character" w:customStyle="1" w:styleId="12">
    <w:name w:val="Текст примечания Знак1"/>
    <w:basedOn w:val="a1"/>
    <w:link w:val="af3"/>
    <w:semiHidden/>
    <w:rsid w:val="007964E7"/>
  </w:style>
  <w:style w:type="character" w:styleId="af4">
    <w:name w:val="annotation reference"/>
    <w:semiHidden/>
    <w:rsid w:val="007964E7"/>
    <w:rPr>
      <w:sz w:val="16"/>
      <w:szCs w:val="16"/>
    </w:rPr>
  </w:style>
  <w:style w:type="character" w:styleId="af5">
    <w:name w:val="page number"/>
    <w:rsid w:val="007964E7"/>
  </w:style>
  <w:style w:type="paragraph" w:styleId="af6">
    <w:name w:val="Body Text"/>
    <w:basedOn w:val="a0"/>
    <w:link w:val="13"/>
    <w:semiHidden/>
    <w:unhideWhenUsed/>
    <w:rsid w:val="007964E7"/>
    <w:pPr>
      <w:spacing w:after="120"/>
    </w:pPr>
  </w:style>
  <w:style w:type="character" w:customStyle="1" w:styleId="13">
    <w:name w:val="Основной текст Знак1"/>
    <w:basedOn w:val="a1"/>
    <w:link w:val="af6"/>
    <w:semiHidden/>
    <w:rsid w:val="007964E7"/>
    <w:rPr>
      <w:sz w:val="24"/>
    </w:rPr>
  </w:style>
  <w:style w:type="paragraph" w:styleId="af7">
    <w:name w:val="annotation subject"/>
    <w:basedOn w:val="af3"/>
    <w:next w:val="af3"/>
    <w:link w:val="14"/>
    <w:semiHidden/>
    <w:rsid w:val="007964E7"/>
    <w:rPr>
      <w:b/>
      <w:bCs/>
    </w:rPr>
  </w:style>
  <w:style w:type="character" w:customStyle="1" w:styleId="14">
    <w:name w:val="Тема примечания Знак1"/>
    <w:basedOn w:val="12"/>
    <w:link w:val="af7"/>
    <w:semiHidden/>
    <w:rsid w:val="007964E7"/>
    <w:rPr>
      <w:b/>
      <w:bCs/>
    </w:rPr>
  </w:style>
  <w:style w:type="paragraph" w:styleId="af8">
    <w:name w:val="Balloon Text"/>
    <w:basedOn w:val="a0"/>
    <w:link w:val="15"/>
    <w:semiHidden/>
    <w:rsid w:val="007964E7"/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1"/>
    <w:link w:val="af8"/>
    <w:semiHidden/>
    <w:rsid w:val="007964E7"/>
    <w:rPr>
      <w:rFonts w:ascii="Tahoma" w:hAnsi="Tahoma" w:cs="Tahoma"/>
      <w:sz w:val="16"/>
      <w:szCs w:val="16"/>
    </w:rPr>
  </w:style>
  <w:style w:type="character" w:styleId="af9">
    <w:name w:val="Hyperlink"/>
    <w:rsid w:val="007964E7"/>
    <w:rPr>
      <w:color w:val="0000FF"/>
      <w:u w:val="single"/>
    </w:rPr>
  </w:style>
  <w:style w:type="character" w:customStyle="1" w:styleId="199">
    <w:name w:val="19_Знак_Сообщение_системы"/>
    <w:qFormat/>
    <w:rsid w:val="007964E7"/>
    <w:rPr>
      <w:rFonts w:ascii="Calibri" w:hAnsi="Calibri"/>
    </w:rPr>
  </w:style>
  <w:style w:type="paragraph" w:customStyle="1" w:styleId="198">
    <w:name w:val="19_Абзац_Обычный"/>
    <w:link w:val="19a"/>
    <w:qFormat/>
    <w:rsid w:val="007964E7"/>
    <w:pPr>
      <w:spacing w:line="360" w:lineRule="auto"/>
      <w:ind w:firstLine="720"/>
      <w:jc w:val="both"/>
    </w:pPr>
    <w:rPr>
      <w:sz w:val="24"/>
      <w:lang w:eastAsia="x-none"/>
    </w:rPr>
  </w:style>
  <w:style w:type="character" w:customStyle="1" w:styleId="19a">
    <w:name w:val="19_Абзац_Обычный Знак"/>
    <w:link w:val="198"/>
    <w:rsid w:val="007964E7"/>
    <w:rPr>
      <w:sz w:val="24"/>
      <w:lang w:eastAsia="x-none"/>
    </w:rPr>
  </w:style>
  <w:style w:type="paragraph" w:customStyle="1" w:styleId="1912">
    <w:name w:val="19_Заголовок_1_Приложение"/>
    <w:basedOn w:val="198"/>
    <w:next w:val="1914"/>
    <w:qFormat/>
    <w:rsid w:val="007964E7"/>
    <w:pPr>
      <w:keepNext/>
      <w:keepLines/>
      <w:pageBreakBefore/>
      <w:numPr>
        <w:numId w:val="10"/>
      </w:numPr>
      <w:spacing w:after="240"/>
      <w:jc w:val="right"/>
    </w:pPr>
    <w:rPr>
      <w:rFonts w:ascii="Arial" w:hAnsi="Arial"/>
      <w:sz w:val="28"/>
    </w:rPr>
  </w:style>
  <w:style w:type="paragraph" w:customStyle="1" w:styleId="1921">
    <w:name w:val="19_Заголовок_2_Приложение"/>
    <w:basedOn w:val="198"/>
    <w:next w:val="198"/>
    <w:qFormat/>
    <w:rsid w:val="007964E7"/>
    <w:pPr>
      <w:keepNext/>
      <w:keepLines/>
      <w:numPr>
        <w:ilvl w:val="1"/>
        <w:numId w:val="10"/>
      </w:numPr>
      <w:spacing w:before="480" w:after="240"/>
      <w:outlineLvl w:val="1"/>
    </w:pPr>
    <w:rPr>
      <w:rFonts w:ascii="Arial" w:hAnsi="Arial"/>
      <w:b/>
      <w:sz w:val="32"/>
      <w:szCs w:val="24"/>
    </w:rPr>
  </w:style>
  <w:style w:type="paragraph" w:customStyle="1" w:styleId="1931">
    <w:name w:val="19_Заголовок_3_Приложение"/>
    <w:basedOn w:val="198"/>
    <w:next w:val="198"/>
    <w:qFormat/>
    <w:rsid w:val="007964E7"/>
    <w:pPr>
      <w:keepNext/>
      <w:keepLines/>
      <w:numPr>
        <w:ilvl w:val="2"/>
        <w:numId w:val="10"/>
      </w:numPr>
      <w:spacing w:before="480" w:after="240"/>
      <w:outlineLvl w:val="2"/>
    </w:pPr>
    <w:rPr>
      <w:rFonts w:ascii="Arial" w:hAnsi="Arial"/>
      <w:b/>
      <w:sz w:val="28"/>
      <w:szCs w:val="22"/>
    </w:rPr>
  </w:style>
  <w:style w:type="character" w:customStyle="1" w:styleId="19b">
    <w:name w:val="19_Знак_Подчеркнутый"/>
    <w:rsid w:val="007964E7"/>
    <w:rPr>
      <w:u w:val="single"/>
    </w:rPr>
  </w:style>
  <w:style w:type="paragraph" w:customStyle="1" w:styleId="196">
    <w:name w:val="19_Список_Библиография"/>
    <w:basedOn w:val="198"/>
    <w:rsid w:val="007964E7"/>
    <w:pPr>
      <w:numPr>
        <w:numId w:val="2"/>
      </w:numPr>
    </w:pPr>
    <w:rPr>
      <w:rFonts w:cs="Arial"/>
      <w:bCs/>
      <w:szCs w:val="28"/>
    </w:rPr>
  </w:style>
  <w:style w:type="character" w:customStyle="1" w:styleId="19c">
    <w:name w:val="19_Колонтитул_Обозначение_документа Знак"/>
    <w:basedOn w:val="19a"/>
    <w:link w:val="19d"/>
    <w:rsid w:val="00B9233F"/>
    <w:rPr>
      <w:sz w:val="22"/>
      <w:lang w:eastAsia="x-none"/>
    </w:rPr>
  </w:style>
  <w:style w:type="paragraph" w:customStyle="1" w:styleId="19e">
    <w:name w:val="19_Колонтитул_Строка_изменений"/>
    <w:basedOn w:val="198"/>
    <w:rsid w:val="007964E7"/>
    <w:pPr>
      <w:spacing w:line="240" w:lineRule="auto"/>
      <w:ind w:firstLine="0"/>
      <w:jc w:val="center"/>
    </w:pPr>
    <w:rPr>
      <w:sz w:val="20"/>
    </w:rPr>
  </w:style>
  <w:style w:type="paragraph" w:customStyle="1" w:styleId="19f">
    <w:name w:val="19_ЛУ_Название"/>
    <w:basedOn w:val="198"/>
    <w:rsid w:val="007964E7"/>
    <w:pPr>
      <w:spacing w:before="20" w:after="120"/>
      <w:ind w:firstLine="0"/>
      <w:jc w:val="center"/>
    </w:pPr>
    <w:rPr>
      <w:b/>
      <w:caps/>
      <w:sz w:val="32"/>
      <w:szCs w:val="28"/>
    </w:rPr>
  </w:style>
  <w:style w:type="paragraph" w:customStyle="1" w:styleId="19f0">
    <w:name w:val="19_ЛУ_Подпись"/>
    <w:basedOn w:val="198"/>
    <w:rsid w:val="007964E7"/>
    <w:pPr>
      <w:spacing w:before="20" w:after="120" w:line="240" w:lineRule="auto"/>
      <w:ind w:firstLine="0"/>
      <w:jc w:val="center"/>
    </w:pPr>
    <w:rPr>
      <w:sz w:val="22"/>
    </w:rPr>
  </w:style>
  <w:style w:type="character" w:customStyle="1" w:styleId="19f1">
    <w:name w:val="19_Знак_Элемент_интерфейса"/>
    <w:rsid w:val="007964E7"/>
    <w:rPr>
      <w:b/>
    </w:rPr>
  </w:style>
  <w:style w:type="paragraph" w:customStyle="1" w:styleId="1915">
    <w:name w:val="19_Заголовок_1_Дополнительный"/>
    <w:basedOn w:val="198"/>
    <w:next w:val="198"/>
    <w:link w:val="1916"/>
    <w:qFormat/>
    <w:rsid w:val="007964E7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2"/>
    </w:rPr>
  </w:style>
  <w:style w:type="character" w:customStyle="1" w:styleId="1916">
    <w:name w:val="19_Заголовок_1_Дополнительный Знак"/>
    <w:basedOn w:val="19a"/>
    <w:link w:val="1915"/>
    <w:rsid w:val="00B9233F"/>
    <w:rPr>
      <w:rFonts w:ascii="Arial" w:hAnsi="Arial"/>
      <w:b/>
      <w:caps/>
      <w:sz w:val="32"/>
      <w:lang w:eastAsia="x-none"/>
    </w:rPr>
  </w:style>
  <w:style w:type="character" w:customStyle="1" w:styleId="1917">
    <w:name w:val="19_Заголовок_1_Не_включенный_в_оглавление Знак"/>
    <w:basedOn w:val="1916"/>
    <w:link w:val="1918"/>
    <w:rsid w:val="00B9233F"/>
    <w:rPr>
      <w:rFonts w:ascii="Arial" w:hAnsi="Arial" w:cs="Arial"/>
      <w:b/>
      <w:bCs/>
      <w:caps/>
      <w:sz w:val="32"/>
      <w:szCs w:val="28"/>
      <w:lang w:val="x-none" w:eastAsia="x-none"/>
    </w:rPr>
  </w:style>
  <w:style w:type="paragraph" w:customStyle="1" w:styleId="19f2">
    <w:name w:val="19_Пример"/>
    <w:basedOn w:val="198"/>
    <w:rsid w:val="007964E7"/>
    <w:pPr>
      <w:spacing w:before="360" w:after="360"/>
      <w:ind w:left="720" w:firstLine="0"/>
      <w:contextualSpacing/>
    </w:pPr>
  </w:style>
  <w:style w:type="paragraph" w:customStyle="1" w:styleId="19f3">
    <w:name w:val="19_Рисунок_Изображение"/>
    <w:basedOn w:val="198"/>
    <w:next w:val="19f4"/>
    <w:rsid w:val="007964E7"/>
    <w:pPr>
      <w:keepNext/>
      <w:spacing w:before="360"/>
      <w:ind w:firstLine="0"/>
      <w:jc w:val="center"/>
    </w:pPr>
  </w:style>
  <w:style w:type="paragraph" w:customStyle="1" w:styleId="19f4">
    <w:name w:val="19_Рисунок_Название"/>
    <w:basedOn w:val="198"/>
    <w:next w:val="198"/>
    <w:rsid w:val="007964E7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19f5">
    <w:name w:val="19_Знак_Курсив"/>
    <w:rsid w:val="007964E7"/>
    <w:rPr>
      <w:b w:val="0"/>
      <w:i/>
    </w:rPr>
  </w:style>
  <w:style w:type="character" w:customStyle="1" w:styleId="19f6">
    <w:name w:val="19_Знак_Название_файла"/>
    <w:qFormat/>
    <w:rsid w:val="007964E7"/>
    <w:rPr>
      <w:rFonts w:ascii="Calibri" w:hAnsi="Calibri"/>
    </w:rPr>
  </w:style>
  <w:style w:type="character" w:customStyle="1" w:styleId="19f7">
    <w:name w:val="19_Знак_Термин"/>
    <w:qFormat/>
    <w:rsid w:val="007964E7"/>
    <w:rPr>
      <w:i/>
    </w:rPr>
  </w:style>
  <w:style w:type="character" w:customStyle="1" w:styleId="19f8">
    <w:name w:val="19_Знак_Полужирный"/>
    <w:qFormat/>
    <w:rsid w:val="007964E7"/>
    <w:rPr>
      <w:b/>
    </w:rPr>
  </w:style>
  <w:style w:type="character" w:customStyle="1" w:styleId="19f9">
    <w:name w:val="19_Знак_Верхний_индекс"/>
    <w:rsid w:val="007964E7"/>
    <w:rPr>
      <w:vertAlign w:val="superscript"/>
    </w:rPr>
  </w:style>
  <w:style w:type="character" w:customStyle="1" w:styleId="1924">
    <w:name w:val="19_Список_Марк_2 Знак"/>
    <w:link w:val="1920"/>
    <w:rsid w:val="00CE4D1E"/>
    <w:rPr>
      <w:sz w:val="24"/>
      <w:lang w:eastAsia="x-none"/>
    </w:rPr>
  </w:style>
  <w:style w:type="paragraph" w:customStyle="1" w:styleId="1920">
    <w:name w:val="19_Список_Марк_2"/>
    <w:basedOn w:val="198"/>
    <w:link w:val="1924"/>
    <w:qFormat/>
    <w:rsid w:val="007964E7"/>
    <w:pPr>
      <w:numPr>
        <w:ilvl w:val="1"/>
        <w:numId w:val="34"/>
      </w:numPr>
    </w:pPr>
  </w:style>
  <w:style w:type="paragraph" w:customStyle="1" w:styleId="19fa">
    <w:name w:val="19_Таблица_Заголовок_Продолжение"/>
    <w:basedOn w:val="19fb"/>
    <w:rsid w:val="007964E7"/>
    <w:pPr>
      <w:pageBreakBefore/>
      <w:spacing w:before="0"/>
      <w:jc w:val="left"/>
    </w:pPr>
    <w:rPr>
      <w:i/>
    </w:rPr>
  </w:style>
  <w:style w:type="paragraph" w:customStyle="1" w:styleId="19fc">
    <w:name w:val="19_Врезка_Примечание"/>
    <w:basedOn w:val="198"/>
    <w:qFormat/>
    <w:rsid w:val="007964E7"/>
    <w:pPr>
      <w:keepLines/>
      <w:spacing w:before="240" w:after="360" w:line="240" w:lineRule="auto"/>
      <w:ind w:left="720" w:firstLine="0"/>
    </w:pPr>
  </w:style>
  <w:style w:type="paragraph" w:customStyle="1" w:styleId="1911">
    <w:name w:val="19_Список_Марк_1"/>
    <w:basedOn w:val="198"/>
    <w:link w:val="1919"/>
    <w:qFormat/>
    <w:rsid w:val="007964E7"/>
    <w:pPr>
      <w:numPr>
        <w:numId w:val="34"/>
      </w:numPr>
    </w:pPr>
  </w:style>
  <w:style w:type="character" w:customStyle="1" w:styleId="1919">
    <w:name w:val="19_Список_Марк_1 Знак"/>
    <w:link w:val="1911"/>
    <w:rsid w:val="00B9233F"/>
    <w:rPr>
      <w:sz w:val="24"/>
      <w:lang w:eastAsia="x-none"/>
    </w:rPr>
  </w:style>
  <w:style w:type="paragraph" w:customStyle="1" w:styleId="1913">
    <w:name w:val="19_Список_Нум_1"/>
    <w:basedOn w:val="198"/>
    <w:link w:val="191a"/>
    <w:qFormat/>
    <w:rsid w:val="007964E7"/>
    <w:pPr>
      <w:numPr>
        <w:numId w:val="11"/>
      </w:numPr>
    </w:pPr>
  </w:style>
  <w:style w:type="character" w:customStyle="1" w:styleId="191a">
    <w:name w:val="19_Список_Нум_1 Знак"/>
    <w:link w:val="1913"/>
    <w:rsid w:val="00B9233F"/>
    <w:rPr>
      <w:sz w:val="24"/>
      <w:lang w:eastAsia="x-none"/>
    </w:rPr>
  </w:style>
  <w:style w:type="paragraph" w:customStyle="1" w:styleId="1923">
    <w:name w:val="19_Список_Нум_2"/>
    <w:basedOn w:val="198"/>
    <w:link w:val="1925"/>
    <w:qFormat/>
    <w:rsid w:val="007964E7"/>
    <w:pPr>
      <w:numPr>
        <w:ilvl w:val="1"/>
        <w:numId w:val="11"/>
      </w:numPr>
    </w:pPr>
  </w:style>
  <w:style w:type="character" w:customStyle="1" w:styleId="1925">
    <w:name w:val="19_Список_Нум_2 Знак"/>
    <w:basedOn w:val="a1"/>
    <w:link w:val="1923"/>
    <w:rsid w:val="007964E7"/>
    <w:rPr>
      <w:sz w:val="24"/>
      <w:lang w:eastAsia="x-none"/>
    </w:rPr>
  </w:style>
  <w:style w:type="paragraph" w:customStyle="1" w:styleId="19fd">
    <w:name w:val="19_Список_Нум_Вводная_фраза"/>
    <w:basedOn w:val="198"/>
    <w:next w:val="1913"/>
    <w:link w:val="19fe"/>
    <w:qFormat/>
    <w:rsid w:val="007964E7"/>
    <w:pPr>
      <w:keepNext/>
    </w:pPr>
  </w:style>
  <w:style w:type="paragraph" w:customStyle="1" w:styleId="19d">
    <w:name w:val="19_Колонтитул_Обозначение_документа"/>
    <w:basedOn w:val="198"/>
    <w:link w:val="19c"/>
    <w:rsid w:val="007964E7"/>
    <w:pPr>
      <w:spacing w:line="240" w:lineRule="auto"/>
      <w:ind w:firstLine="0"/>
      <w:jc w:val="center"/>
    </w:pPr>
    <w:rPr>
      <w:sz w:val="22"/>
    </w:rPr>
  </w:style>
  <w:style w:type="paragraph" w:customStyle="1" w:styleId="191b">
    <w:name w:val="19_Заголовок_1_Приложение_без_номера"/>
    <w:basedOn w:val="198"/>
    <w:next w:val="1914"/>
    <w:qFormat/>
    <w:rsid w:val="007964E7"/>
    <w:pPr>
      <w:keepNext/>
      <w:keepLines/>
      <w:pageBreakBefore/>
      <w:spacing w:after="240"/>
      <w:ind w:firstLine="0"/>
      <w:jc w:val="right"/>
    </w:pPr>
    <w:rPr>
      <w:rFonts w:ascii="Arial" w:hAnsi="Arial"/>
      <w:caps/>
      <w:sz w:val="28"/>
    </w:rPr>
  </w:style>
  <w:style w:type="paragraph" w:customStyle="1" w:styleId="19ff">
    <w:name w:val="19_Таблица_Число_в_ячейке"/>
    <w:basedOn w:val="19ff0"/>
    <w:rsid w:val="007964E7"/>
    <w:pPr>
      <w:jc w:val="right"/>
    </w:pPr>
    <w:rPr>
      <w:rFonts w:cs="Arial"/>
      <w:bCs/>
    </w:rPr>
  </w:style>
  <w:style w:type="paragraph" w:customStyle="1" w:styleId="19ff1">
    <w:name w:val="19_Таблица_Объединенная_ячейка"/>
    <w:basedOn w:val="19ff0"/>
    <w:rsid w:val="007964E7"/>
    <w:pPr>
      <w:keepNext/>
      <w:jc w:val="center"/>
    </w:pPr>
  </w:style>
  <w:style w:type="paragraph" w:customStyle="1" w:styleId="19ff0">
    <w:name w:val="19_Таблица_Основной"/>
    <w:basedOn w:val="198"/>
    <w:qFormat/>
    <w:rsid w:val="007964E7"/>
    <w:pPr>
      <w:spacing w:line="240" w:lineRule="auto"/>
      <w:ind w:firstLine="0"/>
      <w:jc w:val="left"/>
    </w:pPr>
    <w:rPr>
      <w:sz w:val="20"/>
    </w:rPr>
  </w:style>
  <w:style w:type="paragraph" w:customStyle="1" w:styleId="19ff2">
    <w:name w:val="19_Таблица_Шапка"/>
    <w:basedOn w:val="19ff0"/>
    <w:link w:val="19ff3"/>
    <w:qFormat/>
    <w:rsid w:val="007964E7"/>
    <w:pPr>
      <w:keepNext/>
      <w:spacing w:before="120" w:after="120"/>
      <w:jc w:val="center"/>
    </w:pPr>
    <w:rPr>
      <w:b/>
    </w:rPr>
  </w:style>
  <w:style w:type="paragraph" w:customStyle="1" w:styleId="19fb">
    <w:name w:val="19_Таблица_Заголовок"/>
    <w:basedOn w:val="198"/>
    <w:next w:val="a0"/>
    <w:qFormat/>
    <w:rsid w:val="007964E7"/>
    <w:pPr>
      <w:keepNext/>
      <w:keepLines/>
      <w:spacing w:before="360" w:after="120"/>
      <w:ind w:firstLine="0"/>
    </w:pPr>
    <w:rPr>
      <w:szCs w:val="24"/>
    </w:rPr>
  </w:style>
  <w:style w:type="paragraph" w:customStyle="1" w:styleId="19ff4">
    <w:name w:val="19_ТЛ_Основной"/>
    <w:basedOn w:val="198"/>
    <w:rsid w:val="007964E7"/>
    <w:pPr>
      <w:spacing w:after="120"/>
      <w:ind w:firstLine="0"/>
      <w:jc w:val="center"/>
    </w:pPr>
    <w:rPr>
      <w:rFonts w:cs="Arial"/>
      <w:szCs w:val="28"/>
      <w:lang w:eastAsia="en-US"/>
    </w:rPr>
  </w:style>
  <w:style w:type="paragraph" w:customStyle="1" w:styleId="19ff5">
    <w:name w:val="19_ТЛ_Обозначение_документа"/>
    <w:basedOn w:val="19ff4"/>
    <w:next w:val="19ff6"/>
    <w:rsid w:val="007964E7"/>
    <w:pPr>
      <w:spacing w:after="240"/>
    </w:pPr>
    <w:rPr>
      <w:sz w:val="26"/>
    </w:rPr>
  </w:style>
  <w:style w:type="paragraph" w:customStyle="1" w:styleId="19ff7">
    <w:name w:val="19_ТЛ_Год_издания"/>
    <w:basedOn w:val="19ff4"/>
    <w:next w:val="19ff4"/>
    <w:rsid w:val="007964E7"/>
  </w:style>
  <w:style w:type="paragraph" w:customStyle="1" w:styleId="19ff8">
    <w:name w:val="19_Подзаголовок"/>
    <w:basedOn w:val="198"/>
    <w:next w:val="198"/>
    <w:rsid w:val="007964E7"/>
    <w:pPr>
      <w:keepNext/>
      <w:keepLines/>
      <w:spacing w:before="480" w:after="240"/>
      <w:ind w:left="720" w:firstLine="0"/>
    </w:pPr>
    <w:rPr>
      <w:rFonts w:ascii="Arial" w:hAnsi="Arial"/>
      <w:b/>
    </w:rPr>
  </w:style>
  <w:style w:type="paragraph" w:customStyle="1" w:styleId="1914">
    <w:name w:val="19_Заголовок_1_Приложение_Название"/>
    <w:basedOn w:val="198"/>
    <w:next w:val="198"/>
    <w:rsid w:val="007964E7"/>
    <w:pPr>
      <w:keepNext/>
      <w:keepLines/>
      <w:spacing w:after="240"/>
      <w:ind w:firstLine="0"/>
      <w:jc w:val="center"/>
    </w:pPr>
    <w:rPr>
      <w:rFonts w:ascii="Arial" w:hAnsi="Arial"/>
      <w:b/>
      <w:caps/>
      <w:sz w:val="32"/>
    </w:rPr>
  </w:style>
  <w:style w:type="paragraph" w:customStyle="1" w:styleId="1950">
    <w:name w:val="19_Заголовок_5_Приложение"/>
    <w:basedOn w:val="198"/>
    <w:next w:val="198"/>
    <w:rsid w:val="007964E7"/>
    <w:pPr>
      <w:keepNext/>
      <w:keepLines/>
      <w:numPr>
        <w:ilvl w:val="4"/>
        <w:numId w:val="10"/>
      </w:numPr>
      <w:spacing w:before="480" w:after="240"/>
    </w:pPr>
    <w:rPr>
      <w:rFonts w:ascii="Arial" w:hAnsi="Arial"/>
      <w:i/>
    </w:rPr>
  </w:style>
  <w:style w:type="character" w:customStyle="1" w:styleId="1933">
    <w:name w:val="19_Список_Нум_3 Знак"/>
    <w:basedOn w:val="a1"/>
    <w:link w:val="1932"/>
    <w:rsid w:val="00B9233F"/>
    <w:rPr>
      <w:sz w:val="24"/>
      <w:lang w:eastAsia="x-none"/>
    </w:rPr>
  </w:style>
  <w:style w:type="paragraph" w:customStyle="1" w:styleId="1932">
    <w:name w:val="19_Список_Нум_3"/>
    <w:basedOn w:val="198"/>
    <w:link w:val="1933"/>
    <w:rsid w:val="007964E7"/>
    <w:pPr>
      <w:numPr>
        <w:ilvl w:val="2"/>
        <w:numId w:val="11"/>
      </w:numPr>
    </w:pPr>
  </w:style>
  <w:style w:type="paragraph" w:customStyle="1" w:styleId="19ff9">
    <w:name w:val="19_Определения"/>
    <w:basedOn w:val="198"/>
    <w:rsid w:val="007964E7"/>
    <w:pPr>
      <w:ind w:firstLine="0"/>
      <w:jc w:val="left"/>
    </w:pPr>
  </w:style>
  <w:style w:type="paragraph" w:customStyle="1" w:styleId="19ffa">
    <w:name w:val="19_ЛУ_Подпись_Шапка"/>
    <w:basedOn w:val="198"/>
    <w:next w:val="19f0"/>
    <w:rsid w:val="007964E7"/>
    <w:pPr>
      <w:ind w:firstLine="0"/>
      <w:jc w:val="center"/>
    </w:pPr>
    <w:rPr>
      <w:caps/>
      <w:szCs w:val="24"/>
    </w:rPr>
  </w:style>
  <w:style w:type="paragraph" w:customStyle="1" w:styleId="1918">
    <w:name w:val="19_Заголовок_1_Не_включенный_в_оглавление"/>
    <w:basedOn w:val="1915"/>
    <w:next w:val="198"/>
    <w:link w:val="1917"/>
    <w:qFormat/>
    <w:rsid w:val="00B9233F"/>
    <w:rPr>
      <w:rFonts w:cs="Arial"/>
      <w:bCs/>
      <w:szCs w:val="28"/>
    </w:rPr>
  </w:style>
  <w:style w:type="paragraph" w:customStyle="1" w:styleId="19ffb">
    <w:name w:val="19_Таблица_Номер таблицы"/>
    <w:basedOn w:val="19fb"/>
    <w:next w:val="19fb"/>
    <w:autoRedefine/>
    <w:qFormat/>
    <w:rsid w:val="00E8185A"/>
  </w:style>
  <w:style w:type="paragraph" w:customStyle="1" w:styleId="19ffc">
    <w:name w:val="19_Листинг"/>
    <w:basedOn w:val="198"/>
    <w:rsid w:val="007964E7"/>
    <w:pPr>
      <w:tabs>
        <w:tab w:val="left" w:pos="1134"/>
        <w:tab w:val="left" w:pos="1491"/>
      </w:tabs>
      <w:spacing w:after="360"/>
      <w:ind w:left="720"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19ffd">
    <w:name w:val="19_Таблица_Боковик"/>
    <w:basedOn w:val="19ff0"/>
    <w:rsid w:val="007964E7"/>
    <w:rPr>
      <w:b/>
    </w:rPr>
  </w:style>
  <w:style w:type="paragraph" w:customStyle="1" w:styleId="1940">
    <w:name w:val="19_Заголовок_4_Приложение"/>
    <w:basedOn w:val="198"/>
    <w:next w:val="198"/>
    <w:qFormat/>
    <w:rsid w:val="007964E7"/>
    <w:pPr>
      <w:keepNext/>
      <w:keepLines/>
      <w:numPr>
        <w:ilvl w:val="3"/>
        <w:numId w:val="10"/>
      </w:numPr>
      <w:spacing w:before="480" w:after="240"/>
      <w:outlineLvl w:val="3"/>
    </w:pPr>
    <w:rPr>
      <w:rFonts w:ascii="Arial" w:hAnsi="Arial"/>
      <w:b/>
    </w:rPr>
  </w:style>
  <w:style w:type="paragraph" w:customStyle="1" w:styleId="191">
    <w:name w:val="19_Таблица_Список_Марк_1"/>
    <w:basedOn w:val="19ff0"/>
    <w:link w:val="191c"/>
    <w:rsid w:val="007964E7"/>
    <w:pPr>
      <w:numPr>
        <w:numId w:val="15"/>
      </w:numPr>
    </w:pPr>
  </w:style>
  <w:style w:type="character" w:customStyle="1" w:styleId="19ffe">
    <w:name w:val="19_Знак_Гиперссылка"/>
    <w:qFormat/>
    <w:rsid w:val="007964E7"/>
    <w:rPr>
      <w:color w:val="0000FF"/>
      <w:u w:val="single"/>
      <w:lang w:val="en-US"/>
    </w:rPr>
  </w:style>
  <w:style w:type="paragraph" w:customStyle="1" w:styleId="1930">
    <w:name w:val="19_Список_Марк_3"/>
    <w:basedOn w:val="198"/>
    <w:link w:val="1934"/>
    <w:rsid w:val="007964E7"/>
    <w:pPr>
      <w:numPr>
        <w:ilvl w:val="2"/>
        <w:numId w:val="34"/>
      </w:numPr>
    </w:pPr>
  </w:style>
  <w:style w:type="paragraph" w:customStyle="1" w:styleId="1922">
    <w:name w:val="19_Таблица_Список_Нум_2"/>
    <w:basedOn w:val="19ff0"/>
    <w:rsid w:val="007964E7"/>
    <w:pPr>
      <w:numPr>
        <w:numId w:val="3"/>
      </w:numPr>
    </w:pPr>
  </w:style>
  <w:style w:type="paragraph" w:customStyle="1" w:styleId="19fff">
    <w:name w:val="19_Таблица_Список_Абзац"/>
    <w:basedOn w:val="19ff0"/>
    <w:rsid w:val="007964E7"/>
    <w:pPr>
      <w:ind w:left="720"/>
    </w:pPr>
  </w:style>
  <w:style w:type="paragraph" w:customStyle="1" w:styleId="192">
    <w:name w:val="19_Таблица_Список_Марк_2"/>
    <w:basedOn w:val="19ff0"/>
    <w:link w:val="1926"/>
    <w:rsid w:val="007964E7"/>
    <w:pPr>
      <w:numPr>
        <w:numId w:val="33"/>
      </w:numPr>
    </w:pPr>
  </w:style>
  <w:style w:type="paragraph" w:customStyle="1" w:styleId="193">
    <w:name w:val="19_Таблица_Список_Нум_3"/>
    <w:basedOn w:val="19ff0"/>
    <w:link w:val="1935"/>
    <w:rsid w:val="007964E7"/>
    <w:pPr>
      <w:numPr>
        <w:numId w:val="4"/>
      </w:numPr>
    </w:pPr>
  </w:style>
  <w:style w:type="paragraph" w:customStyle="1" w:styleId="19fff0">
    <w:name w:val="19_Колонтитул_Номер_страницы"/>
    <w:basedOn w:val="198"/>
    <w:rsid w:val="007964E7"/>
    <w:pPr>
      <w:spacing w:after="120" w:line="240" w:lineRule="auto"/>
      <w:ind w:firstLine="0"/>
      <w:jc w:val="center"/>
    </w:pPr>
    <w:rPr>
      <w:sz w:val="22"/>
    </w:rPr>
  </w:style>
  <w:style w:type="paragraph" w:customStyle="1" w:styleId="19fff1">
    <w:name w:val="19_Таблица_Сноска"/>
    <w:basedOn w:val="198"/>
    <w:rsid w:val="007964E7"/>
    <w:pPr>
      <w:spacing w:before="240" w:after="60" w:line="240" w:lineRule="auto"/>
      <w:ind w:firstLine="284"/>
      <w:contextualSpacing/>
    </w:pPr>
    <w:rPr>
      <w:sz w:val="18"/>
    </w:rPr>
  </w:style>
  <w:style w:type="paragraph" w:customStyle="1" w:styleId="195">
    <w:name w:val="19_Врезка_Примечание_Список"/>
    <w:basedOn w:val="198"/>
    <w:rsid w:val="007964E7"/>
    <w:pPr>
      <w:numPr>
        <w:numId w:val="5"/>
      </w:numPr>
      <w:spacing w:after="360" w:line="240" w:lineRule="auto"/>
      <w:contextualSpacing/>
    </w:pPr>
  </w:style>
  <w:style w:type="paragraph" w:customStyle="1" w:styleId="19fff2">
    <w:name w:val="19_Отбивка_после_таблицы"/>
    <w:basedOn w:val="198"/>
    <w:next w:val="198"/>
    <w:qFormat/>
    <w:rsid w:val="007964E7"/>
    <w:pPr>
      <w:spacing w:after="240"/>
    </w:pPr>
  </w:style>
  <w:style w:type="paragraph" w:customStyle="1" w:styleId="19fff3">
    <w:name w:val="19_Врезка_Примечание_Заголовок"/>
    <w:basedOn w:val="19fc"/>
    <w:next w:val="195"/>
    <w:rsid w:val="007964E7"/>
    <w:pPr>
      <w:keepNext/>
      <w:spacing w:after="120"/>
    </w:pPr>
    <w:rPr>
      <w:b/>
    </w:rPr>
  </w:style>
  <w:style w:type="paragraph" w:customStyle="1" w:styleId="19fff4">
    <w:name w:val="19_Процедура_Примечание"/>
    <w:basedOn w:val="198"/>
    <w:link w:val="19fff5"/>
    <w:rsid w:val="007964E7"/>
    <w:pPr>
      <w:keepLines/>
      <w:spacing w:before="240" w:after="360" w:line="240" w:lineRule="auto"/>
      <w:ind w:left="1191" w:firstLine="0"/>
    </w:pPr>
  </w:style>
  <w:style w:type="paragraph" w:customStyle="1" w:styleId="19">
    <w:name w:val="19_Сноска_Список"/>
    <w:basedOn w:val="198"/>
    <w:rsid w:val="007964E7"/>
    <w:pPr>
      <w:numPr>
        <w:numId w:val="6"/>
      </w:numPr>
      <w:spacing w:line="240" w:lineRule="auto"/>
      <w:jc w:val="left"/>
    </w:pPr>
    <w:rPr>
      <w:sz w:val="18"/>
    </w:rPr>
  </w:style>
  <w:style w:type="paragraph" w:customStyle="1" w:styleId="19fff6">
    <w:name w:val="19_ТЛ_Тип_документа"/>
    <w:basedOn w:val="19ff4"/>
    <w:next w:val="19ff5"/>
    <w:rsid w:val="007964E7"/>
    <w:rPr>
      <w:b/>
      <w:sz w:val="26"/>
    </w:rPr>
  </w:style>
  <w:style w:type="paragraph" w:customStyle="1" w:styleId="1910">
    <w:name w:val="19_Таблица_Список_Нум_1"/>
    <w:basedOn w:val="19ff0"/>
    <w:link w:val="191d"/>
    <w:rsid w:val="007964E7"/>
    <w:pPr>
      <w:numPr>
        <w:numId w:val="7"/>
      </w:numPr>
    </w:pPr>
  </w:style>
  <w:style w:type="paragraph" w:customStyle="1" w:styleId="19fff7">
    <w:name w:val="19_Отбивка_после_раздела"/>
    <w:basedOn w:val="198"/>
    <w:qFormat/>
    <w:rsid w:val="007964E7"/>
  </w:style>
  <w:style w:type="paragraph" w:customStyle="1" w:styleId="19fff8">
    <w:name w:val="19_Пример_Заголовок"/>
    <w:basedOn w:val="19f2"/>
    <w:next w:val="19f2"/>
    <w:rsid w:val="007964E7"/>
    <w:pPr>
      <w:keepNext/>
      <w:spacing w:after="120"/>
    </w:pPr>
    <w:rPr>
      <w:b/>
      <w:lang w:eastAsia="ru-RU"/>
    </w:rPr>
  </w:style>
  <w:style w:type="character" w:customStyle="1" w:styleId="19fff9">
    <w:name w:val="19_Знак_Нижний_индекс"/>
    <w:rsid w:val="007964E7"/>
    <w:rPr>
      <w:vertAlign w:val="subscript"/>
    </w:rPr>
  </w:style>
  <w:style w:type="paragraph" w:customStyle="1" w:styleId="19fffa">
    <w:name w:val="19_Список_Марк_Вводная_фраза"/>
    <w:basedOn w:val="198"/>
    <w:next w:val="1911"/>
    <w:link w:val="19fffb"/>
    <w:rsid w:val="007964E7"/>
    <w:pPr>
      <w:keepNext/>
    </w:pPr>
  </w:style>
  <w:style w:type="character" w:customStyle="1" w:styleId="1934">
    <w:name w:val="19_Список_Марк_3 Знак"/>
    <w:basedOn w:val="19a"/>
    <w:link w:val="1930"/>
    <w:rsid w:val="00CE4D1E"/>
    <w:rPr>
      <w:sz w:val="24"/>
      <w:lang w:eastAsia="x-none"/>
    </w:rPr>
  </w:style>
  <w:style w:type="character" w:customStyle="1" w:styleId="19fffb">
    <w:name w:val="19_Список_Марк_Вводная_фраза Знак"/>
    <w:basedOn w:val="19a"/>
    <w:link w:val="19fffa"/>
    <w:rsid w:val="007964E7"/>
    <w:rPr>
      <w:sz w:val="24"/>
      <w:lang w:eastAsia="x-none"/>
    </w:rPr>
  </w:style>
  <w:style w:type="character" w:customStyle="1" w:styleId="19fe">
    <w:name w:val="19_Список_Нум_Вводная_фраза Знак"/>
    <w:basedOn w:val="19a"/>
    <w:link w:val="19fd"/>
    <w:rsid w:val="007964E7"/>
    <w:rPr>
      <w:sz w:val="24"/>
      <w:lang w:eastAsia="x-none"/>
    </w:rPr>
  </w:style>
  <w:style w:type="character" w:customStyle="1" w:styleId="19fff5">
    <w:name w:val="19_Процедура_Примечание Знак"/>
    <w:basedOn w:val="19a"/>
    <w:link w:val="19fff4"/>
    <w:rsid w:val="00B9233F"/>
    <w:rPr>
      <w:sz w:val="24"/>
      <w:lang w:eastAsia="x-none"/>
    </w:rPr>
  </w:style>
  <w:style w:type="character" w:customStyle="1" w:styleId="191c">
    <w:name w:val="19_Таблица_Список_Марк_1 Знак"/>
    <w:basedOn w:val="a1"/>
    <w:link w:val="191"/>
    <w:rsid w:val="007964E7"/>
    <w:rPr>
      <w:lang w:eastAsia="x-none"/>
    </w:rPr>
  </w:style>
  <w:style w:type="character" w:customStyle="1" w:styleId="1926">
    <w:name w:val="19_Таблица_Список_Марк_2 Знак"/>
    <w:basedOn w:val="a1"/>
    <w:link w:val="192"/>
    <w:rsid w:val="007964E7"/>
    <w:rPr>
      <w:lang w:eastAsia="x-none"/>
    </w:rPr>
  </w:style>
  <w:style w:type="character" w:customStyle="1" w:styleId="191d">
    <w:name w:val="19_Таблица_Список_Нум_1 Знак"/>
    <w:basedOn w:val="a1"/>
    <w:link w:val="1910"/>
    <w:rsid w:val="007964E7"/>
    <w:rPr>
      <w:lang w:eastAsia="x-none"/>
    </w:rPr>
  </w:style>
  <w:style w:type="paragraph" w:customStyle="1" w:styleId="190">
    <w:name w:val="19_Процедура_Шаг"/>
    <w:basedOn w:val="198"/>
    <w:link w:val="19fffc"/>
    <w:qFormat/>
    <w:rsid w:val="007964E7"/>
    <w:pPr>
      <w:numPr>
        <w:numId w:val="12"/>
      </w:numPr>
    </w:pPr>
  </w:style>
  <w:style w:type="paragraph" w:customStyle="1" w:styleId="194">
    <w:name w:val="19_Процедура_Подшаг"/>
    <w:basedOn w:val="198"/>
    <w:link w:val="19fffd"/>
    <w:qFormat/>
    <w:rsid w:val="007964E7"/>
    <w:pPr>
      <w:numPr>
        <w:ilvl w:val="1"/>
        <w:numId w:val="12"/>
      </w:numPr>
    </w:pPr>
  </w:style>
  <w:style w:type="character" w:customStyle="1" w:styleId="19fffc">
    <w:name w:val="19_Процедура_Шаг Знак"/>
    <w:basedOn w:val="19a"/>
    <w:link w:val="190"/>
    <w:rsid w:val="00B9233F"/>
    <w:rPr>
      <w:sz w:val="24"/>
      <w:lang w:eastAsia="x-none"/>
    </w:rPr>
  </w:style>
  <w:style w:type="character" w:customStyle="1" w:styleId="19fffd">
    <w:name w:val="19_Процедура_Подшаг Знак"/>
    <w:basedOn w:val="19a"/>
    <w:link w:val="194"/>
    <w:rsid w:val="00B9233F"/>
    <w:rPr>
      <w:sz w:val="24"/>
      <w:lang w:eastAsia="x-none"/>
    </w:rPr>
  </w:style>
  <w:style w:type="character" w:customStyle="1" w:styleId="19fffe">
    <w:name w:val="19_Знак_Клавиши"/>
    <w:rsid w:val="007964E7"/>
    <w:rPr>
      <w:rFonts w:ascii="Calibri" w:hAnsi="Calibri"/>
      <w:caps/>
      <w:smallCaps w:val="0"/>
      <w:lang w:val="en-US"/>
    </w:rPr>
  </w:style>
  <w:style w:type="character" w:customStyle="1" w:styleId="19ffff">
    <w:name w:val="19_Знак_Программный_код"/>
    <w:qFormat/>
    <w:rsid w:val="007964E7"/>
    <w:rPr>
      <w:rFonts w:ascii="Courier New" w:hAnsi="Courier New"/>
    </w:rPr>
  </w:style>
  <w:style w:type="paragraph" w:customStyle="1" w:styleId="19ffff0">
    <w:name w:val="19_Отбивка_после_примера"/>
    <w:basedOn w:val="198"/>
    <w:next w:val="198"/>
    <w:rsid w:val="007964E7"/>
  </w:style>
  <w:style w:type="paragraph" w:customStyle="1" w:styleId="19ffff1">
    <w:name w:val="19_Листинг_Заголовок"/>
    <w:basedOn w:val="198"/>
    <w:next w:val="19ffc"/>
    <w:rsid w:val="007964E7"/>
    <w:pPr>
      <w:keepNext/>
      <w:keepLines/>
      <w:spacing w:before="360" w:after="120"/>
      <w:ind w:left="720" w:firstLine="0"/>
    </w:pPr>
  </w:style>
  <w:style w:type="paragraph" w:customStyle="1" w:styleId="19ffff2">
    <w:name w:val="19_ТЛ_Подпись_Шапка"/>
    <w:basedOn w:val="19ffa"/>
    <w:next w:val="19ffff3"/>
    <w:rsid w:val="007964E7"/>
    <w:pPr>
      <w:jc w:val="right"/>
    </w:pPr>
  </w:style>
  <w:style w:type="paragraph" w:customStyle="1" w:styleId="19ffff3">
    <w:name w:val="19_ТЛ_Подпись"/>
    <w:basedOn w:val="19f0"/>
    <w:rsid w:val="007964E7"/>
    <w:pPr>
      <w:jc w:val="right"/>
    </w:pPr>
  </w:style>
  <w:style w:type="paragraph" w:customStyle="1" w:styleId="19a0">
    <w:name w:val="19_Комментaрий_из_ГОСТ"/>
    <w:basedOn w:val="198"/>
    <w:rsid w:val="007964E7"/>
    <w:rPr>
      <w:rFonts w:ascii="Arial Narrow" w:hAnsi="Arial Narrow"/>
      <w:vanish/>
    </w:rPr>
  </w:style>
  <w:style w:type="paragraph" w:customStyle="1" w:styleId="19ffff4">
    <w:name w:val="19_Комментарий_Философта"/>
    <w:basedOn w:val="198"/>
    <w:rsid w:val="007964E7"/>
    <w:rPr>
      <w:rFonts w:ascii="Arial Narrow" w:hAnsi="Arial Narrow"/>
      <w:vanish/>
      <w:color w:val="0000FF"/>
    </w:rPr>
  </w:style>
  <w:style w:type="paragraph" w:customStyle="1" w:styleId="19ffff5">
    <w:name w:val="19_ТЛ_Организация"/>
    <w:basedOn w:val="19ff4"/>
    <w:next w:val="19ff4"/>
    <w:rsid w:val="007964E7"/>
    <w:rPr>
      <w:b/>
      <w:sz w:val="26"/>
    </w:rPr>
  </w:style>
  <w:style w:type="character" w:customStyle="1" w:styleId="19ffff6">
    <w:name w:val="19_Знак_Примечание_Подпись"/>
    <w:rsid w:val="007964E7"/>
    <w:rPr>
      <w:b/>
    </w:rPr>
  </w:style>
  <w:style w:type="character" w:customStyle="1" w:styleId="19ffff7">
    <w:name w:val="19_Знак_Значение"/>
    <w:qFormat/>
    <w:rsid w:val="007964E7"/>
    <w:rPr>
      <w:rFonts w:ascii="Calibri" w:hAnsi="Calibri"/>
    </w:rPr>
  </w:style>
  <w:style w:type="character" w:customStyle="1" w:styleId="19ff3">
    <w:name w:val="19_Таблица_Шапка Знак"/>
    <w:basedOn w:val="a1"/>
    <w:link w:val="19ff2"/>
    <w:rsid w:val="007964E7"/>
    <w:rPr>
      <w:b/>
      <w:lang w:eastAsia="x-none"/>
    </w:rPr>
  </w:style>
  <w:style w:type="paragraph" w:customStyle="1" w:styleId="19ffff8">
    <w:name w:val="19_Рисунок_Подпись"/>
    <w:basedOn w:val="198"/>
    <w:rsid w:val="007964E7"/>
    <w:pPr>
      <w:keepNext/>
      <w:keepLines/>
      <w:spacing w:before="240" w:after="240"/>
      <w:ind w:left="1191" w:right="1191" w:firstLine="0"/>
      <w:contextualSpacing/>
    </w:pPr>
    <w:rPr>
      <w:sz w:val="22"/>
    </w:rPr>
  </w:style>
  <w:style w:type="paragraph" w:customStyle="1" w:styleId="19ffff9">
    <w:name w:val="19_ЛР_Таблица_Шапка"/>
    <w:basedOn w:val="19ff2"/>
    <w:next w:val="19ffffa"/>
    <w:rsid w:val="007964E7"/>
    <w:pPr>
      <w:spacing w:before="0" w:after="0"/>
    </w:pPr>
    <w:rPr>
      <w:sz w:val="18"/>
    </w:rPr>
  </w:style>
  <w:style w:type="paragraph" w:customStyle="1" w:styleId="19ffffa">
    <w:name w:val="19_ЛР_Таблица_Основной"/>
    <w:basedOn w:val="a0"/>
    <w:rsid w:val="007964E7"/>
    <w:pPr>
      <w:ind w:left="57" w:right="57"/>
    </w:pPr>
    <w:rPr>
      <w:sz w:val="18"/>
      <w:lang w:eastAsia="x-none"/>
    </w:rPr>
  </w:style>
  <w:style w:type="paragraph" w:customStyle="1" w:styleId="19ffffb">
    <w:name w:val="19_ЛР_Заголовок"/>
    <w:basedOn w:val="198"/>
    <w:next w:val="198"/>
    <w:rsid w:val="007964E7"/>
    <w:pPr>
      <w:keepNext/>
      <w:keepLines/>
      <w:ind w:firstLine="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197">
    <w:name w:val="19_Процедура_Шаг_Единичный"/>
    <w:basedOn w:val="198"/>
    <w:rsid w:val="007964E7"/>
    <w:pPr>
      <w:numPr>
        <w:numId w:val="9"/>
      </w:numPr>
    </w:pPr>
  </w:style>
  <w:style w:type="character" w:customStyle="1" w:styleId="19ffffc">
    <w:name w:val="19_Рамка_Основной Знак"/>
    <w:basedOn w:val="a1"/>
    <w:link w:val="19ffffd"/>
    <w:rsid w:val="00B9233F"/>
    <w:rPr>
      <w:sz w:val="18"/>
      <w:lang w:eastAsia="x-none"/>
    </w:rPr>
  </w:style>
  <w:style w:type="character" w:customStyle="1" w:styleId="19ffffe">
    <w:name w:val="19_Рамка_Подписи Знак"/>
    <w:basedOn w:val="a1"/>
    <w:link w:val="19fffff"/>
    <w:rsid w:val="007964E7"/>
    <w:rPr>
      <w:i/>
      <w:sz w:val="18"/>
      <w:szCs w:val="18"/>
      <w:lang w:eastAsia="x-none"/>
    </w:rPr>
  </w:style>
  <w:style w:type="paragraph" w:customStyle="1" w:styleId="19ffffd">
    <w:name w:val="19_Рамка_Основной"/>
    <w:basedOn w:val="198"/>
    <w:link w:val="19ffffc"/>
    <w:rsid w:val="007964E7"/>
    <w:pPr>
      <w:ind w:firstLine="0"/>
      <w:jc w:val="center"/>
    </w:pPr>
    <w:rPr>
      <w:sz w:val="18"/>
    </w:rPr>
  </w:style>
  <w:style w:type="paragraph" w:customStyle="1" w:styleId="19fffff">
    <w:name w:val="19_Рамка_Подписи"/>
    <w:basedOn w:val="19ffffd"/>
    <w:link w:val="19ffffe"/>
    <w:rsid w:val="007964E7"/>
    <w:rPr>
      <w:i/>
      <w:szCs w:val="18"/>
    </w:rPr>
  </w:style>
  <w:style w:type="paragraph" w:styleId="41">
    <w:name w:val="toc 4"/>
    <w:basedOn w:val="a0"/>
    <w:next w:val="a0"/>
    <w:autoRedefine/>
    <w:unhideWhenUsed/>
    <w:rsid w:val="007964E7"/>
    <w:pPr>
      <w:tabs>
        <w:tab w:val="left" w:pos="1760"/>
        <w:tab w:val="right" w:leader="dot" w:pos="10195"/>
      </w:tabs>
      <w:spacing w:after="100"/>
      <w:ind w:left="2609" w:hanging="1021"/>
    </w:pPr>
  </w:style>
  <w:style w:type="paragraph" w:customStyle="1" w:styleId="19ff6">
    <w:name w:val="19_ТЛ_Количество_листов"/>
    <w:basedOn w:val="19ff4"/>
    <w:next w:val="19ff4"/>
    <w:rsid w:val="007964E7"/>
  </w:style>
  <w:style w:type="paragraph" w:customStyle="1" w:styleId="19fffff0">
    <w:name w:val="19_ТЛ_Название_документа"/>
    <w:basedOn w:val="19ff4"/>
    <w:next w:val="19fff6"/>
    <w:rsid w:val="007964E7"/>
    <w:rPr>
      <w:bCs/>
      <w:caps/>
      <w:sz w:val="30"/>
      <w:szCs w:val="32"/>
    </w:rPr>
  </w:style>
  <w:style w:type="paragraph" w:customStyle="1" w:styleId="19fffff1">
    <w:name w:val="19_Процедура_Заголовок"/>
    <w:basedOn w:val="198"/>
    <w:next w:val="19fffff2"/>
    <w:rsid w:val="007964E7"/>
    <w:pPr>
      <w:keepNext/>
      <w:spacing w:before="360" w:after="120"/>
      <w:ind w:left="720" w:firstLine="0"/>
    </w:pPr>
  </w:style>
  <w:style w:type="paragraph" w:customStyle="1" w:styleId="19fffff2">
    <w:name w:val="19_Процедура_Вводная_фраза"/>
    <w:basedOn w:val="198"/>
    <w:next w:val="190"/>
    <w:rsid w:val="007964E7"/>
    <w:pPr>
      <w:keepNext/>
    </w:pPr>
  </w:style>
  <w:style w:type="character" w:customStyle="1" w:styleId="19fffff3">
    <w:name w:val="19_Знак_Сноска_таблицы"/>
    <w:rsid w:val="007964E7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19fffff4">
    <w:name w:val="19_Формуляр_штамп"/>
    <w:basedOn w:val="198"/>
    <w:rsid w:val="007964E7"/>
    <w:pPr>
      <w:ind w:firstLine="0"/>
    </w:pPr>
  </w:style>
  <w:style w:type="paragraph" w:customStyle="1" w:styleId="19fffff5">
    <w:name w:val="19_Формуляр_штамп_по_центру"/>
    <w:basedOn w:val="19fffff4"/>
    <w:rsid w:val="007964E7"/>
    <w:pPr>
      <w:jc w:val="center"/>
    </w:pPr>
  </w:style>
  <w:style w:type="paragraph" w:customStyle="1" w:styleId="1968">
    <w:name w:val="19_Рисунок_Название_68"/>
    <w:basedOn w:val="198"/>
    <w:next w:val="19f3"/>
    <w:rsid w:val="007964E7"/>
    <w:pPr>
      <w:keepNext/>
      <w:keepLines/>
      <w:spacing w:before="360" w:after="240"/>
      <w:ind w:firstLine="0"/>
      <w:jc w:val="center"/>
    </w:pPr>
    <w:rPr>
      <w:rFonts w:cs="Arial"/>
    </w:rPr>
  </w:style>
  <w:style w:type="paragraph" w:customStyle="1" w:styleId="19680">
    <w:name w:val="19_Таблица_Заголовок_68"/>
    <w:basedOn w:val="198"/>
    <w:next w:val="a0"/>
    <w:rsid w:val="007964E7"/>
    <w:pPr>
      <w:keepNext/>
      <w:keepLines/>
      <w:spacing w:after="120"/>
      <w:ind w:firstLine="0"/>
      <w:jc w:val="center"/>
    </w:pPr>
    <w:rPr>
      <w:szCs w:val="24"/>
    </w:rPr>
  </w:style>
  <w:style w:type="paragraph" w:customStyle="1" w:styleId="19681">
    <w:name w:val="19_Таблица_Номер_68"/>
    <w:basedOn w:val="198"/>
    <w:next w:val="19680"/>
    <w:rsid w:val="007964E7"/>
    <w:pPr>
      <w:keepNext/>
      <w:keepLines/>
      <w:spacing w:before="360"/>
      <w:ind w:firstLine="0"/>
      <w:jc w:val="right"/>
    </w:pPr>
  </w:style>
  <w:style w:type="paragraph" w:customStyle="1" w:styleId="19682">
    <w:name w:val="19_Рисунок_Номер_68"/>
    <w:basedOn w:val="198"/>
    <w:next w:val="198"/>
    <w:rsid w:val="007964E7"/>
    <w:pPr>
      <w:spacing w:before="120" w:after="360"/>
      <w:ind w:firstLine="0"/>
      <w:jc w:val="center"/>
    </w:pPr>
  </w:style>
  <w:style w:type="paragraph" w:customStyle="1" w:styleId="19110">
    <w:name w:val="19_Заголовок_1_Не_включенный_в_оглавление_1"/>
    <w:basedOn w:val="198"/>
    <w:next w:val="198"/>
    <w:qFormat/>
    <w:rsid w:val="007964E7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6"/>
    </w:rPr>
  </w:style>
  <w:style w:type="character" w:customStyle="1" w:styleId="1935">
    <w:name w:val="19_Таблица_Список_Нум_3 Знак"/>
    <w:basedOn w:val="a1"/>
    <w:link w:val="193"/>
    <w:rsid w:val="007964E7"/>
    <w:rPr>
      <w:lang w:eastAsia="x-none"/>
    </w:rPr>
  </w:style>
  <w:style w:type="paragraph" w:customStyle="1" w:styleId="191e">
    <w:name w:val="19_Список_Абзац_1"/>
    <w:basedOn w:val="198"/>
    <w:link w:val="191f"/>
    <w:qFormat/>
    <w:rsid w:val="007964E7"/>
    <w:pPr>
      <w:ind w:left="1191" w:firstLine="0"/>
    </w:pPr>
  </w:style>
  <w:style w:type="character" w:customStyle="1" w:styleId="191f">
    <w:name w:val="19_Список_Абзац_1 Знак"/>
    <w:basedOn w:val="19a"/>
    <w:link w:val="191e"/>
    <w:rsid w:val="007964E7"/>
    <w:rPr>
      <w:sz w:val="24"/>
      <w:lang w:eastAsia="x-none"/>
    </w:rPr>
  </w:style>
  <w:style w:type="paragraph" w:customStyle="1" w:styleId="19683">
    <w:name w:val="19_Рисунок_Изображение_68"/>
    <w:basedOn w:val="198"/>
    <w:next w:val="19682"/>
    <w:rsid w:val="007964E7"/>
    <w:pPr>
      <w:keepNext/>
      <w:spacing w:before="120"/>
      <w:ind w:firstLine="0"/>
      <w:jc w:val="center"/>
    </w:pPr>
  </w:style>
  <w:style w:type="paragraph" w:customStyle="1" w:styleId="19fffff6">
    <w:name w:val="19_Процедура_Абзац_Шага"/>
    <w:basedOn w:val="198"/>
    <w:rsid w:val="007964E7"/>
    <w:pPr>
      <w:ind w:left="1191" w:firstLine="0"/>
    </w:pPr>
  </w:style>
  <w:style w:type="paragraph" w:customStyle="1" w:styleId="19fffff7">
    <w:name w:val="19_Процедура_Абзац_Подшага"/>
    <w:basedOn w:val="19fffff6"/>
    <w:rsid w:val="007964E7"/>
    <w:pPr>
      <w:ind w:left="1888"/>
    </w:pPr>
  </w:style>
  <w:style w:type="paragraph" w:customStyle="1" w:styleId="1927">
    <w:name w:val="19_Список_Абзац_2"/>
    <w:basedOn w:val="191e"/>
    <w:next w:val="191e"/>
    <w:link w:val="1928"/>
    <w:rsid w:val="007964E7"/>
    <w:pPr>
      <w:ind w:left="1888"/>
    </w:pPr>
  </w:style>
  <w:style w:type="character" w:customStyle="1" w:styleId="1928">
    <w:name w:val="19_Список_Абзац_2 Знак"/>
    <w:basedOn w:val="a1"/>
    <w:link w:val="1927"/>
    <w:rsid w:val="007964E7"/>
    <w:rPr>
      <w:sz w:val="24"/>
      <w:lang w:eastAsia="x-none"/>
    </w:rPr>
  </w:style>
  <w:style w:type="table" w:styleId="afa">
    <w:name w:val="Table Grid"/>
    <w:basedOn w:val="a2"/>
    <w:rsid w:val="00796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456389">
      <w:bodyDiv w:val="1"/>
      <w:marLeft w:val="0"/>
      <w:marRight w:val="0"/>
      <w:marTop w:val="4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39">
      <w:bodyDiv w:val="1"/>
      <w:marLeft w:val="0"/>
      <w:marRight w:val="0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2187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6909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180715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83919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sana\AppData\Roaming\Microsoft\&#1064;&#1072;&#1073;&#1083;&#1086;&#1085;&#1099;\&#1043;&#1054;&#1057;&#1058;_19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DEE68-496E-4B07-BB98-0D7DF951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ГОСТ_19.dotm</Template>
  <TotalTime>0</TotalTime>
  <Pages>14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документа</vt:lpstr>
    </vt:vector>
  </TitlesOfParts>
  <Company>Название организации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Oksana</dc:creator>
  <cp:lastModifiedBy>Артемий Дадыков</cp:lastModifiedBy>
  <cp:revision>2</cp:revision>
  <cp:lastPrinted>2014-09-08T01:50:00Z</cp:lastPrinted>
  <dcterms:created xsi:type="dcterms:W3CDTF">2024-04-02T15:13:00Z</dcterms:created>
  <dcterms:modified xsi:type="dcterms:W3CDTF">2024-04-02T15:13:00Z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обозначение_документа">
    <vt:lpwstr>A.B.CCCCC-DD 81 FF-G</vt:lpwstr>
  </property>
  <property fmtid="{D5CDD505-2E9C-101B-9397-08002B2CF9AE}" pid="5" name="полное_название_программы">
    <vt:lpwstr>Полное название программы</vt:lpwstr>
  </property>
  <property fmtid="{D5CDD505-2E9C-101B-9397-08002B2CF9AE}" pid="6" name="год_издания">
    <vt:lpwstr>2015</vt:lpwstr>
  </property>
</Properties>
</file>