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C1A03" w14:textId="77777777" w:rsidR="000F0C22" w:rsidRDefault="00773C86" w:rsidP="00C325EB">
      <w:pPr>
        <w:pStyle w:val="19ffff5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5A791A">
        <w:t>Название организации</w:t>
      </w:r>
      <w:r>
        <w:fldChar w:fldCharType="end"/>
      </w:r>
    </w:p>
    <w:p w14:paraId="7B8EBDF4" w14:textId="77777777" w:rsidR="00C325EB" w:rsidRPr="00C325EB" w:rsidRDefault="00C325EB" w:rsidP="001A6C95">
      <w:pPr>
        <w:pStyle w:val="19ff4"/>
      </w:pPr>
    </w:p>
    <w:p w14:paraId="2E1A23D1" w14:textId="77777777" w:rsidR="004B4B38" w:rsidRPr="0035690D" w:rsidRDefault="004B4B38" w:rsidP="004B4B38">
      <w:pPr>
        <w:pStyle w:val="19ffff2"/>
      </w:pPr>
      <w:r w:rsidRPr="00C816E8">
        <w:t>УТВЕРЖД</w:t>
      </w:r>
      <w:r>
        <w:t>ЕН</w:t>
      </w:r>
      <w:r w:rsidR="0035690D">
        <w:t>О</w:t>
      </w:r>
    </w:p>
    <w:p w14:paraId="3BDCCB3D" w14:textId="77777777" w:rsidR="00473224" w:rsidRDefault="008E590E" w:rsidP="004B4B38">
      <w:pPr>
        <w:pStyle w:val="19ffff3"/>
      </w:pPr>
      <w:fldSimple w:instr=" DOCPROPERTY  обозначение_документа  \* MERGEFORMAT ">
        <w:r w:rsidR="005A791A">
          <w:t>A.B.CCCCC-DD 33 FF-G</w:t>
        </w:r>
      </w:fldSimple>
      <w:r w:rsidR="009C5658" w:rsidRPr="00C816E8">
        <w:t>-ЛУ</w:t>
      </w:r>
    </w:p>
    <w:p w14:paraId="206DB37C" w14:textId="77777777" w:rsidR="00473224" w:rsidRDefault="00473224" w:rsidP="001A6C95">
      <w:pPr>
        <w:pStyle w:val="19ff4"/>
      </w:pPr>
    </w:p>
    <w:p w14:paraId="2B8B6B19" w14:textId="77777777" w:rsidR="00473224" w:rsidRDefault="00473224" w:rsidP="001A6C95">
      <w:pPr>
        <w:pStyle w:val="19ff4"/>
      </w:pPr>
    </w:p>
    <w:p w14:paraId="1E9869C3" w14:textId="77777777" w:rsidR="00C325EB" w:rsidRDefault="00C325EB" w:rsidP="001A6C95">
      <w:pPr>
        <w:pStyle w:val="19ff4"/>
      </w:pPr>
    </w:p>
    <w:p w14:paraId="581E22D9" w14:textId="77777777" w:rsidR="00C325EB" w:rsidRDefault="00C325EB" w:rsidP="001A6C95">
      <w:pPr>
        <w:pStyle w:val="19ff4"/>
      </w:pPr>
    </w:p>
    <w:p w14:paraId="172BC3D7" w14:textId="77777777" w:rsidR="00AE4FCA" w:rsidRDefault="00AE4FCA" w:rsidP="001A6C95">
      <w:pPr>
        <w:pStyle w:val="19ff4"/>
      </w:pPr>
    </w:p>
    <w:p w14:paraId="0504BCE4" w14:textId="77777777" w:rsidR="0035690D" w:rsidRPr="0035690D" w:rsidRDefault="0035690D" w:rsidP="001A6C95">
      <w:pPr>
        <w:pStyle w:val="19ff4"/>
      </w:pPr>
    </w:p>
    <w:p w14:paraId="21CF29A2" w14:textId="77777777" w:rsidR="00C325EB" w:rsidRDefault="00C325EB" w:rsidP="001A6C95">
      <w:pPr>
        <w:pStyle w:val="19ff4"/>
      </w:pPr>
    </w:p>
    <w:p w14:paraId="237CE52C" w14:textId="77777777" w:rsidR="00C325EB" w:rsidRDefault="00C325EB" w:rsidP="001A6C95">
      <w:pPr>
        <w:pStyle w:val="19ff4"/>
      </w:pPr>
    </w:p>
    <w:p w14:paraId="0970A11B" w14:textId="77777777" w:rsidR="00AE4FCA" w:rsidRDefault="00AE4FCA" w:rsidP="001A6C95">
      <w:pPr>
        <w:pStyle w:val="19ff4"/>
      </w:pPr>
    </w:p>
    <w:p w14:paraId="40E12D4D" w14:textId="77777777" w:rsidR="00C325EB" w:rsidRPr="00540BD7" w:rsidRDefault="00500BEB" w:rsidP="001641BD">
      <w:pPr>
        <w:pStyle w:val="19fffff0"/>
      </w:pPr>
      <w:r w:rsidRPr="00540BD7">
        <w:fldChar w:fldCharType="begin"/>
      </w:r>
      <w:r w:rsidRPr="00540BD7">
        <w:instrText xml:space="preserve"> DOCPROPERTY  полное_название_</w:instrText>
      </w:r>
      <w:r w:rsidR="008C55B3" w:rsidRPr="00540BD7">
        <w:instrText>программы</w:instrText>
      </w:r>
      <w:r w:rsidRPr="00540BD7">
        <w:instrText xml:space="preserve">  \* MERGEFORMAT </w:instrText>
      </w:r>
      <w:r w:rsidRPr="00540BD7">
        <w:fldChar w:fldCharType="separate"/>
      </w:r>
      <w:r w:rsidR="005A791A">
        <w:t>Полное название программы</w:t>
      </w:r>
      <w:r w:rsidRPr="00540BD7">
        <w:fldChar w:fldCharType="end"/>
      </w:r>
    </w:p>
    <w:p w14:paraId="1993A80F" w14:textId="77777777" w:rsidR="00C325EB" w:rsidRDefault="008E590E" w:rsidP="00C325EB">
      <w:pPr>
        <w:pStyle w:val="19fff6"/>
      </w:pPr>
      <w:fldSimple w:instr=" DOCPROPERTY  Title  \* MERGEFORMAT ">
        <w:r w:rsidR="005A791A">
          <w:t>Руководство программиста</w:t>
        </w:r>
      </w:fldSimple>
    </w:p>
    <w:p w14:paraId="50A30D0F" w14:textId="77777777" w:rsidR="00C325EB" w:rsidRPr="00FE31F2" w:rsidRDefault="00C325EB" w:rsidP="00C325EB">
      <w:pPr>
        <w:pStyle w:val="19ff5"/>
      </w:pPr>
      <w:r w:rsidRPr="00C816E8">
        <w:fldChar w:fldCharType="begin"/>
      </w:r>
      <w:r w:rsidRPr="00C816E8"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C816E8">
        <w:instrText xml:space="preserve">_документа  \* MERGEFORMAT </w:instrText>
      </w:r>
      <w:r w:rsidRPr="00C816E8">
        <w:fldChar w:fldCharType="separate"/>
      </w:r>
      <w:r w:rsidR="005A791A">
        <w:t>A.B.CCCCC-DD 33 FF-G</w:t>
      </w:r>
      <w:r w:rsidRPr="00C816E8">
        <w:fldChar w:fldCharType="end"/>
      </w:r>
    </w:p>
    <w:p w14:paraId="1A38C87A" w14:textId="77777777" w:rsidR="00C325EB" w:rsidRPr="004B4B38" w:rsidRDefault="00C325EB" w:rsidP="008125F0">
      <w:pPr>
        <w:pStyle w:val="19ff6"/>
      </w:pPr>
      <w:r>
        <w:t xml:space="preserve">Листов </w:t>
      </w:r>
      <w:r>
        <w:fldChar w:fldCharType="begin"/>
      </w:r>
      <w:r w:rsidRPr="00F85499">
        <w:instrText xml:space="preserve"> =</w:instrText>
      </w:r>
      <w:r>
        <w:fldChar w:fldCharType="begin"/>
      </w:r>
      <w:r w:rsidRPr="00F85499">
        <w:instrText xml:space="preserve"> </w:instrText>
      </w:r>
      <w:r>
        <w:instrText>NUMPAGES</w:instrText>
      </w:r>
      <w:r w:rsidRPr="00F85499">
        <w:instrText xml:space="preserve">   \* </w:instrText>
      </w:r>
      <w:r>
        <w:instrText>MERGEFORMAT</w:instrText>
      </w:r>
      <w:r w:rsidRPr="00F85499">
        <w:instrText xml:space="preserve"> </w:instrText>
      </w:r>
      <w:r>
        <w:fldChar w:fldCharType="separate"/>
      </w:r>
      <w:r w:rsidR="005A791A">
        <w:rPr>
          <w:noProof/>
        </w:rPr>
        <w:instrText>4</w:instrText>
      </w:r>
      <w:r>
        <w:fldChar w:fldCharType="end"/>
      </w:r>
      <w:r w:rsidRPr="00F85499">
        <w:instrText xml:space="preserve"> - 1 </w:instrText>
      </w:r>
      <w:r>
        <w:fldChar w:fldCharType="separate"/>
      </w:r>
      <w:r w:rsidR="005A791A">
        <w:rPr>
          <w:noProof/>
        </w:rPr>
        <w:t>3</w:t>
      </w:r>
      <w:r>
        <w:fldChar w:fldCharType="end"/>
      </w:r>
    </w:p>
    <w:p w14:paraId="0F6FA380" w14:textId="77777777" w:rsidR="00C325EB" w:rsidRDefault="00C325EB" w:rsidP="001A6C95">
      <w:pPr>
        <w:pStyle w:val="19ff4"/>
      </w:pPr>
    </w:p>
    <w:p w14:paraId="48E01B4C" w14:textId="77777777" w:rsidR="00AE4FCA" w:rsidRDefault="00AE4FCA" w:rsidP="001A6C95">
      <w:pPr>
        <w:pStyle w:val="19ff4"/>
      </w:pPr>
    </w:p>
    <w:p w14:paraId="58841C7B" w14:textId="77777777" w:rsidR="00C325EB" w:rsidRDefault="00C325EB" w:rsidP="001A6C95">
      <w:pPr>
        <w:pStyle w:val="19ff4"/>
      </w:pPr>
    </w:p>
    <w:p w14:paraId="5F458DC6" w14:textId="77777777" w:rsidR="00C325EB" w:rsidRDefault="00C325EB" w:rsidP="001A6C95">
      <w:pPr>
        <w:pStyle w:val="19ff4"/>
      </w:pPr>
    </w:p>
    <w:p w14:paraId="0A5CBEC6" w14:textId="77777777" w:rsidR="00C325EB" w:rsidRDefault="00C325EB" w:rsidP="001A6C95">
      <w:pPr>
        <w:pStyle w:val="19ff4"/>
      </w:pPr>
    </w:p>
    <w:p w14:paraId="230F5D3E" w14:textId="77777777" w:rsidR="00AE4FCA" w:rsidRDefault="00AE4FCA" w:rsidP="001A6C95">
      <w:pPr>
        <w:pStyle w:val="19ff4"/>
      </w:pPr>
    </w:p>
    <w:p w14:paraId="1F78C68D" w14:textId="77777777" w:rsidR="00C325EB" w:rsidRDefault="00C325EB" w:rsidP="001A6C95">
      <w:pPr>
        <w:pStyle w:val="19ff4"/>
      </w:pPr>
    </w:p>
    <w:p w14:paraId="7765DD72" w14:textId="77777777" w:rsidR="00C325EB" w:rsidRDefault="00C325EB" w:rsidP="001A6C95">
      <w:pPr>
        <w:pStyle w:val="19ff4"/>
      </w:pPr>
    </w:p>
    <w:p w14:paraId="19ED5088" w14:textId="77777777" w:rsidR="00C325EB" w:rsidRDefault="00C325EB" w:rsidP="001A6C95">
      <w:pPr>
        <w:pStyle w:val="19ff4"/>
      </w:pPr>
    </w:p>
    <w:p w14:paraId="40373D75" w14:textId="77777777" w:rsidR="00C325EB" w:rsidRDefault="00C325EB" w:rsidP="001A6C95">
      <w:pPr>
        <w:pStyle w:val="19ff4"/>
      </w:pPr>
    </w:p>
    <w:p w14:paraId="223D995B" w14:textId="77777777" w:rsidR="00830C7C" w:rsidRPr="00210AF4" w:rsidRDefault="00C325EB" w:rsidP="00ED4F51">
      <w:pPr>
        <w:pStyle w:val="19ff7"/>
      </w:pPr>
      <w:r>
        <w:fldChar w:fldCharType="begin"/>
      </w:r>
      <w:r>
        <w:instrText xml:space="preserve"> </w:instrText>
      </w:r>
      <w:r w:rsidR="005A791A">
        <w:instrText>DOCPROPERTY  «год_издания»</w:instrText>
      </w:r>
      <w:r>
        <w:instrText xml:space="preserve">  \* MERGEFORMAT </w:instrText>
      </w:r>
      <w:r>
        <w:fldChar w:fldCharType="separate"/>
      </w:r>
      <w:r w:rsidR="005A791A">
        <w:rPr>
          <w:noProof/>
        </w:rPr>
        <w:t>2015</w:t>
      </w:r>
      <w:r>
        <w:fldChar w:fldCharType="end"/>
      </w:r>
    </w:p>
    <w:p w14:paraId="30310875" w14:textId="77777777" w:rsidR="0069117E" w:rsidRDefault="0069117E" w:rsidP="003F38DF">
      <w:pPr>
        <w:sectPr w:rsidR="0069117E" w:rsidSect="00504E60">
          <w:headerReference w:type="first" r:id="rId8"/>
          <w:pgSz w:w="11906" w:h="16838" w:code="9"/>
          <w:pgMar w:top="851" w:right="567" w:bottom="851" w:left="1418" w:header="284" w:footer="340" w:gutter="0"/>
          <w:cols w:space="708"/>
          <w:titlePg/>
          <w:docGrid w:linePitch="360"/>
        </w:sectPr>
      </w:pPr>
    </w:p>
    <w:p w14:paraId="641E4685" w14:textId="77777777" w:rsidR="006B1C42" w:rsidRDefault="006B1C42" w:rsidP="006B1C42">
      <w:pPr>
        <w:pStyle w:val="1918"/>
      </w:pPr>
      <w:r>
        <w:lastRenderedPageBreak/>
        <w:t>Аннотация</w:t>
      </w:r>
    </w:p>
    <w:p w14:paraId="78844A3C" w14:textId="77777777" w:rsidR="006B1C42" w:rsidRPr="006B1C42" w:rsidRDefault="006B1C42" w:rsidP="006B1C42">
      <w:pPr>
        <w:pStyle w:val="198"/>
      </w:pPr>
    </w:p>
    <w:p w14:paraId="0620CB8C" w14:textId="77777777" w:rsidR="00C53AC2" w:rsidRDefault="00E85E29" w:rsidP="006B1C42">
      <w:pPr>
        <w:pStyle w:val="1918"/>
      </w:pPr>
      <w:r>
        <w:lastRenderedPageBreak/>
        <w:t>Содержание</w:t>
      </w:r>
    </w:p>
    <w:p w14:paraId="332D7521" w14:textId="77777777" w:rsidR="00DC6F02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536266" w:history="1">
        <w:r w:rsidR="00DC6F02" w:rsidRPr="00743AFE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C6F02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C6F02" w:rsidRPr="00743AFE">
          <w:rPr>
            <w:rStyle w:val="af9"/>
          </w:rPr>
          <w:t>Назначение и условия применения программы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_Toc408536266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4</w:t>
        </w:r>
        <w:r w:rsidR="00DC6F02">
          <w:rPr>
            <w:webHidden/>
          </w:rPr>
          <w:fldChar w:fldCharType="end"/>
        </w:r>
      </w:hyperlink>
    </w:p>
    <w:p w14:paraId="71F34076" w14:textId="77777777" w:rsidR="00DC6F02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6267" w:history="1">
        <w:r w:rsidR="00DC6F02" w:rsidRPr="00743AFE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C6F0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C6F02" w:rsidRPr="00743AFE">
          <w:rPr>
            <w:rStyle w:val="af9"/>
            <w:noProof/>
          </w:rPr>
          <w:t>Назначение и функции программы</w:t>
        </w:r>
        <w:r w:rsidR="00DC6F02">
          <w:rPr>
            <w:noProof/>
            <w:webHidden/>
          </w:rPr>
          <w:tab/>
        </w:r>
        <w:r w:rsidR="00DC6F02">
          <w:rPr>
            <w:noProof/>
            <w:webHidden/>
          </w:rPr>
          <w:fldChar w:fldCharType="begin"/>
        </w:r>
        <w:r w:rsidR="00DC6F02">
          <w:rPr>
            <w:noProof/>
            <w:webHidden/>
          </w:rPr>
          <w:instrText xml:space="preserve"> PAGEREF _Toc408536267 \h </w:instrText>
        </w:r>
        <w:r w:rsidR="00DC6F02">
          <w:rPr>
            <w:noProof/>
            <w:webHidden/>
          </w:rPr>
        </w:r>
        <w:r w:rsidR="00DC6F02">
          <w:rPr>
            <w:noProof/>
            <w:webHidden/>
          </w:rPr>
          <w:fldChar w:fldCharType="separate"/>
        </w:r>
        <w:r w:rsidR="005A791A">
          <w:rPr>
            <w:noProof/>
            <w:webHidden/>
          </w:rPr>
          <w:t>4</w:t>
        </w:r>
        <w:r w:rsidR="00DC6F02">
          <w:rPr>
            <w:noProof/>
            <w:webHidden/>
          </w:rPr>
          <w:fldChar w:fldCharType="end"/>
        </w:r>
      </w:hyperlink>
    </w:p>
    <w:p w14:paraId="1BFCE807" w14:textId="77777777" w:rsidR="00DC6F02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6268" w:history="1">
        <w:r w:rsidR="00DC6F02" w:rsidRPr="00743AFE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DC6F0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C6F02" w:rsidRPr="00743AFE">
          <w:rPr>
            <w:rStyle w:val="af9"/>
            <w:noProof/>
          </w:rPr>
          <w:t>Условия, необходимые для выполнения программы</w:t>
        </w:r>
        <w:r w:rsidR="00DC6F02">
          <w:rPr>
            <w:noProof/>
            <w:webHidden/>
          </w:rPr>
          <w:tab/>
        </w:r>
        <w:r w:rsidR="00DC6F02">
          <w:rPr>
            <w:noProof/>
            <w:webHidden/>
          </w:rPr>
          <w:fldChar w:fldCharType="begin"/>
        </w:r>
        <w:r w:rsidR="00DC6F02">
          <w:rPr>
            <w:noProof/>
            <w:webHidden/>
          </w:rPr>
          <w:instrText xml:space="preserve"> PAGEREF _Toc408536268 \h </w:instrText>
        </w:r>
        <w:r w:rsidR="00DC6F02">
          <w:rPr>
            <w:noProof/>
            <w:webHidden/>
          </w:rPr>
        </w:r>
        <w:r w:rsidR="00DC6F02">
          <w:rPr>
            <w:noProof/>
            <w:webHidden/>
          </w:rPr>
          <w:fldChar w:fldCharType="separate"/>
        </w:r>
        <w:r w:rsidR="005A791A">
          <w:rPr>
            <w:noProof/>
            <w:webHidden/>
          </w:rPr>
          <w:t>4</w:t>
        </w:r>
        <w:r w:rsidR="00DC6F02">
          <w:rPr>
            <w:noProof/>
            <w:webHidden/>
          </w:rPr>
          <w:fldChar w:fldCharType="end"/>
        </w:r>
      </w:hyperlink>
    </w:p>
    <w:p w14:paraId="505E2371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69" w:history="1">
        <w:r w:rsidR="00DC6F02" w:rsidRPr="00743AFE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C6F02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C6F02" w:rsidRPr="00743AFE">
          <w:rPr>
            <w:rStyle w:val="af9"/>
          </w:rPr>
          <w:t>Характеристика программы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_Toc408536269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5</w:t>
        </w:r>
        <w:r w:rsidR="00DC6F02">
          <w:rPr>
            <w:webHidden/>
          </w:rPr>
          <w:fldChar w:fldCharType="end"/>
        </w:r>
      </w:hyperlink>
    </w:p>
    <w:p w14:paraId="46828A28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0" w:history="1">
        <w:r w:rsidR="00DC6F02" w:rsidRPr="00743AFE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C6F02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C6F02" w:rsidRPr="00743AFE">
          <w:rPr>
            <w:rStyle w:val="af9"/>
          </w:rPr>
          <w:t>Обращение к программе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_Toc408536270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6</w:t>
        </w:r>
        <w:r w:rsidR="00DC6F02">
          <w:rPr>
            <w:webHidden/>
          </w:rPr>
          <w:fldChar w:fldCharType="end"/>
        </w:r>
      </w:hyperlink>
    </w:p>
    <w:p w14:paraId="18FAEDC9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1" w:history="1">
        <w:r w:rsidR="00DC6F02" w:rsidRPr="00743AFE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C6F02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C6F02" w:rsidRPr="00743AFE">
          <w:rPr>
            <w:rStyle w:val="af9"/>
          </w:rPr>
          <w:t>Входные и выходные данные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_Toc408536271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7</w:t>
        </w:r>
        <w:r w:rsidR="00DC6F02">
          <w:rPr>
            <w:webHidden/>
          </w:rPr>
          <w:fldChar w:fldCharType="end"/>
        </w:r>
      </w:hyperlink>
    </w:p>
    <w:p w14:paraId="6D80F5E8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2" w:history="1">
        <w:r w:rsidR="00DC6F02" w:rsidRPr="00743AFE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C6F02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C6F02" w:rsidRPr="00743AFE">
          <w:rPr>
            <w:rStyle w:val="af9"/>
          </w:rPr>
          <w:t>Сообщения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_Toc408536272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8</w:t>
        </w:r>
        <w:r w:rsidR="00DC6F02">
          <w:rPr>
            <w:webHidden/>
          </w:rPr>
          <w:fldChar w:fldCharType="end"/>
        </w:r>
      </w:hyperlink>
    </w:p>
    <w:p w14:paraId="0766C6D6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3" w:history="1">
        <w:r w:rsidR="00DC6F02" w:rsidRPr="00743AFE">
          <w:rPr>
            <w:rStyle w:val="af9"/>
          </w:rPr>
          <w:t>Приложение 1. Название приложения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_Toc408536273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9</w:t>
        </w:r>
        <w:r w:rsidR="00DC6F02">
          <w:rPr>
            <w:webHidden/>
          </w:rPr>
          <w:fldChar w:fldCharType="end"/>
        </w:r>
      </w:hyperlink>
    </w:p>
    <w:p w14:paraId="0CE6B578" w14:textId="77777777" w:rsidR="00DC6F02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6274" w:history="1">
        <w:r w:rsidR="00DC6F02" w:rsidRPr="00743AFE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C6F0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C6F02" w:rsidRPr="00743AFE">
          <w:rPr>
            <w:rStyle w:val="af9"/>
            <w:noProof/>
          </w:rPr>
          <w:t>Заголовок 2</w:t>
        </w:r>
        <w:r w:rsidR="00DC6F02">
          <w:rPr>
            <w:noProof/>
            <w:webHidden/>
          </w:rPr>
          <w:tab/>
        </w:r>
        <w:r w:rsidR="00DC6F02">
          <w:rPr>
            <w:noProof/>
            <w:webHidden/>
          </w:rPr>
          <w:fldChar w:fldCharType="begin"/>
        </w:r>
        <w:r w:rsidR="00DC6F02">
          <w:rPr>
            <w:noProof/>
            <w:webHidden/>
          </w:rPr>
          <w:instrText xml:space="preserve"> PAGEREF _Toc408536274 \h </w:instrText>
        </w:r>
        <w:r w:rsidR="00DC6F02">
          <w:rPr>
            <w:noProof/>
            <w:webHidden/>
          </w:rPr>
        </w:r>
        <w:r w:rsidR="00DC6F02">
          <w:rPr>
            <w:noProof/>
            <w:webHidden/>
          </w:rPr>
          <w:fldChar w:fldCharType="separate"/>
        </w:r>
        <w:r w:rsidR="005A791A">
          <w:rPr>
            <w:noProof/>
            <w:webHidden/>
          </w:rPr>
          <w:t>9</w:t>
        </w:r>
        <w:r w:rsidR="00DC6F02">
          <w:rPr>
            <w:noProof/>
            <w:webHidden/>
          </w:rPr>
          <w:fldChar w:fldCharType="end"/>
        </w:r>
      </w:hyperlink>
    </w:p>
    <w:p w14:paraId="09CC7924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5" w:history="1">
        <w:r w:rsidR="00DC6F02" w:rsidRPr="00743AFE">
          <w:rPr>
            <w:rStyle w:val="af9"/>
          </w:rPr>
          <w:t>Приложение 2. Название приложения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_Toc408536275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10</w:t>
        </w:r>
        <w:r w:rsidR="00DC6F02">
          <w:rPr>
            <w:webHidden/>
          </w:rPr>
          <w:fldChar w:fldCharType="end"/>
        </w:r>
      </w:hyperlink>
    </w:p>
    <w:p w14:paraId="04500491" w14:textId="77777777" w:rsidR="00DC6F02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6276" w:history="1">
        <w:r w:rsidR="00DC6F02" w:rsidRPr="00743AFE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DC6F0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C6F02" w:rsidRPr="00743AFE">
          <w:rPr>
            <w:rStyle w:val="af9"/>
            <w:noProof/>
          </w:rPr>
          <w:t>Заголовок 2</w:t>
        </w:r>
        <w:r w:rsidR="00DC6F02">
          <w:rPr>
            <w:noProof/>
            <w:webHidden/>
          </w:rPr>
          <w:tab/>
        </w:r>
        <w:r w:rsidR="00DC6F02">
          <w:rPr>
            <w:noProof/>
            <w:webHidden/>
          </w:rPr>
          <w:fldChar w:fldCharType="begin"/>
        </w:r>
        <w:r w:rsidR="00DC6F02">
          <w:rPr>
            <w:noProof/>
            <w:webHidden/>
          </w:rPr>
          <w:instrText xml:space="preserve"> PAGEREF _Toc408536276 \h </w:instrText>
        </w:r>
        <w:r w:rsidR="00DC6F02">
          <w:rPr>
            <w:noProof/>
            <w:webHidden/>
          </w:rPr>
        </w:r>
        <w:r w:rsidR="00DC6F02">
          <w:rPr>
            <w:noProof/>
            <w:webHidden/>
          </w:rPr>
          <w:fldChar w:fldCharType="separate"/>
        </w:r>
        <w:r w:rsidR="005A791A">
          <w:rPr>
            <w:noProof/>
            <w:webHidden/>
          </w:rPr>
          <w:t>10</w:t>
        </w:r>
        <w:r w:rsidR="00DC6F02">
          <w:rPr>
            <w:noProof/>
            <w:webHidden/>
          </w:rPr>
          <w:fldChar w:fldCharType="end"/>
        </w:r>
      </w:hyperlink>
    </w:p>
    <w:p w14:paraId="0CCBE1C8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7" w:history="1">
        <w:r w:rsidR="00DC6F02" w:rsidRPr="00743AFE">
          <w:rPr>
            <w:rStyle w:val="af9"/>
          </w:rPr>
          <w:t>Перечень терминов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_Toc408536277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11</w:t>
        </w:r>
        <w:r w:rsidR="00DC6F02">
          <w:rPr>
            <w:webHidden/>
          </w:rPr>
          <w:fldChar w:fldCharType="end"/>
        </w:r>
      </w:hyperlink>
    </w:p>
    <w:p w14:paraId="04A1647E" w14:textId="77777777" w:rsidR="00DC6F02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6278" w:history="1">
        <w:r w:rsidR="00DC6F02" w:rsidRPr="00743AFE">
          <w:rPr>
            <w:rStyle w:val="af9"/>
          </w:rPr>
          <w:t>Перечень сокращений</w:t>
        </w:r>
        <w:r w:rsidR="00DC6F02">
          <w:rPr>
            <w:webHidden/>
          </w:rPr>
          <w:tab/>
        </w:r>
        <w:r w:rsidR="00DC6F02">
          <w:rPr>
            <w:webHidden/>
          </w:rPr>
          <w:fldChar w:fldCharType="begin"/>
        </w:r>
        <w:r w:rsidR="00DC6F02">
          <w:rPr>
            <w:webHidden/>
          </w:rPr>
          <w:instrText xml:space="preserve"> PAGEREF _Toc408536278 \h </w:instrText>
        </w:r>
        <w:r w:rsidR="00DC6F02">
          <w:rPr>
            <w:webHidden/>
          </w:rPr>
        </w:r>
        <w:r w:rsidR="00DC6F02">
          <w:rPr>
            <w:webHidden/>
          </w:rPr>
          <w:fldChar w:fldCharType="separate"/>
        </w:r>
        <w:r w:rsidR="005A791A">
          <w:rPr>
            <w:webHidden/>
          </w:rPr>
          <w:t>12</w:t>
        </w:r>
        <w:r w:rsidR="00DC6F02">
          <w:rPr>
            <w:webHidden/>
          </w:rPr>
          <w:fldChar w:fldCharType="end"/>
        </w:r>
      </w:hyperlink>
    </w:p>
    <w:p w14:paraId="3E98D70B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087E8D5A" w14:textId="77777777" w:rsidR="00262C43" w:rsidRPr="00262C43" w:rsidRDefault="00262C43" w:rsidP="006B1C42">
      <w:pPr>
        <w:pStyle w:val="198"/>
      </w:pPr>
    </w:p>
    <w:p w14:paraId="7A016CB1" w14:textId="77777777" w:rsidR="00D47C08" w:rsidRDefault="00B17D21" w:rsidP="00713382">
      <w:pPr>
        <w:pStyle w:val="1"/>
      </w:pPr>
      <w:bookmarkStart w:id="0" w:name="_Toc408536266"/>
      <w:r>
        <w:lastRenderedPageBreak/>
        <w:t>Назначение и условия применения программ</w:t>
      </w:r>
      <w:r>
        <w:rPr>
          <w:lang w:val="ru-RU"/>
        </w:rPr>
        <w:t>ы</w:t>
      </w:r>
      <w:bookmarkEnd w:id="0"/>
    </w:p>
    <w:p w14:paraId="23B3A894" w14:textId="77777777" w:rsidR="00D47C08" w:rsidRDefault="00B17D21" w:rsidP="00D47C08">
      <w:pPr>
        <w:pStyle w:val="2"/>
      </w:pPr>
      <w:bookmarkStart w:id="1" w:name="_Toc408536267"/>
      <w:r>
        <w:t>Назначение и функции программы</w:t>
      </w:r>
      <w:bookmarkEnd w:id="1"/>
    </w:p>
    <w:p w14:paraId="3E570D5B" w14:textId="77777777" w:rsidR="00B17D21" w:rsidRDefault="00B17D21" w:rsidP="00B17D21">
      <w:pPr>
        <w:pStyle w:val="198"/>
        <w:rPr>
          <w:lang w:eastAsia="ru-RU"/>
        </w:rPr>
      </w:pPr>
    </w:p>
    <w:p w14:paraId="2CA842DD" w14:textId="77777777" w:rsidR="00B17D21" w:rsidRDefault="00B17D21" w:rsidP="00DC6F02">
      <w:pPr>
        <w:pStyle w:val="19fff7"/>
      </w:pPr>
    </w:p>
    <w:p w14:paraId="4E19D3DA" w14:textId="77777777" w:rsidR="00B17D21" w:rsidRPr="00B17D21" w:rsidRDefault="00B17D21" w:rsidP="00B17D21">
      <w:pPr>
        <w:pStyle w:val="2"/>
      </w:pPr>
      <w:bookmarkStart w:id="2" w:name="_Toc408536268"/>
      <w:r>
        <w:t>Условия, необходимые для выполнения программы</w:t>
      </w:r>
      <w:bookmarkEnd w:id="2"/>
    </w:p>
    <w:p w14:paraId="4FE13B8B" w14:textId="77777777" w:rsidR="00DD08AE" w:rsidRDefault="00DD08AE" w:rsidP="00DC6F02">
      <w:pPr>
        <w:pStyle w:val="19a0"/>
      </w:pPr>
      <w:r>
        <w:t xml:space="preserve">В </w:t>
      </w:r>
      <w:r w:rsidR="00B17D21">
        <w:t xml:space="preserve">данном </w:t>
      </w:r>
      <w:r>
        <w:t>разделе должны быть указаны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</w:t>
      </w:r>
      <w:r w:rsidR="00B17D21">
        <w:t>му</w:t>
      </w:r>
      <w:r>
        <w:t xml:space="preserve"> обеспечению и</w:t>
      </w:r>
      <w:r w:rsidR="00B17D21">
        <w:t> </w:t>
      </w:r>
      <w:r>
        <w:t>т.</w:t>
      </w:r>
      <w:r w:rsidR="00B17D21">
        <w:t> </w:t>
      </w:r>
      <w:r>
        <w:t>п.).</w:t>
      </w:r>
    </w:p>
    <w:p w14:paraId="0EB62C2D" w14:textId="77777777" w:rsidR="00DD08AE" w:rsidRDefault="00DD08AE" w:rsidP="00DD08AE">
      <w:pPr>
        <w:pStyle w:val="198"/>
      </w:pPr>
    </w:p>
    <w:p w14:paraId="7DC9644E" w14:textId="77777777" w:rsidR="00B17D21" w:rsidRDefault="00B17D21" w:rsidP="00DC6F02">
      <w:pPr>
        <w:pStyle w:val="19fff7"/>
      </w:pPr>
    </w:p>
    <w:p w14:paraId="3219F9C0" w14:textId="77777777" w:rsidR="00B17D21" w:rsidRPr="00B17D21" w:rsidRDefault="00B17D21" w:rsidP="00B17D21">
      <w:pPr>
        <w:pStyle w:val="1"/>
        <w:rPr>
          <w:lang w:val="ru-RU"/>
        </w:rPr>
      </w:pPr>
      <w:bookmarkStart w:id="3" w:name="_Toc408536269"/>
      <w:r>
        <w:lastRenderedPageBreak/>
        <w:t>Характеристика программы</w:t>
      </w:r>
      <w:bookmarkEnd w:id="3"/>
    </w:p>
    <w:p w14:paraId="298F0681" w14:textId="77777777" w:rsidR="00DD08AE" w:rsidRDefault="00DD08AE" w:rsidP="00DC6F02">
      <w:pPr>
        <w:pStyle w:val="19a0"/>
      </w:pPr>
      <w:r>
        <w:t>В разделе «Характеристика программы»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самовосстанавливаемости программы и т.</w:t>
      </w:r>
      <w:r w:rsidR="00B17D21">
        <w:t> </w:t>
      </w:r>
      <w:r>
        <w:t>п.).</w:t>
      </w:r>
    </w:p>
    <w:p w14:paraId="6EF94ED7" w14:textId="77777777" w:rsidR="00DD08AE" w:rsidRDefault="00DD08AE" w:rsidP="00DD08AE">
      <w:pPr>
        <w:pStyle w:val="198"/>
      </w:pPr>
    </w:p>
    <w:p w14:paraId="6D526EFC" w14:textId="77777777" w:rsidR="00B17D21" w:rsidRDefault="00B17D21" w:rsidP="00DC6F02">
      <w:pPr>
        <w:pStyle w:val="19fff7"/>
      </w:pPr>
    </w:p>
    <w:p w14:paraId="0E78B482" w14:textId="77777777" w:rsidR="00B17D21" w:rsidRPr="00B17D21" w:rsidRDefault="00B17D21" w:rsidP="00B17D21">
      <w:pPr>
        <w:pStyle w:val="1"/>
        <w:rPr>
          <w:lang w:val="ru-RU"/>
        </w:rPr>
      </w:pPr>
      <w:bookmarkStart w:id="4" w:name="_Toc408536270"/>
      <w:r>
        <w:lastRenderedPageBreak/>
        <w:t>Обращение к программе</w:t>
      </w:r>
      <w:bookmarkEnd w:id="4"/>
    </w:p>
    <w:p w14:paraId="47B1958D" w14:textId="77777777" w:rsidR="00DD08AE" w:rsidRDefault="00DD08AE" w:rsidP="00DC6F02">
      <w:pPr>
        <w:pStyle w:val="19a0"/>
      </w:pPr>
      <w:r>
        <w:t>В разделе «Обращение к программе» должно быть приведено описание процедур вызова программы (способы передачи управления и параметров данных и др.).</w:t>
      </w:r>
    </w:p>
    <w:p w14:paraId="02C31027" w14:textId="77777777" w:rsidR="00DD08AE" w:rsidRDefault="00DD08AE" w:rsidP="00DD08AE">
      <w:pPr>
        <w:pStyle w:val="198"/>
      </w:pPr>
    </w:p>
    <w:p w14:paraId="104F580D" w14:textId="77777777" w:rsidR="00B17D21" w:rsidRDefault="00B17D21" w:rsidP="00DC6F02">
      <w:pPr>
        <w:pStyle w:val="19fff7"/>
      </w:pPr>
    </w:p>
    <w:p w14:paraId="4EF1A0D3" w14:textId="77777777" w:rsidR="00B17D21" w:rsidRPr="00B17D21" w:rsidRDefault="00B17D21" w:rsidP="00B17D21">
      <w:pPr>
        <w:pStyle w:val="1"/>
        <w:rPr>
          <w:lang w:val="ru-RU"/>
        </w:rPr>
      </w:pPr>
      <w:bookmarkStart w:id="5" w:name="_Toc408536271"/>
      <w:r>
        <w:lastRenderedPageBreak/>
        <w:t>Входные и выходные данные</w:t>
      </w:r>
      <w:bookmarkEnd w:id="5"/>
    </w:p>
    <w:p w14:paraId="26B38EAD" w14:textId="77777777" w:rsidR="00DD08AE" w:rsidRDefault="00DD08AE" w:rsidP="00DC6F02">
      <w:pPr>
        <w:pStyle w:val="19a0"/>
      </w:pPr>
      <w:r>
        <w:t>В разделе «Входные и выходные данные» должно быть приведено описание организации используемой входной и выходной информации и, при необходимости, ее кодирования.</w:t>
      </w:r>
    </w:p>
    <w:p w14:paraId="51755C63" w14:textId="77777777" w:rsidR="00DD08AE" w:rsidRDefault="00DD08AE" w:rsidP="00DD08AE">
      <w:pPr>
        <w:pStyle w:val="198"/>
      </w:pPr>
    </w:p>
    <w:p w14:paraId="1E661E21" w14:textId="77777777" w:rsidR="00B17D21" w:rsidRDefault="00B17D21" w:rsidP="00DC6F02">
      <w:pPr>
        <w:pStyle w:val="19fff7"/>
      </w:pPr>
    </w:p>
    <w:p w14:paraId="4E9E9B80" w14:textId="77777777" w:rsidR="00B17D21" w:rsidRPr="00B17D21" w:rsidRDefault="00B17D21" w:rsidP="00B17D21">
      <w:pPr>
        <w:pStyle w:val="1"/>
        <w:rPr>
          <w:lang w:val="ru-RU"/>
        </w:rPr>
      </w:pPr>
      <w:bookmarkStart w:id="6" w:name="_Toc408536272"/>
      <w:r>
        <w:lastRenderedPageBreak/>
        <w:t>Сообщения</w:t>
      </w:r>
      <w:bookmarkEnd w:id="6"/>
    </w:p>
    <w:p w14:paraId="35C04A3A" w14:textId="77777777" w:rsidR="00DD08AE" w:rsidRDefault="00DD08AE" w:rsidP="00DC6F02">
      <w:pPr>
        <w:pStyle w:val="19a0"/>
      </w:pPr>
      <w:r>
        <w:t>В разделе «Сообщения» должны быть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2CEC6CE9" w14:textId="77777777" w:rsidR="00DD08AE" w:rsidRPr="00B17D21" w:rsidRDefault="00DD08AE" w:rsidP="00DD08AE">
      <w:pPr>
        <w:pStyle w:val="198"/>
      </w:pPr>
    </w:p>
    <w:p w14:paraId="051AF852" w14:textId="77777777" w:rsidR="000611C2" w:rsidRPr="00DD08AE" w:rsidRDefault="000611C2" w:rsidP="00DC6F02">
      <w:pPr>
        <w:pStyle w:val="19fff7"/>
      </w:pPr>
    </w:p>
    <w:p w14:paraId="76B514D0" w14:textId="77777777" w:rsidR="004A6227" w:rsidRPr="00C33701" w:rsidRDefault="004A6227" w:rsidP="00432C99">
      <w:pPr>
        <w:pStyle w:val="1912"/>
      </w:pPr>
      <w:bookmarkStart w:id="7" w:name="_Toc397971534"/>
      <w:bookmarkStart w:id="8" w:name="_Toc398225599"/>
      <w:bookmarkEnd w:id="7"/>
      <w:bookmarkEnd w:id="8"/>
    </w:p>
    <w:p w14:paraId="1BEC6427" w14:textId="77777777" w:rsidR="00A5066B" w:rsidRDefault="006B1C42" w:rsidP="00ED4F51">
      <w:pPr>
        <w:pStyle w:val="1914"/>
      </w:pPr>
      <w:r>
        <w:t xml:space="preserve">название </w:t>
      </w:r>
      <w:r w:rsidR="000611C2">
        <w:t>приложения</w:t>
      </w:r>
      <w:r>
        <w:fldChar w:fldCharType="begin"/>
      </w:r>
      <w:r>
        <w:instrText xml:space="preserve"> TC "</w:instrText>
      </w:r>
      <w:bookmarkStart w:id="9" w:name="_Toc397970792"/>
      <w:bookmarkStart w:id="10" w:name="_Toc398225600"/>
      <w:bookmarkStart w:id="11" w:name="_Toc398345749"/>
      <w:bookmarkStart w:id="12" w:name="_Toc408536273"/>
      <w:r w:rsidR="006952C8">
        <w:rPr>
          <w:caps w:val="0"/>
        </w:rPr>
        <w:instrText>Приложение</w:instrText>
      </w:r>
      <w:r w:rsidR="00992C49">
        <w:rPr>
          <w:caps w:val="0"/>
        </w:rPr>
        <w:instrText xml:space="preserve"> 1</w:instrText>
      </w:r>
      <w:r>
        <w:instrText xml:space="preserve">. </w:instrText>
      </w:r>
      <w:bookmarkEnd w:id="9"/>
      <w:bookmarkEnd w:id="10"/>
      <w:bookmarkEnd w:id="11"/>
      <w:r>
        <w:instrText>Название приложения</w:instrText>
      </w:r>
      <w:bookmarkEnd w:id="12"/>
      <w:r>
        <w:instrText xml:space="preserve">" </w:instrText>
      </w:r>
      <w:r>
        <w:fldChar w:fldCharType="end"/>
      </w:r>
    </w:p>
    <w:p w14:paraId="56CAF7EB" w14:textId="77777777" w:rsidR="001149C9" w:rsidRPr="001149C9" w:rsidRDefault="001149C9" w:rsidP="004A6C5C">
      <w:pPr>
        <w:pStyle w:val="1921"/>
      </w:pPr>
      <w:bookmarkStart w:id="13" w:name="_Toc398225601"/>
      <w:bookmarkStart w:id="14" w:name="_Toc398345750"/>
      <w:bookmarkStart w:id="15" w:name="_Toc408536274"/>
      <w:r w:rsidRPr="00D30931">
        <w:t>Заголовок</w:t>
      </w:r>
      <w:r>
        <w:t xml:space="preserve"> 2</w:t>
      </w:r>
      <w:bookmarkEnd w:id="13"/>
      <w:bookmarkEnd w:id="14"/>
      <w:bookmarkEnd w:id="15"/>
    </w:p>
    <w:p w14:paraId="4395E4B6" w14:textId="77777777" w:rsidR="000611C2" w:rsidRDefault="00A711E0" w:rsidP="00DC6F02">
      <w:pPr>
        <w:pStyle w:val="19a0"/>
      </w:pPr>
      <w:r>
        <w:t>В приложении к руководству программиста могут быть приведены дополнительные материалы (примеры, иллюстрации, таблицы, графики и т. п.).</w:t>
      </w:r>
    </w:p>
    <w:p w14:paraId="6873FAFF" w14:textId="77777777" w:rsidR="00A711E0" w:rsidRDefault="00A711E0" w:rsidP="00E81178">
      <w:pPr>
        <w:pStyle w:val="198"/>
      </w:pPr>
    </w:p>
    <w:p w14:paraId="44710385" w14:textId="77777777" w:rsidR="00DD08AE" w:rsidRDefault="00DD08AE" w:rsidP="00DC6F02">
      <w:pPr>
        <w:pStyle w:val="19fff7"/>
      </w:pPr>
    </w:p>
    <w:p w14:paraId="3EA0DAF6" w14:textId="77777777" w:rsidR="00A87DC7" w:rsidRDefault="00A87DC7" w:rsidP="00432C99">
      <w:pPr>
        <w:pStyle w:val="1912"/>
      </w:pPr>
    </w:p>
    <w:p w14:paraId="3BFCDA72" w14:textId="77777777" w:rsidR="00A87DC7" w:rsidRDefault="00A87DC7" w:rsidP="00A87DC7">
      <w:pPr>
        <w:pStyle w:val="1914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16" w:name="_Toc408536275"/>
      <w:r>
        <w:rPr>
          <w:caps w:val="0"/>
        </w:rPr>
        <w:instrText>Приложение 2</w:instrText>
      </w:r>
      <w:r>
        <w:instrText>. Название приложения</w:instrText>
      </w:r>
      <w:bookmarkEnd w:id="16"/>
      <w:r>
        <w:instrText xml:space="preserve">" </w:instrText>
      </w:r>
      <w:r>
        <w:fldChar w:fldCharType="end"/>
      </w:r>
    </w:p>
    <w:p w14:paraId="6E552167" w14:textId="77777777" w:rsidR="00A87DC7" w:rsidRPr="004F2222" w:rsidRDefault="00A87DC7" w:rsidP="00432C99">
      <w:pPr>
        <w:pStyle w:val="1921"/>
      </w:pPr>
      <w:bookmarkStart w:id="17" w:name="_Toc408536276"/>
      <w:r w:rsidRPr="004F2222">
        <w:t>Заголовок</w:t>
      </w:r>
      <w:r>
        <w:t xml:space="preserve"> 2</w:t>
      </w:r>
      <w:bookmarkEnd w:id="17"/>
    </w:p>
    <w:p w14:paraId="52EF4C07" w14:textId="77777777" w:rsidR="00A87DC7" w:rsidRPr="00A87DC7" w:rsidRDefault="00A87DC7" w:rsidP="00E81178">
      <w:pPr>
        <w:pStyle w:val="198"/>
      </w:pPr>
    </w:p>
    <w:p w14:paraId="414479B1" w14:textId="77777777" w:rsidR="00171179" w:rsidRDefault="00171179" w:rsidP="00E81178">
      <w:pPr>
        <w:pStyle w:val="19fff7"/>
      </w:pPr>
    </w:p>
    <w:p w14:paraId="7AFD4A46" w14:textId="77777777" w:rsidR="00DB7537" w:rsidRPr="002C35B5" w:rsidRDefault="00DB7537" w:rsidP="00DB7537">
      <w:pPr>
        <w:pStyle w:val="1915"/>
      </w:pPr>
      <w:bookmarkStart w:id="18" w:name="_Toc408536277"/>
      <w:bookmarkStart w:id="19" w:name="_Toc386572818"/>
      <w:bookmarkStart w:id="20" w:name="_Toc386572947"/>
      <w:bookmarkStart w:id="21" w:name="_Toc390811904"/>
      <w:bookmarkStart w:id="22" w:name="_Toc394586650"/>
      <w:r>
        <w:lastRenderedPageBreak/>
        <w:t>Перечень терминов</w:t>
      </w:r>
      <w:bookmarkEnd w:id="18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6"/>
      </w:tblGrid>
      <w:tr w:rsidR="00DB7537" w:rsidRPr="005F1B2E" w14:paraId="261977C6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174A80" w14:textId="77777777" w:rsidR="00DB7537" w:rsidRPr="002C35B5" w:rsidRDefault="00DB7537" w:rsidP="00A52BF6">
            <w:pPr>
              <w:pStyle w:val="19ff2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2920012" w14:textId="77777777" w:rsidR="00DB7537" w:rsidRPr="005F1B2E" w:rsidRDefault="00DB7537" w:rsidP="00A52BF6">
            <w:pPr>
              <w:pStyle w:val="19ff2"/>
            </w:pPr>
            <w:r w:rsidRPr="005F1B2E">
              <w:t>Расшифровка</w:t>
            </w:r>
          </w:p>
        </w:tc>
      </w:tr>
      <w:tr w:rsidR="00DB7537" w:rsidRPr="00A37C7D" w14:paraId="3F5199B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A14BA7A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842A21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97B233F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883966B" w14:textId="77777777" w:rsidR="00DB7537" w:rsidRPr="00F63FD6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B2E4789" w14:textId="77777777" w:rsidR="00DB7537" w:rsidRPr="00F63FD6" w:rsidRDefault="00DB7537" w:rsidP="00A52BF6">
            <w:pPr>
              <w:pStyle w:val="19ff0"/>
            </w:pPr>
          </w:p>
        </w:tc>
      </w:tr>
      <w:tr w:rsidR="00DB7537" w:rsidRPr="00A37C7D" w14:paraId="58BFD14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403DE82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37C0B0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103502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1CD54EF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D40261F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B20E56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7278AD0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3053DCD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EE5E00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80E3521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419051C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6BA6CC6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3CF8897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6BB7D6D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5A513B7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8EB99E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17C390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64DFA27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8F24094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0A43339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D402CBF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882B250" w14:textId="77777777" w:rsidR="00DB7537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8FF828D" w14:textId="77777777" w:rsidR="00DB7537" w:rsidRDefault="00DB7537" w:rsidP="00A52BF6">
            <w:pPr>
              <w:pStyle w:val="19ff0"/>
            </w:pPr>
          </w:p>
        </w:tc>
      </w:tr>
      <w:tr w:rsidR="00DB7537" w:rsidRPr="00A37C7D" w14:paraId="3FFBFE68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0166D6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AD31C92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3CC4F8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15BAEE1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550B212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408C18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014CD8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91DB72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541086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EF4B726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23109B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0924C3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AEC98F5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1B4CFBD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A8894F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783C46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512BA79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561740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4C8905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D57338D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922AFFF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6ADE9AC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8EA21E2" w14:textId="77777777" w:rsidR="00DB7537" w:rsidRPr="00F800E2" w:rsidRDefault="00DB7537" w:rsidP="00A52BF6">
            <w:pPr>
              <w:pStyle w:val="19ff0"/>
            </w:pPr>
          </w:p>
        </w:tc>
      </w:tr>
    </w:tbl>
    <w:p w14:paraId="32C69BC2" w14:textId="77777777" w:rsidR="00DB7537" w:rsidRDefault="00DB7537" w:rsidP="00DB7537">
      <w:pPr>
        <w:pStyle w:val="19fff7"/>
      </w:pPr>
    </w:p>
    <w:p w14:paraId="08523E51" w14:textId="77777777" w:rsidR="00147B49" w:rsidRDefault="002C35B5" w:rsidP="006B1C42">
      <w:pPr>
        <w:pStyle w:val="1915"/>
        <w:rPr>
          <w:lang w:val="en-US"/>
        </w:rPr>
      </w:pPr>
      <w:bookmarkStart w:id="23" w:name="_Toc408536278"/>
      <w:r>
        <w:lastRenderedPageBreak/>
        <w:t>Перечень</w:t>
      </w:r>
      <w:r w:rsidR="00147B49">
        <w:t xml:space="preserve"> сокращений</w:t>
      </w:r>
      <w:bookmarkEnd w:id="19"/>
      <w:bookmarkEnd w:id="20"/>
      <w:bookmarkEnd w:id="21"/>
      <w:bookmarkEnd w:id="22"/>
      <w:bookmarkEnd w:id="23"/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5"/>
      </w:tblGrid>
      <w:tr w:rsidR="00147B49" w:rsidRPr="005F1B2E" w14:paraId="71CF344A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2D5EEC" w14:textId="77777777" w:rsidR="00147B49" w:rsidRPr="005F1B2E" w:rsidRDefault="00147B49" w:rsidP="00E81178">
            <w:pPr>
              <w:pStyle w:val="19ff2"/>
            </w:pPr>
            <w:r w:rsidRPr="005F1B2E"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59F781A" w14:textId="77777777" w:rsidR="00147B49" w:rsidRPr="005F1B2E" w:rsidRDefault="00147B49" w:rsidP="00E81178">
            <w:pPr>
              <w:pStyle w:val="19ff2"/>
            </w:pPr>
            <w:r w:rsidRPr="005F1B2E">
              <w:t>Расшифровка</w:t>
            </w:r>
          </w:p>
        </w:tc>
      </w:tr>
      <w:tr w:rsidR="00147B49" w:rsidRPr="00A37C7D" w14:paraId="64628934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515F996" w14:textId="77777777" w:rsidR="00147B49" w:rsidRPr="00AD0715" w:rsidRDefault="00147B49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714CF54" w14:textId="77777777" w:rsidR="00147B49" w:rsidRPr="00AD0715" w:rsidRDefault="00147B49" w:rsidP="00E81178">
            <w:pPr>
              <w:pStyle w:val="19ff0"/>
            </w:pPr>
          </w:p>
        </w:tc>
      </w:tr>
      <w:tr w:rsidR="0017541A" w:rsidRPr="00A37C7D" w14:paraId="44B12D9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33678DE" w14:textId="77777777" w:rsidR="0017541A" w:rsidRPr="00AD0715" w:rsidRDefault="0017541A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BC7A27B" w14:textId="77777777" w:rsidR="0017541A" w:rsidRPr="00AD0715" w:rsidRDefault="0017541A" w:rsidP="00E81178">
            <w:pPr>
              <w:pStyle w:val="19ff0"/>
            </w:pPr>
          </w:p>
        </w:tc>
      </w:tr>
      <w:tr w:rsidR="00425E18" w:rsidRPr="00A37C7D" w14:paraId="352BF63A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C2FAD36" w14:textId="77777777" w:rsidR="00425E18" w:rsidRPr="00AD0715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C14CDE8" w14:textId="77777777" w:rsidR="00425E18" w:rsidRPr="00AD0715" w:rsidRDefault="00425E18" w:rsidP="00E81178">
            <w:pPr>
              <w:pStyle w:val="19ff0"/>
            </w:pPr>
          </w:p>
        </w:tc>
      </w:tr>
      <w:tr w:rsidR="00425E18" w:rsidRPr="00A37C7D" w14:paraId="2CC95E5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291EAB4" w14:textId="77777777" w:rsidR="00425E18" w:rsidRPr="003465A9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62E60136" w14:textId="77777777" w:rsidR="00425E18" w:rsidRPr="00AD0715" w:rsidRDefault="00425E18" w:rsidP="00E81178">
            <w:pPr>
              <w:pStyle w:val="19ff0"/>
            </w:pPr>
          </w:p>
        </w:tc>
      </w:tr>
      <w:tr w:rsidR="0083569C" w:rsidRPr="00A37C7D" w14:paraId="5D0896DF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43514C2" w14:textId="77777777" w:rsidR="0083569C" w:rsidRPr="00AD0715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36A388F" w14:textId="77777777" w:rsidR="0083569C" w:rsidRPr="00AD0715" w:rsidRDefault="0083569C" w:rsidP="00E81178">
            <w:pPr>
              <w:pStyle w:val="19ff0"/>
            </w:pPr>
          </w:p>
        </w:tc>
      </w:tr>
      <w:tr w:rsidR="0083569C" w:rsidRPr="00A37C7D" w14:paraId="0732E26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D90C972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68CEB7D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8CB709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624EBB4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1732126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E363DB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FAB3D20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6754E085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B6D7EC8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1EB32F5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70EBCCA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73DDA0A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2A579A1" w14:textId="77777777" w:rsidR="0083569C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137C718" w14:textId="77777777" w:rsidR="0083569C" w:rsidRDefault="0083569C" w:rsidP="00E81178">
            <w:pPr>
              <w:pStyle w:val="19ff0"/>
            </w:pPr>
          </w:p>
        </w:tc>
      </w:tr>
      <w:tr w:rsidR="0083569C" w:rsidRPr="00A37C7D" w14:paraId="0BD9956F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868718C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9D8C3B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64FE70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546754D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B0EEABB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175AC8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25E71A0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C39D38D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34837B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697F75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C4B6400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F718068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48D61D0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EEE1A3E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752D080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58055A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BD212ED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1F0A3D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98FC95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71EC177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6F110B10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7CA05A8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C47F1B8" w14:textId="77777777" w:rsidR="0083569C" w:rsidRPr="00F800E2" w:rsidRDefault="0083569C" w:rsidP="00E81178">
            <w:pPr>
              <w:pStyle w:val="19ff0"/>
            </w:pPr>
          </w:p>
        </w:tc>
      </w:tr>
    </w:tbl>
    <w:p w14:paraId="7BE26250" w14:textId="77777777" w:rsidR="00147B49" w:rsidRDefault="00147B49" w:rsidP="00E81178">
      <w:pPr>
        <w:pStyle w:val="19fff7"/>
      </w:pPr>
    </w:p>
    <w:p w14:paraId="36E2A0DB" w14:textId="77777777" w:rsidR="00BE786B" w:rsidRDefault="00BE786B" w:rsidP="00E81178">
      <w:pPr>
        <w:pStyle w:val="19fff7"/>
        <w:sectPr w:rsidR="00BE786B" w:rsidSect="00504E60">
          <w:headerReference w:type="default" r:id="rId9"/>
          <w:pgSz w:w="11906" w:h="16838" w:code="9"/>
          <w:pgMar w:top="1418" w:right="567" w:bottom="851" w:left="1134" w:header="284" w:footer="340" w:gutter="0"/>
          <w:pgNumType w:start="2"/>
          <w:cols w:space="708"/>
          <w:docGrid w:linePitch="360"/>
        </w:sectPr>
      </w:pP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6D1CEF" w:rsidRPr="005F1B2E" w14:paraId="0A5E5725" w14:textId="77777777" w:rsidTr="00BE786B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2F41CCE6" w14:textId="77777777" w:rsidR="006D1CEF" w:rsidRPr="005F1B2E" w:rsidRDefault="006D1CEF" w:rsidP="006D1CEF">
            <w:pPr>
              <w:pStyle w:val="19ffffb"/>
            </w:pPr>
            <w:r w:rsidRPr="00BB426D">
              <w:lastRenderedPageBreak/>
              <w:t>Лист регистрации изменений</w:t>
            </w:r>
          </w:p>
        </w:tc>
      </w:tr>
      <w:tr w:rsidR="000D6DD9" w:rsidRPr="005F1B2E" w14:paraId="21C1B388" w14:textId="77777777" w:rsidTr="0091338B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6041D3C5" w14:textId="77777777" w:rsidR="000D6DD9" w:rsidRPr="005F1B2E" w:rsidRDefault="000D6DD9" w:rsidP="007D0781">
            <w:pPr>
              <w:pStyle w:val="19ffff9"/>
            </w:pPr>
            <w:r w:rsidRPr="005F1B2E"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86628A6" w14:textId="77777777" w:rsidR="000D6DD9" w:rsidRPr="005F1B2E" w:rsidRDefault="000D6DD9" w:rsidP="007D0781">
            <w:pPr>
              <w:pStyle w:val="19ffff9"/>
            </w:pPr>
            <w:r w:rsidRPr="005F1B2E">
              <w:t>Всего</w:t>
            </w:r>
            <w:r>
              <w:br/>
            </w:r>
            <w:r w:rsidRPr="005F1B2E">
              <w:t>листов (страниц)</w:t>
            </w:r>
            <w:r w:rsidRPr="005F1B2E"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2323A59" w14:textId="77777777" w:rsidR="000D6DD9" w:rsidRPr="005F1B2E" w:rsidRDefault="000D6DD9" w:rsidP="007D0781">
            <w:pPr>
              <w:pStyle w:val="19ffff9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BF56490" w14:textId="77777777" w:rsidR="000D6DD9" w:rsidRPr="005F1B2E" w:rsidRDefault="000D6DD9" w:rsidP="007D0781">
            <w:pPr>
              <w:pStyle w:val="19ffff9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01FC84C" w14:textId="77777777" w:rsidR="000D6DD9" w:rsidRPr="005F1B2E" w:rsidRDefault="000D6DD9" w:rsidP="007D0781">
            <w:pPr>
              <w:pStyle w:val="19ffff9"/>
            </w:pPr>
            <w:r w:rsidRPr="005F1B2E"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E53D93C" w14:textId="77777777" w:rsidR="000D6DD9" w:rsidRPr="005F1B2E" w:rsidRDefault="000D6DD9" w:rsidP="007D0781">
            <w:pPr>
              <w:pStyle w:val="19ffff9"/>
            </w:pPr>
            <w:r w:rsidRPr="005F1B2E">
              <w:t>Дата</w:t>
            </w:r>
          </w:p>
        </w:tc>
      </w:tr>
      <w:tr w:rsidR="00C329CF" w:rsidRPr="005F1B2E" w14:paraId="72B7EF06" w14:textId="77777777" w:rsidTr="00BE786B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1F112F11" w14:textId="77777777" w:rsidR="00C329CF" w:rsidRPr="005F1B2E" w:rsidRDefault="000D6DD9" w:rsidP="000D6DD9">
            <w:pPr>
              <w:pStyle w:val="19ffff9"/>
            </w:pPr>
            <w:r w:rsidRPr="005F1B2E">
              <w:t>Изм</w:t>
            </w:r>
            <w:r>
              <w:t>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1475DAA" w14:textId="77777777" w:rsidR="00C329CF" w:rsidRPr="005F1B2E" w:rsidRDefault="007D0781" w:rsidP="007D0781">
            <w:pPr>
              <w:pStyle w:val="19ffff9"/>
            </w:pPr>
            <w:r w:rsidRPr="005F1B2E">
              <w:t>изменен</w:t>
            </w:r>
            <w:r>
              <w:t>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9E12F54" w14:textId="77777777" w:rsidR="00C329CF" w:rsidRPr="005F1B2E" w:rsidRDefault="007D0781" w:rsidP="007D0781">
            <w:pPr>
              <w:pStyle w:val="19ffff9"/>
            </w:pPr>
            <w:r>
              <w:t>заменен-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2EE18B00" w14:textId="77777777" w:rsidR="00C329CF" w:rsidRPr="005F1B2E" w:rsidRDefault="00C329CF" w:rsidP="007D0781">
            <w:pPr>
              <w:pStyle w:val="19ffff9"/>
            </w:pPr>
            <w:r w:rsidRPr="005F1B2E"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1D9E3E8B" w14:textId="77777777" w:rsidR="00C329CF" w:rsidRPr="005F1B2E" w:rsidRDefault="00C329CF" w:rsidP="007D0781">
            <w:pPr>
              <w:pStyle w:val="19ffff9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5AD20F2B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479CD90F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673FF8A0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1C320CB6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471E5BE3" w14:textId="77777777" w:rsidR="00C329CF" w:rsidRPr="005F1B2E" w:rsidRDefault="00C329CF" w:rsidP="007D0781">
            <w:pPr>
              <w:pStyle w:val="19ffff9"/>
            </w:pPr>
          </w:p>
        </w:tc>
      </w:tr>
      <w:tr w:rsidR="00C329CF" w14:paraId="5CA46A4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559B80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F5F8A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051E2A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07130C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68414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79CAFE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11642A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E090BC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C15300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3E03D81" w14:textId="77777777" w:rsidR="008804C5" w:rsidRDefault="008804C5" w:rsidP="007D0781">
            <w:pPr>
              <w:pStyle w:val="19ffffa"/>
            </w:pPr>
          </w:p>
        </w:tc>
      </w:tr>
      <w:tr w:rsidR="00C329CF" w14:paraId="3269706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A8E45F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1FE21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31446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19F82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552278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BC2DF1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DF4B9D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08B24B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50D04DB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F80271E" w14:textId="77777777" w:rsidR="008804C5" w:rsidRDefault="008804C5" w:rsidP="007D0781">
            <w:pPr>
              <w:pStyle w:val="19ffffa"/>
            </w:pPr>
          </w:p>
        </w:tc>
      </w:tr>
      <w:tr w:rsidR="00C329CF" w14:paraId="5563A0D0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20A1CB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FBCD7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06A1F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C80D9C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630491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571CDD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9F308C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BA37E7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A36CD4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36F06C7" w14:textId="77777777" w:rsidR="008804C5" w:rsidRDefault="008804C5" w:rsidP="007D0781">
            <w:pPr>
              <w:pStyle w:val="19ffffa"/>
            </w:pPr>
          </w:p>
        </w:tc>
      </w:tr>
      <w:tr w:rsidR="00C329CF" w14:paraId="03102D7B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A1D1EF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397D3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85632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397D4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A86CEE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0BD294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3E6223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EBBC7D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4EE427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379CF3D" w14:textId="77777777" w:rsidR="008804C5" w:rsidRDefault="008804C5" w:rsidP="007D0781">
            <w:pPr>
              <w:pStyle w:val="19ffffa"/>
            </w:pPr>
          </w:p>
        </w:tc>
      </w:tr>
      <w:tr w:rsidR="00C329CF" w14:paraId="7EC0064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EAD84C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1CA950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C38E1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2E3DA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001CD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45F308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D5B5B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BA9CF8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C8B4CE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712291D" w14:textId="77777777" w:rsidR="008804C5" w:rsidRDefault="008804C5" w:rsidP="007D0781">
            <w:pPr>
              <w:pStyle w:val="19ffffa"/>
            </w:pPr>
          </w:p>
        </w:tc>
      </w:tr>
      <w:tr w:rsidR="00C329CF" w14:paraId="24A680D7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7BE2D0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5D2785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65F01F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DC07B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21229F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39DC2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DBF3BA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C5F4E3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F47FC01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79B8767" w14:textId="77777777" w:rsidR="008804C5" w:rsidRDefault="008804C5" w:rsidP="007D0781">
            <w:pPr>
              <w:pStyle w:val="19ffffa"/>
            </w:pPr>
          </w:p>
        </w:tc>
      </w:tr>
      <w:tr w:rsidR="00C329CF" w14:paraId="45C538AD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2A98CD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8D4B6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91AD5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FB2D78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039E2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4D8046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E2DDE6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B8E57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048B35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015F783" w14:textId="77777777" w:rsidR="008804C5" w:rsidRDefault="008804C5" w:rsidP="007D0781">
            <w:pPr>
              <w:pStyle w:val="19ffffa"/>
            </w:pPr>
          </w:p>
        </w:tc>
      </w:tr>
      <w:tr w:rsidR="00C329CF" w14:paraId="731202C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A1C27C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52DE7F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28A1D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D53D9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A7F809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3E33DA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FBFDA2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E1FBD8A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2B72EA6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8857624" w14:textId="77777777" w:rsidR="008804C5" w:rsidRDefault="008804C5" w:rsidP="007D0781">
            <w:pPr>
              <w:pStyle w:val="19ffffa"/>
            </w:pPr>
          </w:p>
        </w:tc>
      </w:tr>
      <w:tr w:rsidR="00C329CF" w14:paraId="0CE8DCF5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501022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BD649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6C9ED4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BA145A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4FA686B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584ACA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E0966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BF7B4EE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8E4E68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06BA6C0" w14:textId="77777777" w:rsidR="008804C5" w:rsidRDefault="008804C5" w:rsidP="007D0781">
            <w:pPr>
              <w:pStyle w:val="19ffffa"/>
            </w:pPr>
          </w:p>
        </w:tc>
      </w:tr>
      <w:tr w:rsidR="00C329CF" w14:paraId="6CC7EABD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C71683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B8BFB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B9F4A8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FB440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A6EC89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71149B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D454ED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6EF5145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60DADD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5D3E368" w14:textId="77777777" w:rsidR="008804C5" w:rsidRDefault="008804C5" w:rsidP="007D0781">
            <w:pPr>
              <w:pStyle w:val="19ffffa"/>
            </w:pPr>
          </w:p>
        </w:tc>
      </w:tr>
      <w:tr w:rsidR="00C329CF" w14:paraId="5C170A4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C854C5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0CDC2C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0B60FB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863EB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1FEA4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6ADDA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5C5932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7AA1575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305F362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656D430" w14:textId="77777777" w:rsidR="008804C5" w:rsidRDefault="008804C5" w:rsidP="007D0781">
            <w:pPr>
              <w:pStyle w:val="19ffffa"/>
            </w:pPr>
          </w:p>
        </w:tc>
      </w:tr>
      <w:tr w:rsidR="00C329CF" w14:paraId="3CA574B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AF1512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6C23FF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1C028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E9ABAA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0F88EC9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A8A8C3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32C41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69AA96F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662EEF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C75C223" w14:textId="77777777" w:rsidR="008804C5" w:rsidRDefault="008804C5" w:rsidP="007D0781">
            <w:pPr>
              <w:pStyle w:val="19ffffa"/>
            </w:pPr>
          </w:p>
        </w:tc>
      </w:tr>
      <w:tr w:rsidR="00C329CF" w14:paraId="4E64BF9A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27C16B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80D3E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4D57A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2941C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CCE5B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094FAA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E602DA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AC47C32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EDD4EC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B24D0A2" w14:textId="77777777" w:rsidR="008804C5" w:rsidRDefault="008804C5" w:rsidP="007D0781">
            <w:pPr>
              <w:pStyle w:val="19ffffa"/>
            </w:pPr>
          </w:p>
        </w:tc>
      </w:tr>
      <w:tr w:rsidR="00C329CF" w14:paraId="61CF181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A174E6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2704D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F1233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7DFD10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6335F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1AFE1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B9236E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352375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422714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8618F9B" w14:textId="77777777" w:rsidR="008804C5" w:rsidRDefault="008804C5" w:rsidP="007D0781">
            <w:pPr>
              <w:pStyle w:val="19ffffa"/>
            </w:pPr>
          </w:p>
        </w:tc>
      </w:tr>
      <w:tr w:rsidR="00C329CF" w14:paraId="2782978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0DBB13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72BB2F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7EDD2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7F7901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608C0A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5E93DD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F7262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77F31A2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59FE5A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23ADED1" w14:textId="77777777" w:rsidR="008804C5" w:rsidRDefault="008804C5" w:rsidP="007D0781">
            <w:pPr>
              <w:pStyle w:val="19ffffa"/>
            </w:pPr>
          </w:p>
        </w:tc>
      </w:tr>
      <w:tr w:rsidR="00C329CF" w14:paraId="5438971D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7FCA25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EDA5B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FB7F2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4ABA7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DF3368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DC3D2A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C75418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95F073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DA3E361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356CE64" w14:textId="77777777" w:rsidR="008804C5" w:rsidRDefault="008804C5" w:rsidP="007D0781">
            <w:pPr>
              <w:pStyle w:val="19ffffa"/>
            </w:pPr>
          </w:p>
        </w:tc>
      </w:tr>
      <w:tr w:rsidR="00C329CF" w14:paraId="3E61B46A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A0A03A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3A3E5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E77277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C31C41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3D7C1A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DCEDD0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402C28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8EE164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0D97C1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27A06C0" w14:textId="77777777" w:rsidR="008804C5" w:rsidRDefault="008804C5" w:rsidP="007D0781">
            <w:pPr>
              <w:pStyle w:val="19ffffa"/>
            </w:pPr>
          </w:p>
        </w:tc>
      </w:tr>
      <w:tr w:rsidR="00C329CF" w14:paraId="69D94BC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55316F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A5782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FFF36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B2A3BF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4C5D3B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2A1981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C54ADB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798BC3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978698F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B7670FC" w14:textId="77777777" w:rsidR="008804C5" w:rsidRDefault="008804C5" w:rsidP="007D0781">
            <w:pPr>
              <w:pStyle w:val="19ffffa"/>
            </w:pPr>
          </w:p>
        </w:tc>
      </w:tr>
      <w:tr w:rsidR="00C329CF" w14:paraId="33CA56D0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03E435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AAB6E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37824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8DA6D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46B07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EEDAD8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F28345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46CF54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30B6304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6E25458" w14:textId="77777777" w:rsidR="008804C5" w:rsidRDefault="008804C5" w:rsidP="007D0781">
            <w:pPr>
              <w:pStyle w:val="19ffffa"/>
            </w:pPr>
          </w:p>
        </w:tc>
      </w:tr>
      <w:tr w:rsidR="00C329CF" w14:paraId="7B1BAB23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4712EC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1D1BA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8BAC3E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F9BCB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AC9D63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C2B705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9829A1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25D68C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48A463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7B52364" w14:textId="77777777" w:rsidR="008804C5" w:rsidRDefault="008804C5" w:rsidP="007D0781">
            <w:pPr>
              <w:pStyle w:val="19ffffa"/>
            </w:pPr>
          </w:p>
        </w:tc>
      </w:tr>
      <w:tr w:rsidR="00C329CF" w14:paraId="412FC08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F8148A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CC76D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F8306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64F95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BF55DB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24D69B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EDD129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1F939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06D9BD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0133DE" w14:textId="77777777" w:rsidR="008804C5" w:rsidRDefault="008804C5" w:rsidP="007D0781">
            <w:pPr>
              <w:pStyle w:val="19ffffa"/>
            </w:pPr>
          </w:p>
        </w:tc>
      </w:tr>
    </w:tbl>
    <w:p w14:paraId="5FFA2F65" w14:textId="77777777" w:rsidR="00AB28D5" w:rsidRPr="00AB28D5" w:rsidRDefault="00AB28D5" w:rsidP="00E81178">
      <w:pPr>
        <w:pStyle w:val="19fff7"/>
      </w:pPr>
    </w:p>
    <w:sectPr w:rsidR="00AB28D5" w:rsidRPr="00AB28D5" w:rsidSect="00504E60">
      <w:pgSz w:w="11906" w:h="16838" w:code="9"/>
      <w:pgMar w:top="1418" w:right="284" w:bottom="851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B47C1" w14:textId="77777777" w:rsidR="00504E60" w:rsidRDefault="00504E60" w:rsidP="001B061D">
      <w:r>
        <w:separator/>
      </w:r>
    </w:p>
    <w:p w14:paraId="322CAFD3" w14:textId="77777777" w:rsidR="00504E60" w:rsidRDefault="00504E60" w:rsidP="001B061D"/>
  </w:endnote>
  <w:endnote w:type="continuationSeparator" w:id="0">
    <w:p w14:paraId="0534EB69" w14:textId="77777777" w:rsidR="00504E60" w:rsidRDefault="00504E60" w:rsidP="001B061D">
      <w:r>
        <w:continuationSeparator/>
      </w:r>
    </w:p>
    <w:p w14:paraId="5A37C3FB" w14:textId="77777777" w:rsidR="00504E60" w:rsidRDefault="00504E60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29E0B" w14:textId="77777777" w:rsidR="00504E60" w:rsidRDefault="00504E60" w:rsidP="001B061D">
      <w:r>
        <w:separator/>
      </w:r>
    </w:p>
    <w:p w14:paraId="6195D14E" w14:textId="77777777" w:rsidR="00504E60" w:rsidRDefault="00504E60" w:rsidP="001B061D"/>
  </w:footnote>
  <w:footnote w:type="continuationSeparator" w:id="0">
    <w:p w14:paraId="4081A9DB" w14:textId="77777777" w:rsidR="00504E60" w:rsidRDefault="00504E60" w:rsidP="001B061D">
      <w:r>
        <w:continuationSeparator/>
      </w:r>
    </w:p>
    <w:p w14:paraId="495E1139" w14:textId="77777777" w:rsidR="00504E60" w:rsidRDefault="00504E60" w:rsidP="001B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95EDF" w14:textId="77777777" w:rsidR="0035690D" w:rsidRDefault="0035690D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3F6AF85" wp14:editId="59B8792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2000" cy="5220000"/>
              <wp:effectExtent l="0" t="0" r="25400" b="19050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" cy="5220000"/>
                        <a:chOff x="0" y="0"/>
                        <a:chExt cx="432000" cy="5220000"/>
                      </a:xfrm>
                    </wpg:grpSpPr>
                    <wpg:grpSp>
                      <wpg:cNvPr id="38" name="Группа 38"/>
                      <wpg:cNvGrpSpPr/>
                      <wpg:grpSpPr>
                        <a:xfrm>
                          <a:off x="0" y="0"/>
                          <a:ext cx="432000" cy="5220000"/>
                          <a:chOff x="0" y="0"/>
                          <a:chExt cx="432000" cy="5220000"/>
                        </a:xfrm>
                      </wpg:grpSpPr>
                      <wps:wsp>
                        <wps:cNvPr id="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" cy="52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1261068"/>
                              <a:ext cx="432000" cy="3060000"/>
                              <a:chOff x="0" y="0"/>
                              <a:chExt cx="432000" cy="3059723"/>
                            </a:xfrm>
                          </wpg:grpSpPr>
                          <wps:wsp>
                            <wps:cNvPr id="52" name="Line 76"/>
                            <wps:cNvCnPr/>
                            <wps:spPr bwMode="auto"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77"/>
                            <wps:cNvCnPr/>
                            <wps:spPr bwMode="auto">
                              <a:xfrm flipH="1">
                                <a:off x="0" y="899328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78"/>
                            <wps:cNvCnPr/>
                            <wps:spPr bwMode="auto">
                              <a:xfrm flipH="1">
                                <a:off x="0" y="1803679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79"/>
                            <wps:cNvCnPr/>
                            <wps:spPr bwMode="auto">
                              <a:xfrm flipH="1">
                                <a:off x="0" y="3059723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4" name="Line 92"/>
                          <wps:cNvCnPr/>
                          <wps:spPr bwMode="auto">
                            <a:xfrm flipV="1">
                              <a:off x="180870" y="0"/>
                              <a:ext cx="0" cy="52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475" name="Группа 475"/>
                      <wpg:cNvGrpSpPr/>
                      <wpg:grpSpPr>
                        <a:xfrm>
                          <a:off x="6798" y="37392"/>
                          <a:ext cx="388800" cy="5148000"/>
                          <a:chOff x="0" y="0"/>
                          <a:chExt cx="387355" cy="5148000"/>
                        </a:xfrm>
                      </wpg:grpSpPr>
                      <wpg:grpSp>
                        <wpg:cNvPr id="478" name="Группа 478"/>
                        <wpg:cNvGrpSpPr/>
                        <wpg:grpSpPr>
                          <a:xfrm>
                            <a:off x="0" y="0"/>
                            <a:ext cx="165600" cy="5148000"/>
                            <a:chOff x="0" y="0"/>
                            <a:chExt cx="165600" cy="5148455"/>
                          </a:xfrm>
                        </wpg:grpSpPr>
                        <wps:wsp>
                          <wps:cNvPr id="47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0BAB8D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79FE61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95FADB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104149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32FDD2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207355" y="0"/>
                            <a:ext cx="180000" cy="5148000"/>
                            <a:chOff x="0" y="0"/>
                            <a:chExt cx="180000" cy="5148455"/>
                          </a:xfrm>
                        </wpg:grpSpPr>
                        <wps:wsp>
                          <wps:cNvPr id="485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02D61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CEF2F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7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52471B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E0BFF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D69A5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F6AF85" id="Группа 37" o:spid="_x0000_s1026" style="position:absolute;left:0;text-align:left;margin-left:22.7pt;margin-top:416.75pt;width:34pt;height:411pt;z-index:251659264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nD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RJ05w8MAAADb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RC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pm7zk8zqQjIFd/AAAA//8DAFBLAQItABQABgAIAAAAIQDb4fbL7gAAAIUBAAATAAAAAAAAAAAA&#10;AAAAAAAAAABbQ29udGVudF9UeXBlc10ueG1sUEsBAi0AFAAGAAgAAAAhAFr0LFu/AAAAFQEAAAsA&#10;AAAAAAAAAAAAAAAAHwEAAF9yZWxzLy5yZWxzUEsBAi0AFAAGAAgAAAAhANgxxELEAAAA3AAAAA8A&#10;AAAAAAAAAAAAAAAABwIAAGRycy9kb3ducmV2LnhtbFBLBQYAAAAAAwADALcAAAD4AgAAAAA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HZ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i8LuJ9JR0AWvwAAAP//AwBQSwECLQAUAAYACAAAACEA2+H2y+4AAACFAQAAEwAAAAAAAAAA&#10;AAAAAAAAAAAAW0NvbnRlbnRfVHlwZXNdLnhtbFBLAQItABQABgAIAAAAIQBa9CxbvwAAABUBAAAL&#10;AAAAAAAAAAAAAAAAAB8BAABfcmVscy8ucmVsc1BLAQItABQABgAIAAAAIQC3fWHZxQAAANwAAAAP&#10;AAAAAAAAAAAAAAAAAAcCAABkcnMvZG93bnJldi54bWxQSwUGAAAAAAMAAwC3AAAA+QIAAAAA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mt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D6OYW/M+kIyOUTAAD//wMAUEsBAi0AFAAGAAgAAAAhANvh9svuAAAAhQEAABMAAAAAAAAAAAAA&#10;AAAAAAAAAFtDb250ZW50X1R5cGVzXS54bWxQSwECLQAUAAYACAAAACEAWvQsW78AAAAVAQAACwAA&#10;AAAAAAAAAAAAAAAfAQAAX3JlbHMvLnJlbHNQSwECLQAUAAYACAAAACEAOJT5rcMAAADc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150BAB8D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RtwQAAANw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nsX58Uw8AnL5DwAA//8DAFBLAQItABQABgAIAAAAIQDb4fbL7gAAAIUBAAATAAAAAAAAAAAAAAAA&#10;AAAAAABbQ29udGVudF9UeXBlc10ueG1sUEsBAi0AFAAGAAgAAAAhAFr0LFu/AAAAFQEAAAsAAAAA&#10;AAAAAAAAAAAAHwEAAF9yZWxzLy5yZWxzUEsBAi0AFAAGAAgAAAAhAGQd5G3BAAAA3A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14:paraId="3579FE61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1395FADB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5D104149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0C32FDD2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05102D61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7B7CEF2F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6F52471B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14:paraId="126E0BFF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774D69A5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4C2CD" w14:textId="77777777" w:rsidR="00473224" w:rsidRPr="00674525" w:rsidRDefault="00674525" w:rsidP="00473224">
    <w:pPr>
      <w:pStyle w:val="19fff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8E590E">
      <w:rPr>
        <w:noProof/>
        <w:lang w:val="en-US"/>
      </w:rPr>
      <w:t>2</w:t>
    </w:r>
    <w:r>
      <w:rPr>
        <w:lang w:val="en-US"/>
      </w:rPr>
      <w:fldChar w:fldCharType="end"/>
    </w:r>
  </w:p>
  <w:p w14:paraId="3AC22650" w14:textId="77777777" w:rsidR="000611C2" w:rsidRPr="00501F37" w:rsidRDefault="00473224">
    <w:pPr>
      <w:pStyle w:val="aa"/>
      <w:rPr>
        <w:lang w:val="en-US"/>
      </w:rPr>
    </w:pPr>
    <w:r w:rsidRPr="00C816E8">
      <w:fldChar w:fldCharType="begin"/>
    </w:r>
    <w:r w:rsidRPr="00501F37">
      <w:rPr>
        <w:lang w:val="en-US"/>
      </w:rPr>
      <w:instrText xml:space="preserve"> DOCPROPERTY  </w:instrText>
    </w:r>
    <w:r w:rsidRPr="00C816E8">
      <w:rPr>
        <w:highlight w:val="lightGray"/>
      </w:rPr>
      <w:instrText>обозначение</w:instrText>
    </w:r>
    <w:r w:rsidRPr="00501F37">
      <w:rPr>
        <w:lang w:val="en-US"/>
      </w:rPr>
      <w:instrText>_</w:instrText>
    </w:r>
    <w:r w:rsidRPr="00C816E8">
      <w:instrText>документа</w:instrText>
    </w:r>
    <w:r w:rsidRPr="00501F37">
      <w:rPr>
        <w:lang w:val="en-US"/>
      </w:rPr>
      <w:instrText xml:space="preserve">  \* MERGEFORMAT </w:instrText>
    </w:r>
    <w:r w:rsidRPr="00C816E8">
      <w:fldChar w:fldCharType="separate"/>
    </w:r>
    <w:r w:rsidR="00B17D21" w:rsidRPr="00501F37">
      <w:rPr>
        <w:lang w:val="en-US"/>
      </w:rPr>
      <w:t>A.</w:t>
    </w:r>
    <w:proofErr w:type="gramStart"/>
    <w:r w:rsidR="00B17D21" w:rsidRPr="00501F37">
      <w:rPr>
        <w:lang w:val="en-US"/>
      </w:rPr>
      <w:t>B.CCCCC</w:t>
    </w:r>
    <w:proofErr w:type="gramEnd"/>
    <w:r w:rsidR="00B17D21" w:rsidRPr="00501F37">
      <w:rPr>
        <w:lang w:val="en-US"/>
      </w:rPr>
      <w:t>-DD 33 FF-G</w:t>
    </w:r>
    <w:r w:rsidRPr="00C816E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6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1292831091">
    <w:abstractNumId w:val="23"/>
  </w:num>
  <w:num w:numId="2" w16cid:durableId="1377119882">
    <w:abstractNumId w:val="21"/>
  </w:num>
  <w:num w:numId="3" w16cid:durableId="173108326">
    <w:abstractNumId w:val="19"/>
  </w:num>
  <w:num w:numId="4" w16cid:durableId="1669544">
    <w:abstractNumId w:val="0"/>
  </w:num>
  <w:num w:numId="5" w16cid:durableId="1417701090">
    <w:abstractNumId w:val="6"/>
  </w:num>
  <w:num w:numId="6" w16cid:durableId="1214852162">
    <w:abstractNumId w:val="3"/>
  </w:num>
  <w:num w:numId="7" w16cid:durableId="1177965604">
    <w:abstractNumId w:val="8"/>
  </w:num>
  <w:num w:numId="8" w16cid:durableId="1275782">
    <w:abstractNumId w:val="14"/>
  </w:num>
  <w:num w:numId="9" w16cid:durableId="625236381">
    <w:abstractNumId w:val="24"/>
  </w:num>
  <w:num w:numId="10" w16cid:durableId="1874730451">
    <w:abstractNumId w:val="11"/>
  </w:num>
  <w:num w:numId="11" w16cid:durableId="447432015">
    <w:abstractNumId w:val="26"/>
  </w:num>
  <w:num w:numId="12" w16cid:durableId="338509313">
    <w:abstractNumId w:val="4"/>
  </w:num>
  <w:num w:numId="13" w16cid:durableId="1874072061">
    <w:abstractNumId w:val="10"/>
  </w:num>
  <w:num w:numId="14" w16cid:durableId="126898475">
    <w:abstractNumId w:val="2"/>
  </w:num>
  <w:num w:numId="15" w16cid:durableId="961620706">
    <w:abstractNumId w:val="1"/>
    <w:lvlOverride w:ilvl="0">
      <w:startOverride w:val="1"/>
    </w:lvlOverride>
  </w:num>
  <w:num w:numId="16" w16cid:durableId="660545963">
    <w:abstractNumId w:val="1"/>
  </w:num>
  <w:num w:numId="17" w16cid:durableId="249508332">
    <w:abstractNumId w:val="15"/>
  </w:num>
  <w:num w:numId="18" w16cid:durableId="352659137">
    <w:abstractNumId w:val="18"/>
  </w:num>
  <w:num w:numId="19" w16cid:durableId="65223168">
    <w:abstractNumId w:val="7"/>
  </w:num>
  <w:num w:numId="20" w16cid:durableId="628635343">
    <w:abstractNumId w:val="22"/>
  </w:num>
  <w:num w:numId="21" w16cid:durableId="1491172670">
    <w:abstractNumId w:val="13"/>
  </w:num>
  <w:num w:numId="22" w16cid:durableId="266233084">
    <w:abstractNumId w:val="20"/>
  </w:num>
  <w:num w:numId="23" w16cid:durableId="378360476">
    <w:abstractNumId w:val="9"/>
  </w:num>
  <w:num w:numId="24" w16cid:durableId="2102870979">
    <w:abstractNumId w:val="5"/>
  </w:num>
  <w:num w:numId="25" w16cid:durableId="757753964">
    <w:abstractNumId w:val="25"/>
  </w:num>
  <w:num w:numId="26" w16cid:durableId="1775322421">
    <w:abstractNumId w:val="17"/>
  </w:num>
  <w:num w:numId="27" w16cid:durableId="106387142">
    <w:abstractNumId w:val="16"/>
  </w:num>
  <w:num w:numId="28" w16cid:durableId="425657301">
    <w:abstractNumId w:val="10"/>
    <w:lvlOverride w:ilvl="0">
      <w:startOverride w:val="1"/>
    </w:lvlOverride>
  </w:num>
  <w:num w:numId="29" w16cid:durableId="24252708">
    <w:abstractNumId w:val="12"/>
  </w:num>
  <w:num w:numId="30" w16cid:durableId="1697654015">
    <w:abstractNumId w:val="17"/>
    <w:lvlOverride w:ilvl="0">
      <w:startOverride w:val="1"/>
    </w:lvlOverride>
  </w:num>
  <w:num w:numId="31" w16cid:durableId="1170481912">
    <w:abstractNumId w:val="16"/>
    <w:lvlOverride w:ilvl="0">
      <w:startOverride w:val="1"/>
    </w:lvlOverride>
  </w:num>
  <w:num w:numId="32" w16cid:durableId="636835466">
    <w:abstractNumId w:val="16"/>
    <w:lvlOverride w:ilvl="0">
      <w:startOverride w:val="1"/>
    </w:lvlOverride>
  </w:num>
  <w:num w:numId="33" w16cid:durableId="484396344">
    <w:abstractNumId w:val="2"/>
    <w:lvlOverride w:ilvl="0">
      <w:startOverride w:val="1"/>
    </w:lvlOverride>
  </w:num>
  <w:num w:numId="34" w16cid:durableId="18884452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86010986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B20"/>
    <w:rsid w:val="005007CA"/>
    <w:rsid w:val="005008B8"/>
    <w:rsid w:val="0050090A"/>
    <w:rsid w:val="00500BEB"/>
    <w:rsid w:val="00500EED"/>
    <w:rsid w:val="00501CB2"/>
    <w:rsid w:val="00501F09"/>
    <w:rsid w:val="00501F37"/>
    <w:rsid w:val="00503A7F"/>
    <w:rsid w:val="00503FE2"/>
    <w:rsid w:val="00504E60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91A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CCD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742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85464"/>
    <w:rsid w:val="00891710"/>
    <w:rsid w:val="00892C6E"/>
    <w:rsid w:val="00896648"/>
    <w:rsid w:val="00897038"/>
    <w:rsid w:val="008973C3"/>
    <w:rsid w:val="00897B35"/>
    <w:rsid w:val="00897CFB"/>
    <w:rsid w:val="008A0ADD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D7FCF"/>
    <w:rsid w:val="008E094D"/>
    <w:rsid w:val="008E165C"/>
    <w:rsid w:val="008E3473"/>
    <w:rsid w:val="008E590E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1E0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17D21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6F02"/>
    <w:rsid w:val="00DC7BDC"/>
    <w:rsid w:val="00DD05CE"/>
    <w:rsid w:val="00DD08A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3708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167C3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0E62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1F2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012DB4"/>
  <w15:docId w15:val="{DD3BC2CA-2B90-4484-8FEB-FD04328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83708"/>
    <w:rPr>
      <w:sz w:val="24"/>
    </w:rPr>
  </w:style>
  <w:style w:type="paragraph" w:styleId="1">
    <w:name w:val="heading 1"/>
    <w:basedOn w:val="a0"/>
    <w:next w:val="198"/>
    <w:link w:val="10"/>
    <w:qFormat/>
    <w:rsid w:val="00E83708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E83708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E83708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E83708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E83708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E83708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E83708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E83708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E83708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3708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E83708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E83708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E83708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E83708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E83708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E83708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E83708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E83708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E83708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E83708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E83708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E83708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E83708"/>
    <w:rPr>
      <w:sz w:val="18"/>
      <w:lang w:eastAsia="x-none"/>
    </w:rPr>
  </w:style>
  <w:style w:type="paragraph" w:styleId="a7">
    <w:name w:val="Revision"/>
    <w:hidden/>
    <w:uiPriority w:val="99"/>
    <w:semiHidden/>
    <w:rsid w:val="00E83708"/>
    <w:rPr>
      <w:sz w:val="24"/>
      <w:lang w:eastAsia="en-US"/>
    </w:rPr>
  </w:style>
  <w:style w:type="character" w:styleId="a8">
    <w:name w:val="FollowedHyperlink"/>
    <w:rsid w:val="00E83708"/>
    <w:rPr>
      <w:color w:val="auto"/>
    </w:rPr>
  </w:style>
  <w:style w:type="character" w:styleId="a9">
    <w:name w:val="footnote reference"/>
    <w:basedOn w:val="a1"/>
    <w:semiHidden/>
    <w:rsid w:val="00E83708"/>
    <w:rPr>
      <w:vertAlign w:val="superscript"/>
    </w:rPr>
  </w:style>
  <w:style w:type="paragraph" w:styleId="aa">
    <w:name w:val="header"/>
    <w:basedOn w:val="198"/>
    <w:link w:val="ab"/>
    <w:rsid w:val="00E83708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E83708"/>
    <w:rPr>
      <w:sz w:val="24"/>
      <w:lang w:eastAsia="x-none"/>
    </w:rPr>
  </w:style>
  <w:style w:type="paragraph" w:styleId="ac">
    <w:name w:val="footer"/>
    <w:basedOn w:val="198"/>
    <w:link w:val="ad"/>
    <w:rsid w:val="00E83708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E83708"/>
    <w:rPr>
      <w:lang w:eastAsia="x-none"/>
    </w:rPr>
  </w:style>
  <w:style w:type="numbering" w:customStyle="1" w:styleId="a">
    <w:name w:val="Приложение"/>
    <w:uiPriority w:val="99"/>
    <w:rsid w:val="00E83708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E83708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E83708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E83708"/>
    <w:rPr>
      <w:rFonts w:ascii="Arial" w:hAnsi="Arial"/>
    </w:rPr>
  </w:style>
  <w:style w:type="character" w:customStyle="1" w:styleId="af1">
    <w:name w:val="Тема примечания Знак"/>
    <w:semiHidden/>
    <w:rsid w:val="00E83708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E83708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E83708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E83708"/>
  </w:style>
  <w:style w:type="character" w:styleId="af4">
    <w:name w:val="annotation reference"/>
    <w:semiHidden/>
    <w:rsid w:val="00E83708"/>
    <w:rPr>
      <w:sz w:val="16"/>
      <w:szCs w:val="16"/>
    </w:rPr>
  </w:style>
  <w:style w:type="character" w:styleId="af5">
    <w:name w:val="page number"/>
    <w:rsid w:val="00E83708"/>
  </w:style>
  <w:style w:type="paragraph" w:styleId="af6">
    <w:name w:val="Body Text"/>
    <w:basedOn w:val="a0"/>
    <w:link w:val="13"/>
    <w:semiHidden/>
    <w:unhideWhenUsed/>
    <w:rsid w:val="00E83708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E83708"/>
    <w:rPr>
      <w:sz w:val="24"/>
    </w:rPr>
  </w:style>
  <w:style w:type="paragraph" w:styleId="af7">
    <w:name w:val="annotation subject"/>
    <w:basedOn w:val="af3"/>
    <w:next w:val="af3"/>
    <w:link w:val="14"/>
    <w:semiHidden/>
    <w:rsid w:val="00E83708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E83708"/>
    <w:rPr>
      <w:b/>
      <w:bCs/>
    </w:rPr>
  </w:style>
  <w:style w:type="paragraph" w:styleId="af8">
    <w:name w:val="Balloon Text"/>
    <w:basedOn w:val="a0"/>
    <w:link w:val="15"/>
    <w:semiHidden/>
    <w:rsid w:val="00E83708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E83708"/>
    <w:rPr>
      <w:rFonts w:ascii="Tahoma" w:hAnsi="Tahoma" w:cs="Tahoma"/>
      <w:sz w:val="16"/>
      <w:szCs w:val="16"/>
    </w:rPr>
  </w:style>
  <w:style w:type="character" w:styleId="af9">
    <w:name w:val="Hyperlink"/>
    <w:rsid w:val="00E83708"/>
    <w:rPr>
      <w:color w:val="0000FF"/>
      <w:u w:val="single"/>
    </w:rPr>
  </w:style>
  <w:style w:type="character" w:customStyle="1" w:styleId="199">
    <w:name w:val="19_Знак_Сообщение_системы"/>
    <w:qFormat/>
    <w:rsid w:val="00E83708"/>
    <w:rPr>
      <w:rFonts w:ascii="Calibri" w:hAnsi="Calibri"/>
    </w:rPr>
  </w:style>
  <w:style w:type="paragraph" w:customStyle="1" w:styleId="198">
    <w:name w:val="19_Абзац_Обычный"/>
    <w:link w:val="19a"/>
    <w:qFormat/>
    <w:rsid w:val="00E83708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E83708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E83708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E83708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E83708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E83708"/>
    <w:rPr>
      <w:u w:val="single"/>
    </w:rPr>
  </w:style>
  <w:style w:type="paragraph" w:customStyle="1" w:styleId="196">
    <w:name w:val="19_Список_Библиография"/>
    <w:basedOn w:val="198"/>
    <w:rsid w:val="00E83708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F167C3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E83708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E83708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E83708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E83708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E83708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F167C3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F167C3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E83708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E83708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E83708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E83708"/>
    <w:rPr>
      <w:b w:val="0"/>
      <w:i/>
    </w:rPr>
  </w:style>
  <w:style w:type="character" w:customStyle="1" w:styleId="19f6">
    <w:name w:val="19_Знак_Название_файла"/>
    <w:qFormat/>
    <w:rsid w:val="00E83708"/>
    <w:rPr>
      <w:rFonts w:ascii="Calibri" w:hAnsi="Calibri"/>
    </w:rPr>
  </w:style>
  <w:style w:type="character" w:customStyle="1" w:styleId="19f7">
    <w:name w:val="19_Знак_Термин"/>
    <w:qFormat/>
    <w:rsid w:val="00E83708"/>
    <w:rPr>
      <w:i/>
    </w:rPr>
  </w:style>
  <w:style w:type="character" w:customStyle="1" w:styleId="19f8">
    <w:name w:val="19_Знак_Полужирный"/>
    <w:qFormat/>
    <w:rsid w:val="00E83708"/>
    <w:rPr>
      <w:b/>
    </w:rPr>
  </w:style>
  <w:style w:type="character" w:customStyle="1" w:styleId="19f9">
    <w:name w:val="19_Знак_Верхний_индекс"/>
    <w:rsid w:val="00E83708"/>
    <w:rPr>
      <w:vertAlign w:val="superscript"/>
    </w:rPr>
  </w:style>
  <w:style w:type="character" w:customStyle="1" w:styleId="1924">
    <w:name w:val="19_Список_Марк_2 Знак"/>
    <w:link w:val="1920"/>
    <w:rsid w:val="005A791A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E83708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E83708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E83708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E83708"/>
    <w:pPr>
      <w:numPr>
        <w:numId w:val="34"/>
      </w:numPr>
    </w:pPr>
  </w:style>
  <w:style w:type="character" w:customStyle="1" w:styleId="1919">
    <w:name w:val="19_Список_Марк_1 Знак"/>
    <w:link w:val="1911"/>
    <w:rsid w:val="00F167C3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E83708"/>
    <w:pPr>
      <w:numPr>
        <w:numId w:val="11"/>
      </w:numPr>
    </w:pPr>
  </w:style>
  <w:style w:type="character" w:customStyle="1" w:styleId="191a">
    <w:name w:val="19_Список_Нум_1 Знак"/>
    <w:link w:val="1913"/>
    <w:rsid w:val="00F167C3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E83708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E83708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E83708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E83708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E83708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E83708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E83708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E83708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E83708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E83708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E83708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E83708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E83708"/>
  </w:style>
  <w:style w:type="paragraph" w:customStyle="1" w:styleId="19ff8">
    <w:name w:val="19_Подзаголовок"/>
    <w:basedOn w:val="198"/>
    <w:next w:val="198"/>
    <w:rsid w:val="00E83708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E83708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E83708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F167C3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E83708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E83708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E83708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F167C3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E83708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E83708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E83708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E83708"/>
    <w:pPr>
      <w:numPr>
        <w:numId w:val="15"/>
      </w:numPr>
    </w:pPr>
  </w:style>
  <w:style w:type="character" w:customStyle="1" w:styleId="19ffe">
    <w:name w:val="19_Знак_Гиперссылка"/>
    <w:qFormat/>
    <w:rsid w:val="00E83708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E83708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E83708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E83708"/>
    <w:pPr>
      <w:ind w:left="720"/>
    </w:pPr>
  </w:style>
  <w:style w:type="paragraph" w:customStyle="1" w:styleId="192">
    <w:name w:val="19_Таблица_Список_Марк_2"/>
    <w:basedOn w:val="19ff0"/>
    <w:link w:val="1926"/>
    <w:rsid w:val="00E83708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E83708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E83708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E83708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E83708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E83708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E83708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E83708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E83708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E83708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E83708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E83708"/>
  </w:style>
  <w:style w:type="paragraph" w:customStyle="1" w:styleId="19fff8">
    <w:name w:val="19_Пример_Заголовок"/>
    <w:basedOn w:val="19f2"/>
    <w:next w:val="19f2"/>
    <w:rsid w:val="00E83708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E83708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E83708"/>
    <w:pPr>
      <w:keepNext/>
    </w:pPr>
  </w:style>
  <w:style w:type="character" w:customStyle="1" w:styleId="1934">
    <w:name w:val="19_Список_Марк_3 Знак"/>
    <w:basedOn w:val="19a"/>
    <w:link w:val="1930"/>
    <w:rsid w:val="005A791A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E83708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E83708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F167C3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E83708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E83708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E83708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E83708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E83708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F167C3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F167C3"/>
    <w:rPr>
      <w:sz w:val="24"/>
      <w:lang w:eastAsia="x-none"/>
    </w:rPr>
  </w:style>
  <w:style w:type="character" w:customStyle="1" w:styleId="19fffe">
    <w:name w:val="19_Знак_Клавиши"/>
    <w:rsid w:val="00E83708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E83708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E83708"/>
  </w:style>
  <w:style w:type="paragraph" w:customStyle="1" w:styleId="19ffff1">
    <w:name w:val="19_Листинг_Заголовок"/>
    <w:basedOn w:val="198"/>
    <w:next w:val="19ffc"/>
    <w:rsid w:val="00E83708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E83708"/>
    <w:pPr>
      <w:jc w:val="right"/>
    </w:pPr>
  </w:style>
  <w:style w:type="paragraph" w:customStyle="1" w:styleId="19ffff3">
    <w:name w:val="19_ТЛ_Подпись"/>
    <w:basedOn w:val="19f0"/>
    <w:rsid w:val="00E83708"/>
    <w:pPr>
      <w:jc w:val="right"/>
    </w:pPr>
  </w:style>
  <w:style w:type="paragraph" w:customStyle="1" w:styleId="19a0">
    <w:name w:val="19_Комментaрий_из_ГОСТ"/>
    <w:basedOn w:val="198"/>
    <w:rsid w:val="00E83708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E83708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E83708"/>
    <w:rPr>
      <w:b/>
      <w:sz w:val="26"/>
    </w:rPr>
  </w:style>
  <w:style w:type="character" w:customStyle="1" w:styleId="19ffff6">
    <w:name w:val="19_Знак_Примечание_Подпись"/>
    <w:rsid w:val="00E83708"/>
    <w:rPr>
      <w:b/>
    </w:rPr>
  </w:style>
  <w:style w:type="character" w:customStyle="1" w:styleId="19ffff7">
    <w:name w:val="19_Знак_Значение"/>
    <w:qFormat/>
    <w:rsid w:val="00E83708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E83708"/>
    <w:rPr>
      <w:b/>
      <w:lang w:eastAsia="x-none"/>
    </w:rPr>
  </w:style>
  <w:style w:type="paragraph" w:customStyle="1" w:styleId="19ffff8">
    <w:name w:val="19_Рисунок_Подпись"/>
    <w:basedOn w:val="198"/>
    <w:rsid w:val="00E83708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E83708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E83708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E83708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E83708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F167C3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E83708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E83708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E83708"/>
    <w:rPr>
      <w:i/>
      <w:szCs w:val="18"/>
    </w:rPr>
  </w:style>
  <w:style w:type="paragraph" w:styleId="41">
    <w:name w:val="toc 4"/>
    <w:basedOn w:val="a0"/>
    <w:next w:val="a0"/>
    <w:autoRedefine/>
    <w:unhideWhenUsed/>
    <w:rsid w:val="00E83708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E83708"/>
  </w:style>
  <w:style w:type="paragraph" w:customStyle="1" w:styleId="19fffff0">
    <w:name w:val="19_ТЛ_Название_документа"/>
    <w:basedOn w:val="19ff4"/>
    <w:next w:val="19fff6"/>
    <w:rsid w:val="00E83708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E83708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E83708"/>
    <w:pPr>
      <w:keepNext/>
    </w:pPr>
  </w:style>
  <w:style w:type="character" w:customStyle="1" w:styleId="19fffff3">
    <w:name w:val="19_Знак_Сноска_таблицы"/>
    <w:rsid w:val="00E83708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E83708"/>
    <w:pPr>
      <w:ind w:firstLine="0"/>
    </w:pPr>
  </w:style>
  <w:style w:type="paragraph" w:customStyle="1" w:styleId="19fffff5">
    <w:name w:val="19_Формуляр_штамп_по_центру"/>
    <w:basedOn w:val="19fffff4"/>
    <w:rsid w:val="00E83708"/>
    <w:pPr>
      <w:jc w:val="center"/>
    </w:pPr>
  </w:style>
  <w:style w:type="paragraph" w:customStyle="1" w:styleId="1968">
    <w:name w:val="19_Рисунок_Название_68"/>
    <w:basedOn w:val="198"/>
    <w:next w:val="19f3"/>
    <w:rsid w:val="00E83708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E83708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E83708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E83708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E83708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E83708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E83708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E83708"/>
    <w:rPr>
      <w:sz w:val="24"/>
      <w:lang w:eastAsia="x-none"/>
    </w:rPr>
  </w:style>
  <w:style w:type="paragraph" w:customStyle="1" w:styleId="19683">
    <w:name w:val="19_Рисунок_Изображение_68"/>
    <w:basedOn w:val="198"/>
    <w:next w:val="19682"/>
    <w:rsid w:val="00E83708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E83708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E83708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E83708"/>
    <w:pPr>
      <w:ind w:left="1888"/>
    </w:pPr>
  </w:style>
  <w:style w:type="character" w:customStyle="1" w:styleId="1928">
    <w:name w:val="19_Список_Абзац_2 Знак"/>
    <w:basedOn w:val="a1"/>
    <w:link w:val="1927"/>
    <w:rsid w:val="00E83708"/>
    <w:rPr>
      <w:sz w:val="24"/>
      <w:lang w:eastAsia="x-none"/>
    </w:rPr>
  </w:style>
  <w:style w:type="table" w:styleId="afa">
    <w:name w:val="Table Grid"/>
    <w:basedOn w:val="a2"/>
    <w:rsid w:val="00E83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40EA9-6DAA-4ACD-AE78-D82A0253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0</TotalTime>
  <Pages>13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Company>Название организации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creator>Oksana</dc:creator>
  <cp:lastModifiedBy>Артемий Дадыков</cp:lastModifiedBy>
  <cp:revision>2</cp:revision>
  <cp:lastPrinted>2014-09-08T01:50:00Z</cp:lastPrinted>
  <dcterms:created xsi:type="dcterms:W3CDTF">2024-04-02T15:13:00Z</dcterms:created>
  <dcterms:modified xsi:type="dcterms:W3CDTF">2024-04-02T15:13:00Z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33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